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9A5FA" w14:textId="77777777" w:rsidR="00A8189D" w:rsidRPr="009C1917" w:rsidRDefault="0013374A" w:rsidP="006405BA">
      <w:pPr>
        <w:spacing w:line="360" w:lineRule="auto"/>
        <w:jc w:val="center"/>
        <w:rPr>
          <w:rFonts w:ascii="Times New Roman" w:hAnsi="Times New Roman"/>
          <w:b/>
          <w:sz w:val="28"/>
          <w:szCs w:val="28"/>
          <w:lang w:val="en-US"/>
        </w:rPr>
      </w:pPr>
      <w:r>
        <w:rPr>
          <w:rFonts w:ascii="Times New Roman" w:hAnsi="Times New Roman"/>
          <w:b/>
          <w:sz w:val="28"/>
          <w:szCs w:val="28"/>
          <w:lang w:val="en-US"/>
        </w:rPr>
        <w:t xml:space="preserve">ENKRIPSI MENGGUNAKAN </w:t>
      </w:r>
      <w:r w:rsidR="001748EB">
        <w:rPr>
          <w:rFonts w:ascii="Times New Roman" w:hAnsi="Times New Roman"/>
          <w:b/>
          <w:sz w:val="28"/>
          <w:szCs w:val="28"/>
          <w:lang w:val="en-US"/>
        </w:rPr>
        <w:t>ALGORITMA RAIL FENCE</w:t>
      </w:r>
      <w:r w:rsidR="008E6640">
        <w:rPr>
          <w:rFonts w:ascii="Times New Roman" w:hAnsi="Times New Roman"/>
          <w:b/>
          <w:sz w:val="28"/>
          <w:szCs w:val="28"/>
          <w:lang w:val="en-US"/>
        </w:rPr>
        <w:t xml:space="preserve"> CIPHER</w:t>
      </w:r>
      <w:r w:rsidR="00684E51">
        <w:rPr>
          <w:rFonts w:ascii="Times New Roman" w:hAnsi="Times New Roman"/>
          <w:b/>
          <w:sz w:val="28"/>
          <w:szCs w:val="28"/>
          <w:lang w:val="en-US"/>
        </w:rPr>
        <w:t xml:space="preserve"> </w:t>
      </w:r>
      <w:r w:rsidR="000A78EE">
        <w:rPr>
          <w:rFonts w:ascii="Times New Roman" w:hAnsi="Times New Roman"/>
          <w:b/>
          <w:sz w:val="28"/>
          <w:szCs w:val="28"/>
          <w:lang w:val="en-US"/>
        </w:rPr>
        <w:t xml:space="preserve">UNTUK </w:t>
      </w:r>
      <w:r w:rsidR="004130AA">
        <w:rPr>
          <w:rFonts w:ascii="Times New Roman" w:hAnsi="Times New Roman"/>
          <w:b/>
          <w:sz w:val="28"/>
          <w:szCs w:val="28"/>
          <w:lang w:val="en-US"/>
        </w:rPr>
        <w:t>MENGAMANKAN PERTUKARAN INFORMASI BERBASIS TEKS</w:t>
      </w:r>
    </w:p>
    <w:p w14:paraId="64013691" w14:textId="77777777" w:rsidR="00A8189D" w:rsidRPr="006405BA" w:rsidRDefault="000C363C" w:rsidP="006405BA">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Pr="000C363C">
        <w:rPr>
          <w:rFonts w:ascii="Times New Roman" w:hAnsi="Times New Roman"/>
          <w:sz w:val="24"/>
          <w:szCs w:val="24"/>
          <w:lang w:val="en-US"/>
        </w:rPr>
        <w:t>HARMINTO MULYO, S.Kom. M.Kom.</w:t>
      </w:r>
    </w:p>
    <w:p w14:paraId="1D975536" w14:textId="77777777" w:rsidR="00A8189D" w:rsidRPr="006405BA" w:rsidRDefault="00A8189D" w:rsidP="006405BA">
      <w:pPr>
        <w:spacing w:line="360" w:lineRule="auto"/>
        <w:jc w:val="center"/>
        <w:rPr>
          <w:rFonts w:ascii="Times New Roman" w:hAnsi="Times New Roman"/>
          <w:color w:val="000000"/>
          <w:sz w:val="24"/>
          <w:szCs w:val="24"/>
        </w:rPr>
      </w:pPr>
    </w:p>
    <w:p w14:paraId="51ACA7BF" w14:textId="77777777" w:rsidR="00A8189D" w:rsidRPr="006405BA" w:rsidRDefault="00A8189D" w:rsidP="006405BA">
      <w:pPr>
        <w:spacing w:after="0" w:line="360" w:lineRule="auto"/>
        <w:jc w:val="center"/>
        <w:rPr>
          <w:rFonts w:ascii="Times New Roman" w:hAnsi="Times New Roman"/>
          <w:sz w:val="24"/>
          <w:szCs w:val="24"/>
        </w:rPr>
      </w:pPr>
    </w:p>
    <w:p w14:paraId="67AC2DE4" w14:textId="77777777" w:rsidR="00A8189D" w:rsidRPr="006405BA" w:rsidRDefault="00451E1F" w:rsidP="006405BA">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13374A">
      <w:pPr>
        <w:spacing w:after="0" w:line="360" w:lineRule="auto"/>
        <w:rPr>
          <w:rFonts w:ascii="Times New Roman" w:hAnsi="Times New Roman"/>
          <w:sz w:val="24"/>
          <w:szCs w:val="24"/>
        </w:rPr>
      </w:pPr>
    </w:p>
    <w:p w14:paraId="0D7D2C50" w14:textId="77777777" w:rsidR="00A8189D" w:rsidRPr="006405BA" w:rsidRDefault="00A8189D" w:rsidP="006405BA">
      <w:pPr>
        <w:spacing w:after="0" w:line="360" w:lineRule="auto"/>
        <w:jc w:val="center"/>
        <w:rPr>
          <w:rFonts w:ascii="Times New Roman" w:hAnsi="Times New Roman"/>
          <w:sz w:val="24"/>
          <w:szCs w:val="24"/>
        </w:rPr>
      </w:pPr>
    </w:p>
    <w:p w14:paraId="1619AAE5" w14:textId="77777777" w:rsidR="00A8189D" w:rsidRPr="006405BA" w:rsidRDefault="00A8189D" w:rsidP="006405BA">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6405BA">
      <w:pPr>
        <w:spacing w:after="0" w:line="360" w:lineRule="auto"/>
        <w:rPr>
          <w:rFonts w:ascii="Times New Roman" w:hAnsi="Times New Roman"/>
          <w:sz w:val="24"/>
          <w:szCs w:val="24"/>
        </w:rPr>
      </w:pPr>
    </w:p>
    <w:p w14:paraId="1747CDA2" w14:textId="77777777" w:rsidR="00A8189D" w:rsidRDefault="00A46EE2" w:rsidP="00A46EE2">
      <w:pPr>
        <w:pBdr>
          <w:bottom w:val="double" w:sz="6" w:space="1" w:color="auto"/>
        </w:pBdr>
        <w:tabs>
          <w:tab w:val="left" w:pos="2835"/>
        </w:tabs>
        <w:spacing w:after="0" w:line="360" w:lineRule="auto"/>
        <w:jc w:val="center"/>
        <w:rPr>
          <w:rFonts w:ascii="Times New Roman" w:hAnsi="Times New Roman"/>
          <w:sz w:val="24"/>
          <w:szCs w:val="24"/>
        </w:rPr>
      </w:pPr>
      <w:r>
        <w:rPr>
          <w:rFonts w:ascii="Times New Roman" w:hAnsi="Times New Roman"/>
          <w:sz w:val="24"/>
          <w:szCs w:val="24"/>
        </w:rPr>
        <w:t>Muh Dava Wardhana</w:t>
      </w:r>
    </w:p>
    <w:p w14:paraId="38A885E9" w14:textId="77777777" w:rsidR="00A46EE2" w:rsidRPr="00A46EE2" w:rsidRDefault="00A46EE2" w:rsidP="00A46EE2">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(191240000877)</w:t>
      </w:r>
    </w:p>
    <w:p w14:paraId="34260F1E"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6405BA">
      <w:pPr>
        <w:spacing w:after="0" w:line="360" w:lineRule="auto"/>
        <w:jc w:val="center"/>
        <w:rPr>
          <w:rFonts w:ascii="Times New Roman" w:hAnsi="Times New Roman"/>
          <w:b/>
          <w:bCs/>
          <w:sz w:val="24"/>
          <w:szCs w:val="24"/>
        </w:rPr>
      </w:pPr>
    </w:p>
    <w:p w14:paraId="28B8B1C1" w14:textId="77777777" w:rsidR="00A8189D" w:rsidRPr="006405BA" w:rsidRDefault="00A8189D" w:rsidP="006405BA">
      <w:pPr>
        <w:spacing w:after="0" w:line="360" w:lineRule="auto"/>
        <w:jc w:val="center"/>
        <w:rPr>
          <w:rFonts w:ascii="Times New Roman" w:hAnsi="Times New Roman"/>
          <w:b/>
          <w:bCs/>
          <w:sz w:val="24"/>
          <w:szCs w:val="24"/>
        </w:rPr>
      </w:pPr>
    </w:p>
    <w:p w14:paraId="5088143A"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77777777" w:rsidR="003B3A61" w:rsidRDefault="00684E51" w:rsidP="002D2475">
      <w:pPr>
        <w:spacing w:after="0" w:line="360" w:lineRule="auto"/>
        <w:jc w:val="center"/>
        <w:rPr>
          <w:rFonts w:ascii="Times New Roman" w:hAnsi="Times New Roman"/>
          <w:b/>
          <w:bCs/>
          <w:sz w:val="24"/>
          <w:szCs w:val="24"/>
        </w:rPr>
        <w:sectPr w:rsidR="003B3A61"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2022</w:t>
      </w:r>
    </w:p>
    <w:p w14:paraId="483A412C" w14:textId="77777777" w:rsidR="00A8189D" w:rsidRPr="003B3A61" w:rsidRDefault="003B3A61" w:rsidP="003B3A61">
      <w:pPr>
        <w:pStyle w:val="Heading1"/>
      </w:pPr>
      <w:bookmarkStart w:id="0" w:name="_Toc106339550"/>
      <w:r w:rsidRPr="003B3A61">
        <w:lastRenderedPageBreak/>
        <w:t>PERSETUJUAN PEMBIMBING</w:t>
      </w:r>
      <w:bookmarkEnd w:id="0"/>
    </w:p>
    <w:p w14:paraId="7DE3224D" w14:textId="77777777" w:rsidR="003B3A61" w:rsidRDefault="003B3A61" w:rsidP="002D2475">
      <w:pPr>
        <w:spacing w:after="0" w:line="360" w:lineRule="auto"/>
        <w:jc w:val="center"/>
        <w:rPr>
          <w:rFonts w:ascii="Times New Roman" w:hAnsi="Times New Roman"/>
          <w:b/>
          <w:bCs/>
          <w:sz w:val="24"/>
          <w:szCs w:val="24"/>
          <w:lang w:val="en-US"/>
        </w:rPr>
      </w:pPr>
    </w:p>
    <w:p w14:paraId="0DA7E4B4" w14:textId="77777777" w:rsidR="003B3A61" w:rsidRDefault="003B3A61" w:rsidP="002D2475">
      <w:pPr>
        <w:spacing w:after="0" w:line="360" w:lineRule="auto"/>
        <w:jc w:val="center"/>
        <w:rPr>
          <w:rFonts w:ascii="Times New Roman" w:hAnsi="Times New Roman"/>
          <w:b/>
          <w:bCs/>
          <w:sz w:val="24"/>
          <w:szCs w:val="24"/>
          <w:lang w:val="en-US"/>
        </w:rPr>
      </w:pPr>
    </w:p>
    <w:p w14:paraId="7CFD8343" w14:textId="77777777" w:rsidR="003B3A61" w:rsidRDefault="003B3A61" w:rsidP="002D2475">
      <w:pPr>
        <w:spacing w:after="0" w:line="360" w:lineRule="auto"/>
        <w:jc w:val="center"/>
        <w:rPr>
          <w:rFonts w:ascii="Times New Roman" w:hAnsi="Times New Roman"/>
          <w:b/>
          <w:bCs/>
          <w:sz w:val="24"/>
          <w:szCs w:val="24"/>
          <w:lang w:val="en-US"/>
        </w:rPr>
      </w:pPr>
    </w:p>
    <w:p w14:paraId="24A1922F" w14:textId="77777777" w:rsidR="003B3A61" w:rsidRDefault="003B3A61" w:rsidP="002D2475">
      <w:pPr>
        <w:spacing w:after="0" w:line="360" w:lineRule="auto"/>
        <w:jc w:val="center"/>
        <w:rPr>
          <w:rFonts w:ascii="Times New Roman" w:hAnsi="Times New Roman"/>
          <w:b/>
          <w:bCs/>
          <w:sz w:val="24"/>
          <w:szCs w:val="24"/>
          <w:lang w:val="en-US"/>
        </w:rPr>
      </w:pPr>
    </w:p>
    <w:p w14:paraId="6571DDD4" w14:textId="77777777" w:rsidR="003B3A61" w:rsidRDefault="003B3A61" w:rsidP="002D2475">
      <w:pPr>
        <w:spacing w:after="0" w:line="360" w:lineRule="auto"/>
        <w:jc w:val="center"/>
        <w:rPr>
          <w:rFonts w:ascii="Times New Roman" w:hAnsi="Times New Roman"/>
          <w:b/>
          <w:bCs/>
          <w:sz w:val="24"/>
          <w:szCs w:val="24"/>
          <w:lang w:val="en-US"/>
        </w:rPr>
      </w:pPr>
    </w:p>
    <w:p w14:paraId="5C57F62A" w14:textId="77777777" w:rsidR="003B3A61" w:rsidRDefault="003B3A61" w:rsidP="002D2475">
      <w:pPr>
        <w:spacing w:after="0" w:line="360" w:lineRule="auto"/>
        <w:jc w:val="center"/>
        <w:rPr>
          <w:rFonts w:ascii="Times New Roman" w:hAnsi="Times New Roman"/>
          <w:b/>
          <w:bCs/>
          <w:sz w:val="24"/>
          <w:szCs w:val="24"/>
          <w:lang w:val="en-US"/>
        </w:rPr>
      </w:pPr>
    </w:p>
    <w:p w14:paraId="358B9588" w14:textId="77777777" w:rsidR="003B3A61" w:rsidRDefault="003B3A61" w:rsidP="002D2475">
      <w:pPr>
        <w:spacing w:after="0" w:line="360" w:lineRule="auto"/>
        <w:jc w:val="center"/>
        <w:rPr>
          <w:rFonts w:ascii="Times New Roman" w:hAnsi="Times New Roman"/>
          <w:b/>
          <w:bCs/>
          <w:sz w:val="24"/>
          <w:szCs w:val="24"/>
          <w:lang w:val="en-US"/>
        </w:rPr>
      </w:pPr>
    </w:p>
    <w:p w14:paraId="46F447F1" w14:textId="77777777" w:rsidR="003B3A61" w:rsidRDefault="003B3A61" w:rsidP="002D2475">
      <w:pPr>
        <w:spacing w:after="0" w:line="360" w:lineRule="auto"/>
        <w:jc w:val="center"/>
        <w:rPr>
          <w:rFonts w:ascii="Times New Roman" w:hAnsi="Times New Roman"/>
          <w:b/>
          <w:bCs/>
          <w:sz w:val="24"/>
          <w:szCs w:val="24"/>
          <w:lang w:val="en-US"/>
        </w:rPr>
      </w:pPr>
    </w:p>
    <w:p w14:paraId="2478B19C" w14:textId="77777777" w:rsidR="003B3A61" w:rsidRDefault="003B3A61" w:rsidP="002D2475">
      <w:pPr>
        <w:spacing w:after="0" w:line="360" w:lineRule="auto"/>
        <w:jc w:val="center"/>
        <w:rPr>
          <w:rFonts w:ascii="Times New Roman" w:hAnsi="Times New Roman"/>
          <w:b/>
          <w:bCs/>
          <w:sz w:val="24"/>
          <w:szCs w:val="24"/>
          <w:lang w:val="en-US"/>
        </w:rPr>
      </w:pPr>
    </w:p>
    <w:p w14:paraId="454264F8" w14:textId="77777777" w:rsidR="003B3A61" w:rsidRDefault="003B3A61" w:rsidP="002D2475">
      <w:pPr>
        <w:spacing w:after="0" w:line="360" w:lineRule="auto"/>
        <w:jc w:val="center"/>
        <w:rPr>
          <w:rFonts w:ascii="Times New Roman" w:hAnsi="Times New Roman"/>
          <w:b/>
          <w:bCs/>
          <w:sz w:val="24"/>
          <w:szCs w:val="24"/>
          <w:lang w:val="en-US"/>
        </w:rPr>
      </w:pPr>
    </w:p>
    <w:p w14:paraId="1F2859E2" w14:textId="77777777" w:rsidR="003B3A61" w:rsidRDefault="003B3A61" w:rsidP="002D2475">
      <w:pPr>
        <w:spacing w:after="0" w:line="360" w:lineRule="auto"/>
        <w:jc w:val="center"/>
        <w:rPr>
          <w:rFonts w:ascii="Times New Roman" w:hAnsi="Times New Roman"/>
          <w:b/>
          <w:bCs/>
          <w:sz w:val="24"/>
          <w:szCs w:val="24"/>
          <w:lang w:val="en-US"/>
        </w:rPr>
      </w:pPr>
    </w:p>
    <w:p w14:paraId="6A0CFA22" w14:textId="77777777" w:rsidR="003B3A61" w:rsidRDefault="003B3A61" w:rsidP="002D2475">
      <w:pPr>
        <w:spacing w:after="0" w:line="360" w:lineRule="auto"/>
        <w:jc w:val="center"/>
        <w:rPr>
          <w:rFonts w:ascii="Times New Roman" w:hAnsi="Times New Roman"/>
          <w:b/>
          <w:bCs/>
          <w:sz w:val="24"/>
          <w:szCs w:val="24"/>
          <w:lang w:val="en-US"/>
        </w:rPr>
      </w:pPr>
    </w:p>
    <w:p w14:paraId="0EE4CBB0" w14:textId="77777777" w:rsidR="003B3A61" w:rsidRDefault="003B3A61" w:rsidP="002D2475">
      <w:pPr>
        <w:spacing w:after="0" w:line="360" w:lineRule="auto"/>
        <w:jc w:val="center"/>
        <w:rPr>
          <w:rFonts w:ascii="Times New Roman" w:hAnsi="Times New Roman"/>
          <w:b/>
          <w:bCs/>
          <w:sz w:val="24"/>
          <w:szCs w:val="24"/>
          <w:lang w:val="en-US"/>
        </w:rPr>
      </w:pPr>
    </w:p>
    <w:p w14:paraId="7A66D089" w14:textId="77777777" w:rsidR="003B3A61" w:rsidRDefault="003B3A61" w:rsidP="002D2475">
      <w:pPr>
        <w:spacing w:after="0" w:line="360" w:lineRule="auto"/>
        <w:jc w:val="center"/>
        <w:rPr>
          <w:rFonts w:ascii="Times New Roman" w:hAnsi="Times New Roman"/>
          <w:b/>
          <w:bCs/>
          <w:sz w:val="24"/>
          <w:szCs w:val="24"/>
          <w:lang w:val="en-US"/>
        </w:rPr>
      </w:pPr>
    </w:p>
    <w:p w14:paraId="555B2169" w14:textId="77777777" w:rsidR="003B3A61" w:rsidRDefault="003B3A61" w:rsidP="002D2475">
      <w:pPr>
        <w:spacing w:after="0" w:line="360" w:lineRule="auto"/>
        <w:jc w:val="center"/>
        <w:rPr>
          <w:rFonts w:ascii="Times New Roman" w:hAnsi="Times New Roman"/>
          <w:b/>
          <w:bCs/>
          <w:sz w:val="24"/>
          <w:szCs w:val="24"/>
          <w:lang w:val="en-US"/>
        </w:rPr>
      </w:pPr>
    </w:p>
    <w:p w14:paraId="241DACE9" w14:textId="77777777" w:rsidR="003B3A61" w:rsidRDefault="003B3A61" w:rsidP="002D2475">
      <w:pPr>
        <w:spacing w:after="0" w:line="360" w:lineRule="auto"/>
        <w:jc w:val="center"/>
        <w:rPr>
          <w:rFonts w:ascii="Times New Roman" w:hAnsi="Times New Roman"/>
          <w:b/>
          <w:bCs/>
          <w:sz w:val="24"/>
          <w:szCs w:val="24"/>
          <w:lang w:val="en-US"/>
        </w:rPr>
      </w:pPr>
    </w:p>
    <w:p w14:paraId="217F3279" w14:textId="77777777" w:rsidR="003B3A61" w:rsidRDefault="003B3A61" w:rsidP="002D2475">
      <w:pPr>
        <w:spacing w:after="0" w:line="360" w:lineRule="auto"/>
        <w:jc w:val="center"/>
        <w:rPr>
          <w:rFonts w:ascii="Times New Roman" w:hAnsi="Times New Roman"/>
          <w:b/>
          <w:bCs/>
          <w:sz w:val="24"/>
          <w:szCs w:val="24"/>
          <w:lang w:val="en-US"/>
        </w:rPr>
      </w:pPr>
    </w:p>
    <w:p w14:paraId="27C01EE8" w14:textId="77777777" w:rsidR="003B3A61" w:rsidRDefault="003B3A61" w:rsidP="002D2475">
      <w:pPr>
        <w:spacing w:after="0" w:line="360" w:lineRule="auto"/>
        <w:jc w:val="center"/>
        <w:rPr>
          <w:rFonts w:ascii="Times New Roman" w:hAnsi="Times New Roman"/>
          <w:b/>
          <w:bCs/>
          <w:sz w:val="24"/>
          <w:szCs w:val="24"/>
          <w:lang w:val="en-US"/>
        </w:rPr>
      </w:pPr>
    </w:p>
    <w:p w14:paraId="106E60AF" w14:textId="77777777" w:rsidR="003B3A61" w:rsidRDefault="003B3A61" w:rsidP="002D2475">
      <w:pPr>
        <w:spacing w:after="0" w:line="360" w:lineRule="auto"/>
        <w:jc w:val="center"/>
        <w:rPr>
          <w:rFonts w:ascii="Times New Roman" w:hAnsi="Times New Roman"/>
          <w:b/>
          <w:bCs/>
          <w:sz w:val="24"/>
          <w:szCs w:val="24"/>
          <w:lang w:val="en-US"/>
        </w:rPr>
      </w:pPr>
    </w:p>
    <w:p w14:paraId="757FC81A" w14:textId="77777777" w:rsidR="003B3A61" w:rsidRDefault="003B3A61" w:rsidP="002D2475">
      <w:pPr>
        <w:spacing w:after="0" w:line="360" w:lineRule="auto"/>
        <w:jc w:val="center"/>
        <w:rPr>
          <w:rFonts w:ascii="Times New Roman" w:hAnsi="Times New Roman"/>
          <w:b/>
          <w:bCs/>
          <w:sz w:val="24"/>
          <w:szCs w:val="24"/>
          <w:lang w:val="en-US"/>
        </w:rPr>
      </w:pPr>
    </w:p>
    <w:p w14:paraId="422C85EE" w14:textId="77777777" w:rsidR="003B3A61" w:rsidRDefault="003B3A61" w:rsidP="002D2475">
      <w:pPr>
        <w:spacing w:after="0" w:line="360" w:lineRule="auto"/>
        <w:jc w:val="center"/>
        <w:rPr>
          <w:rFonts w:ascii="Times New Roman" w:hAnsi="Times New Roman"/>
          <w:b/>
          <w:bCs/>
          <w:sz w:val="24"/>
          <w:szCs w:val="24"/>
          <w:lang w:val="en-US"/>
        </w:rPr>
      </w:pPr>
    </w:p>
    <w:p w14:paraId="411AD84C" w14:textId="77777777" w:rsidR="003B3A61" w:rsidRDefault="003B3A61" w:rsidP="002D2475">
      <w:pPr>
        <w:spacing w:after="0" w:line="360" w:lineRule="auto"/>
        <w:jc w:val="center"/>
        <w:rPr>
          <w:rFonts w:ascii="Times New Roman" w:hAnsi="Times New Roman"/>
          <w:b/>
          <w:bCs/>
          <w:sz w:val="24"/>
          <w:szCs w:val="24"/>
          <w:lang w:val="en-US"/>
        </w:rPr>
      </w:pPr>
    </w:p>
    <w:p w14:paraId="3DE8B779" w14:textId="77777777" w:rsidR="003B3A61" w:rsidRDefault="003B3A61" w:rsidP="002D2475">
      <w:pPr>
        <w:spacing w:after="0" w:line="360" w:lineRule="auto"/>
        <w:jc w:val="center"/>
        <w:rPr>
          <w:rFonts w:ascii="Times New Roman" w:hAnsi="Times New Roman"/>
          <w:b/>
          <w:bCs/>
          <w:sz w:val="24"/>
          <w:szCs w:val="24"/>
          <w:lang w:val="en-US"/>
        </w:rPr>
      </w:pPr>
    </w:p>
    <w:p w14:paraId="23D36AF6" w14:textId="77777777" w:rsidR="003B3A61" w:rsidRDefault="003B3A61" w:rsidP="002D2475">
      <w:pPr>
        <w:spacing w:after="0" w:line="360" w:lineRule="auto"/>
        <w:jc w:val="center"/>
        <w:rPr>
          <w:rFonts w:ascii="Times New Roman" w:hAnsi="Times New Roman"/>
          <w:b/>
          <w:bCs/>
          <w:sz w:val="24"/>
          <w:szCs w:val="24"/>
          <w:lang w:val="en-US"/>
        </w:rPr>
      </w:pPr>
    </w:p>
    <w:p w14:paraId="00BB1638" w14:textId="77777777" w:rsidR="003B3A61" w:rsidRDefault="003B3A61" w:rsidP="002D2475">
      <w:pPr>
        <w:spacing w:after="0" w:line="360" w:lineRule="auto"/>
        <w:jc w:val="center"/>
        <w:rPr>
          <w:rFonts w:ascii="Times New Roman" w:hAnsi="Times New Roman"/>
          <w:b/>
          <w:bCs/>
          <w:sz w:val="24"/>
          <w:szCs w:val="24"/>
          <w:lang w:val="en-US"/>
        </w:rPr>
      </w:pPr>
    </w:p>
    <w:p w14:paraId="24501453" w14:textId="77777777" w:rsidR="003B3A61" w:rsidRDefault="003B3A61" w:rsidP="002D2475">
      <w:pPr>
        <w:spacing w:after="0" w:line="360" w:lineRule="auto"/>
        <w:jc w:val="center"/>
        <w:rPr>
          <w:rFonts w:ascii="Times New Roman" w:hAnsi="Times New Roman"/>
          <w:b/>
          <w:bCs/>
          <w:sz w:val="24"/>
          <w:szCs w:val="24"/>
          <w:lang w:val="en-US"/>
        </w:rPr>
      </w:pPr>
    </w:p>
    <w:p w14:paraId="2F286D8D" w14:textId="77777777" w:rsidR="003B3A61" w:rsidRDefault="003B3A61" w:rsidP="002D2475">
      <w:pPr>
        <w:spacing w:after="0" w:line="360" w:lineRule="auto"/>
        <w:jc w:val="center"/>
        <w:rPr>
          <w:rFonts w:ascii="Times New Roman" w:hAnsi="Times New Roman"/>
          <w:b/>
          <w:bCs/>
          <w:sz w:val="24"/>
          <w:szCs w:val="24"/>
          <w:lang w:val="en-US"/>
        </w:rPr>
      </w:pPr>
    </w:p>
    <w:p w14:paraId="3CFF7E72" w14:textId="77777777" w:rsidR="003B3A61" w:rsidRDefault="003B3A61" w:rsidP="002D2475">
      <w:pPr>
        <w:spacing w:after="0" w:line="360" w:lineRule="auto"/>
        <w:jc w:val="center"/>
        <w:rPr>
          <w:rFonts w:ascii="Times New Roman" w:hAnsi="Times New Roman"/>
          <w:b/>
          <w:bCs/>
          <w:sz w:val="24"/>
          <w:szCs w:val="24"/>
          <w:lang w:val="en-US"/>
        </w:rPr>
      </w:pPr>
    </w:p>
    <w:p w14:paraId="30A2B0CC" w14:textId="77777777" w:rsidR="003B3A61" w:rsidRDefault="003B3A61" w:rsidP="002D2475">
      <w:pPr>
        <w:spacing w:after="0" w:line="360" w:lineRule="auto"/>
        <w:jc w:val="center"/>
        <w:rPr>
          <w:rFonts w:ascii="Times New Roman" w:hAnsi="Times New Roman"/>
          <w:b/>
          <w:bCs/>
          <w:sz w:val="24"/>
          <w:szCs w:val="24"/>
          <w:lang w:val="en-US"/>
        </w:rPr>
      </w:pPr>
    </w:p>
    <w:p w14:paraId="6C6547F1" w14:textId="77777777" w:rsidR="003B3A61" w:rsidRDefault="003B3A61" w:rsidP="002D2475">
      <w:pPr>
        <w:spacing w:after="0" w:line="360" w:lineRule="auto"/>
        <w:jc w:val="center"/>
        <w:rPr>
          <w:rFonts w:ascii="Times New Roman" w:hAnsi="Times New Roman"/>
          <w:b/>
          <w:bCs/>
          <w:sz w:val="24"/>
          <w:szCs w:val="24"/>
          <w:lang w:val="en-US"/>
        </w:rPr>
      </w:pPr>
    </w:p>
    <w:p w14:paraId="0485CD7C" w14:textId="77777777" w:rsidR="003B3A61" w:rsidRDefault="003B3A61" w:rsidP="002D2475">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872956">
          <w:pPr>
            <w:pStyle w:val="Heading1"/>
            <w:rPr>
              <w:lang w:val="en-US"/>
            </w:rPr>
          </w:pPr>
          <w:r>
            <w:tab/>
          </w:r>
          <w:r>
            <w:rPr>
              <w:lang w:val="en-US"/>
            </w:rPr>
            <w:t>DAFTAR ISI</w:t>
          </w:r>
          <w:bookmarkEnd w:id="1"/>
        </w:p>
        <w:p w14:paraId="688F62BA" w14:textId="2A2A853C" w:rsidR="00953218" w:rsidRPr="00953218" w:rsidRDefault="00953218" w:rsidP="00953218">
          <w:pPr>
            <w:pStyle w:val="TOC1"/>
            <w:tabs>
              <w:tab w:val="right" w:leader="dot" w:pos="7927"/>
            </w:tabs>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276EB353" w:rsidR="00953218" w:rsidRPr="00953218" w:rsidRDefault="00872956">
          <w:pPr>
            <w:pStyle w:val="TOC1"/>
            <w:tabs>
              <w:tab w:val="right" w:leader="dot" w:pos="7927"/>
            </w:tabs>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33680E8B" w:rsidR="00953218" w:rsidRPr="00953218" w:rsidRDefault="001C22C6">
          <w:pPr>
            <w:pStyle w:val="TOC1"/>
            <w:tabs>
              <w:tab w:val="right" w:leader="dot" w:pos="7927"/>
            </w:tabs>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0D80841F" w:rsidR="00953218" w:rsidRPr="00953218" w:rsidRDefault="001C22C6">
          <w:pPr>
            <w:pStyle w:val="TOC1"/>
            <w:tabs>
              <w:tab w:val="right" w:leader="dot" w:pos="7927"/>
            </w:tabs>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1B860E83"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6E9AF40" w14:textId="0765FE3F"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DF4F901" w14:textId="35055F2C"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5A014B2B" w14:textId="2D8BB104"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7EAD861C" w14:textId="17393722"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61FEEA0A" w14:textId="5B340237"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0B6563DE" w14:textId="0B098F74"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80707A1" w14:textId="7CEEC6FB" w:rsidR="00953218" w:rsidRPr="00953218" w:rsidRDefault="00633195">
          <w:pPr>
            <w:pStyle w:val="TOC1"/>
            <w:tabs>
              <w:tab w:val="right" w:leader="dot" w:pos="7927"/>
            </w:tabs>
            <w:rPr>
              <w:rFonts w:ascii="Times New Roman" w:eastAsiaTheme="minorEastAsia" w:hAnsi="Times New Roman"/>
              <w:noProof/>
              <w:sz w:val="24"/>
              <w:szCs w:val="24"/>
              <w:lang w:val="en-US"/>
            </w:rPr>
          </w:pPr>
          <w:r w:rsidRPr="00633195">
            <w:rPr>
              <w:rFonts w:ascii="Times New Roman" w:hAnsi="Times New Roman"/>
              <w:sz w:val="24"/>
              <w:lang w:val="en-US"/>
            </w:rPr>
            <w:t>BAB II</w:t>
          </w:r>
          <w:r>
            <w:rPr>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7F831CC0"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7FEDBA96"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54F90D81"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960AC43"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04D6ACCC" w14:textId="21884B26"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3AAFCCD3" w14:textId="5BE01137"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0FD1599F"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25EB5540" w14:textId="07D53B03"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503231F2" w14:textId="71893EB6"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17</w:t>
            </w:r>
            <w:r w:rsidR="00953218" w:rsidRPr="00953218">
              <w:rPr>
                <w:rFonts w:ascii="Times New Roman" w:hAnsi="Times New Roman"/>
                <w:noProof/>
                <w:webHidden/>
                <w:sz w:val="24"/>
                <w:szCs w:val="24"/>
              </w:rPr>
              <w:fldChar w:fldCharType="end"/>
            </w:r>
          </w:hyperlink>
        </w:p>
        <w:p w14:paraId="30B2E582" w14:textId="5132E045" w:rsidR="00953218" w:rsidRPr="00953218" w:rsidRDefault="001C22C6">
          <w:pPr>
            <w:pStyle w:val="TOC2"/>
            <w:tabs>
              <w:tab w:val="left" w:pos="1100"/>
              <w:tab w:val="right" w:leader="dot" w:pos="7927"/>
            </w:tabs>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19</w:t>
            </w:r>
            <w:r w:rsidR="00953218" w:rsidRPr="00953218">
              <w:rPr>
                <w:rFonts w:ascii="Times New Roman" w:hAnsi="Times New Roman"/>
                <w:noProof/>
                <w:webHidden/>
                <w:sz w:val="24"/>
                <w:szCs w:val="24"/>
              </w:rPr>
              <w:fldChar w:fldCharType="end"/>
            </w:r>
          </w:hyperlink>
        </w:p>
        <w:p w14:paraId="5A1B88D6" w14:textId="6A418A69"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347AB2D" w14:textId="3777A92F"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337EC31A"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3EF3F45F"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432E0E10" w14:textId="7ACE77CF"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4F3A3B1D" w:rsidR="00953218" w:rsidRPr="00953218" w:rsidRDefault="001C22C6">
          <w:pPr>
            <w:pStyle w:val="TOC2"/>
            <w:tabs>
              <w:tab w:val="left" w:pos="880"/>
              <w:tab w:val="right" w:leader="dot" w:pos="7927"/>
            </w:tabs>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4DBE0750" w:rsidR="00953218" w:rsidRPr="00953218" w:rsidRDefault="001C22C6">
          <w:pPr>
            <w:pStyle w:val="TOC1"/>
            <w:tabs>
              <w:tab w:val="right" w:leader="dot" w:pos="7927"/>
            </w:tabs>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FA7A82">
          <w:pPr>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5C2DC7">
      <w:pPr>
        <w:pStyle w:val="Heading1"/>
        <w:rPr>
          <w:lang w:val="en-US"/>
        </w:rPr>
      </w:pPr>
      <w:r>
        <w:rPr>
          <w:lang w:val="en-US"/>
        </w:rPr>
        <w:lastRenderedPageBreak/>
        <w:t>DAFTAR GAMBAR</w:t>
      </w:r>
      <w:bookmarkEnd w:id="2"/>
    </w:p>
    <w:p w14:paraId="3E237226" w14:textId="77777777" w:rsidR="005C2DC7" w:rsidRPr="005C2DC7" w:rsidRDefault="005C2DC7" w:rsidP="005C2DC7">
      <w:pPr>
        <w:rPr>
          <w:lang w:val="en-US"/>
        </w:rPr>
      </w:pPr>
    </w:p>
    <w:p w14:paraId="2E3B4F59" w14:textId="44FC9933" w:rsidR="003B3A61" w:rsidRPr="00DD7B4D" w:rsidRDefault="00153F2F" w:rsidP="007A6BBA">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DD7B4D">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DD7B4D">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DD7B4D">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2D2475">
      <w:pPr>
        <w:spacing w:after="0" w:line="360" w:lineRule="auto"/>
        <w:jc w:val="center"/>
        <w:rPr>
          <w:rFonts w:ascii="Times New Roman" w:hAnsi="Times New Roman"/>
          <w:b/>
          <w:bCs/>
          <w:sz w:val="24"/>
          <w:szCs w:val="24"/>
          <w:lang w:val="en-US"/>
        </w:rPr>
      </w:pPr>
    </w:p>
    <w:p w14:paraId="20C7BCD8" w14:textId="77777777" w:rsidR="003B3A61" w:rsidRDefault="003B3A61" w:rsidP="002D2475">
      <w:pPr>
        <w:spacing w:after="0" w:line="360" w:lineRule="auto"/>
        <w:jc w:val="center"/>
        <w:rPr>
          <w:rFonts w:ascii="Times New Roman" w:hAnsi="Times New Roman"/>
          <w:b/>
          <w:bCs/>
          <w:sz w:val="24"/>
          <w:szCs w:val="24"/>
          <w:lang w:val="en-US"/>
        </w:rPr>
      </w:pPr>
    </w:p>
    <w:p w14:paraId="29A470E7" w14:textId="77777777" w:rsidR="003B3A61" w:rsidRDefault="003B3A61" w:rsidP="002D2475">
      <w:pPr>
        <w:spacing w:after="0" w:line="360" w:lineRule="auto"/>
        <w:jc w:val="center"/>
        <w:rPr>
          <w:rFonts w:ascii="Times New Roman" w:hAnsi="Times New Roman"/>
          <w:b/>
          <w:bCs/>
          <w:sz w:val="24"/>
          <w:szCs w:val="24"/>
          <w:lang w:val="en-US"/>
        </w:rPr>
      </w:pPr>
    </w:p>
    <w:p w14:paraId="248C1DDE" w14:textId="77777777" w:rsidR="003B3A61" w:rsidRDefault="003B3A61" w:rsidP="002D2475">
      <w:pPr>
        <w:spacing w:after="0" w:line="360" w:lineRule="auto"/>
        <w:jc w:val="center"/>
        <w:rPr>
          <w:rFonts w:ascii="Times New Roman" w:hAnsi="Times New Roman"/>
          <w:b/>
          <w:bCs/>
          <w:sz w:val="24"/>
          <w:szCs w:val="24"/>
          <w:lang w:val="en-US"/>
        </w:rPr>
      </w:pPr>
    </w:p>
    <w:p w14:paraId="2E62A039" w14:textId="77777777" w:rsidR="003B3A61" w:rsidRDefault="003B3A61" w:rsidP="002D2475">
      <w:pPr>
        <w:spacing w:after="0" w:line="360" w:lineRule="auto"/>
        <w:jc w:val="center"/>
        <w:rPr>
          <w:rFonts w:ascii="Times New Roman" w:hAnsi="Times New Roman"/>
          <w:b/>
          <w:bCs/>
          <w:sz w:val="24"/>
          <w:szCs w:val="24"/>
          <w:lang w:val="en-US"/>
        </w:rPr>
      </w:pPr>
    </w:p>
    <w:p w14:paraId="18A964A1" w14:textId="77777777" w:rsidR="003B3A61" w:rsidRDefault="003B3A61" w:rsidP="002D2475">
      <w:pPr>
        <w:spacing w:after="0" w:line="360" w:lineRule="auto"/>
        <w:jc w:val="center"/>
        <w:rPr>
          <w:rFonts w:ascii="Times New Roman" w:hAnsi="Times New Roman"/>
          <w:b/>
          <w:bCs/>
          <w:sz w:val="24"/>
          <w:szCs w:val="24"/>
          <w:lang w:val="en-US"/>
        </w:rPr>
      </w:pPr>
    </w:p>
    <w:p w14:paraId="358637A0" w14:textId="77777777" w:rsidR="003B3A61" w:rsidRDefault="003B3A61" w:rsidP="002D2475">
      <w:pPr>
        <w:spacing w:after="0" w:line="360" w:lineRule="auto"/>
        <w:jc w:val="center"/>
        <w:rPr>
          <w:rFonts w:ascii="Times New Roman" w:hAnsi="Times New Roman"/>
          <w:b/>
          <w:bCs/>
          <w:sz w:val="24"/>
          <w:szCs w:val="24"/>
          <w:lang w:val="en-US"/>
        </w:rPr>
      </w:pPr>
    </w:p>
    <w:p w14:paraId="7910C55F" w14:textId="77777777" w:rsidR="003B3A61" w:rsidRDefault="003B3A61" w:rsidP="002D2475">
      <w:pPr>
        <w:spacing w:after="0" w:line="360" w:lineRule="auto"/>
        <w:jc w:val="center"/>
        <w:rPr>
          <w:rFonts w:ascii="Times New Roman" w:hAnsi="Times New Roman"/>
          <w:b/>
          <w:bCs/>
          <w:sz w:val="24"/>
          <w:szCs w:val="24"/>
          <w:lang w:val="en-US"/>
        </w:rPr>
      </w:pPr>
    </w:p>
    <w:p w14:paraId="1370BBF6" w14:textId="77777777" w:rsidR="003B3A61" w:rsidRDefault="003B3A61" w:rsidP="002D2475">
      <w:pPr>
        <w:spacing w:after="0" w:line="360" w:lineRule="auto"/>
        <w:jc w:val="center"/>
        <w:rPr>
          <w:rFonts w:ascii="Times New Roman" w:hAnsi="Times New Roman"/>
          <w:b/>
          <w:bCs/>
          <w:sz w:val="24"/>
          <w:szCs w:val="24"/>
          <w:lang w:val="en-US"/>
        </w:rPr>
      </w:pPr>
    </w:p>
    <w:p w14:paraId="66E775F3" w14:textId="77777777" w:rsidR="003B3A61" w:rsidRDefault="003B3A61" w:rsidP="002D2475">
      <w:pPr>
        <w:spacing w:after="0" w:line="360" w:lineRule="auto"/>
        <w:jc w:val="center"/>
        <w:rPr>
          <w:rFonts w:ascii="Times New Roman" w:hAnsi="Times New Roman"/>
          <w:b/>
          <w:bCs/>
          <w:sz w:val="24"/>
          <w:szCs w:val="24"/>
          <w:lang w:val="en-US"/>
        </w:rPr>
      </w:pPr>
    </w:p>
    <w:p w14:paraId="58A4E436" w14:textId="77777777" w:rsidR="003B3A61" w:rsidRDefault="003B3A61" w:rsidP="002D2475">
      <w:pPr>
        <w:spacing w:after="0" w:line="360" w:lineRule="auto"/>
        <w:jc w:val="center"/>
        <w:rPr>
          <w:rFonts w:ascii="Times New Roman" w:hAnsi="Times New Roman"/>
          <w:b/>
          <w:bCs/>
          <w:sz w:val="24"/>
          <w:szCs w:val="24"/>
          <w:lang w:val="en-US"/>
        </w:rPr>
      </w:pPr>
    </w:p>
    <w:p w14:paraId="48D3CBE6" w14:textId="77777777" w:rsidR="003B3A61" w:rsidRDefault="003B3A61" w:rsidP="002D2475">
      <w:pPr>
        <w:spacing w:after="0" w:line="360" w:lineRule="auto"/>
        <w:jc w:val="center"/>
        <w:rPr>
          <w:rFonts w:ascii="Times New Roman" w:hAnsi="Times New Roman"/>
          <w:b/>
          <w:bCs/>
          <w:sz w:val="24"/>
          <w:szCs w:val="24"/>
          <w:lang w:val="en-US"/>
        </w:rPr>
      </w:pPr>
    </w:p>
    <w:p w14:paraId="0042200F" w14:textId="77777777" w:rsidR="003B3A61" w:rsidRDefault="003B3A61" w:rsidP="002D2475">
      <w:pPr>
        <w:spacing w:after="0" w:line="360" w:lineRule="auto"/>
        <w:jc w:val="center"/>
        <w:rPr>
          <w:rFonts w:ascii="Times New Roman" w:hAnsi="Times New Roman"/>
          <w:b/>
          <w:bCs/>
          <w:sz w:val="24"/>
          <w:szCs w:val="24"/>
          <w:lang w:val="en-US"/>
        </w:rPr>
      </w:pPr>
    </w:p>
    <w:p w14:paraId="03D48957" w14:textId="77777777" w:rsidR="003B3A61" w:rsidRDefault="003B3A61" w:rsidP="002D2475">
      <w:pPr>
        <w:spacing w:after="0" w:line="360" w:lineRule="auto"/>
        <w:jc w:val="center"/>
        <w:rPr>
          <w:rFonts w:ascii="Times New Roman" w:hAnsi="Times New Roman"/>
          <w:b/>
          <w:bCs/>
          <w:sz w:val="24"/>
          <w:szCs w:val="24"/>
          <w:lang w:val="en-US"/>
        </w:rPr>
      </w:pPr>
    </w:p>
    <w:p w14:paraId="0BA57054" w14:textId="77777777" w:rsidR="003B3A61" w:rsidRDefault="003B3A61" w:rsidP="002D2475">
      <w:pPr>
        <w:spacing w:after="0" w:line="360" w:lineRule="auto"/>
        <w:jc w:val="center"/>
        <w:rPr>
          <w:rFonts w:ascii="Times New Roman" w:hAnsi="Times New Roman"/>
          <w:b/>
          <w:bCs/>
          <w:sz w:val="24"/>
          <w:szCs w:val="24"/>
          <w:lang w:val="en-US"/>
        </w:rPr>
      </w:pPr>
    </w:p>
    <w:p w14:paraId="64D2FE52" w14:textId="77777777" w:rsidR="003B3A61" w:rsidRDefault="003B3A61" w:rsidP="002D2475">
      <w:pPr>
        <w:spacing w:after="0" w:line="360" w:lineRule="auto"/>
        <w:jc w:val="center"/>
        <w:rPr>
          <w:rFonts w:ascii="Times New Roman" w:hAnsi="Times New Roman"/>
          <w:b/>
          <w:bCs/>
          <w:sz w:val="24"/>
          <w:szCs w:val="24"/>
          <w:lang w:val="en-US"/>
        </w:rPr>
      </w:pPr>
    </w:p>
    <w:p w14:paraId="0D738578" w14:textId="77777777" w:rsidR="003B3A61" w:rsidRDefault="003B3A61" w:rsidP="002D2475">
      <w:pPr>
        <w:spacing w:after="0" w:line="360" w:lineRule="auto"/>
        <w:jc w:val="center"/>
        <w:rPr>
          <w:rFonts w:ascii="Times New Roman" w:hAnsi="Times New Roman"/>
          <w:b/>
          <w:bCs/>
          <w:sz w:val="24"/>
          <w:szCs w:val="24"/>
          <w:lang w:val="en-US"/>
        </w:rPr>
      </w:pPr>
    </w:p>
    <w:p w14:paraId="23D3F728" w14:textId="77777777" w:rsidR="003B3A61" w:rsidRDefault="003B3A61" w:rsidP="002D2475">
      <w:pPr>
        <w:spacing w:after="0" w:line="360" w:lineRule="auto"/>
        <w:jc w:val="center"/>
        <w:rPr>
          <w:rFonts w:ascii="Times New Roman" w:hAnsi="Times New Roman"/>
          <w:b/>
          <w:bCs/>
          <w:sz w:val="24"/>
          <w:szCs w:val="24"/>
          <w:lang w:val="en-US"/>
        </w:rPr>
      </w:pPr>
    </w:p>
    <w:p w14:paraId="15BD739B" w14:textId="77777777" w:rsidR="003B3A61" w:rsidRDefault="003B3A61" w:rsidP="002D2475">
      <w:pPr>
        <w:spacing w:after="0" w:line="360" w:lineRule="auto"/>
        <w:jc w:val="center"/>
        <w:rPr>
          <w:rFonts w:ascii="Times New Roman" w:hAnsi="Times New Roman"/>
          <w:b/>
          <w:bCs/>
          <w:sz w:val="24"/>
          <w:szCs w:val="24"/>
          <w:lang w:val="en-US"/>
        </w:rPr>
      </w:pPr>
    </w:p>
    <w:p w14:paraId="2008AC05" w14:textId="77777777" w:rsidR="003B3A61" w:rsidRDefault="003B3A61" w:rsidP="002D2475">
      <w:pPr>
        <w:spacing w:after="0" w:line="360" w:lineRule="auto"/>
        <w:jc w:val="center"/>
        <w:rPr>
          <w:rFonts w:ascii="Times New Roman" w:hAnsi="Times New Roman"/>
          <w:b/>
          <w:bCs/>
          <w:sz w:val="24"/>
          <w:szCs w:val="24"/>
          <w:lang w:val="en-US"/>
        </w:rPr>
      </w:pPr>
    </w:p>
    <w:p w14:paraId="07BC03D4" w14:textId="77777777" w:rsidR="003B3A61" w:rsidRDefault="003B3A61" w:rsidP="002D2475">
      <w:pPr>
        <w:spacing w:after="0" w:line="360" w:lineRule="auto"/>
        <w:jc w:val="center"/>
        <w:rPr>
          <w:rFonts w:ascii="Times New Roman" w:hAnsi="Times New Roman"/>
          <w:b/>
          <w:bCs/>
          <w:sz w:val="24"/>
          <w:szCs w:val="24"/>
          <w:lang w:val="en-US"/>
        </w:rPr>
      </w:pPr>
    </w:p>
    <w:p w14:paraId="52EB7E7B" w14:textId="77777777" w:rsidR="003B3A61" w:rsidRDefault="003B3A61" w:rsidP="002D2475">
      <w:pPr>
        <w:spacing w:after="0" w:line="360" w:lineRule="auto"/>
        <w:jc w:val="center"/>
        <w:rPr>
          <w:rFonts w:ascii="Times New Roman" w:hAnsi="Times New Roman"/>
          <w:b/>
          <w:bCs/>
          <w:sz w:val="24"/>
          <w:szCs w:val="24"/>
          <w:lang w:val="en-US"/>
        </w:rPr>
      </w:pPr>
    </w:p>
    <w:p w14:paraId="2F6023CE" w14:textId="77777777" w:rsidR="003B3A61" w:rsidRDefault="003B3A61" w:rsidP="002D2475">
      <w:pPr>
        <w:spacing w:after="0" w:line="360" w:lineRule="auto"/>
        <w:jc w:val="center"/>
        <w:rPr>
          <w:rFonts w:ascii="Times New Roman" w:hAnsi="Times New Roman"/>
          <w:b/>
          <w:bCs/>
          <w:sz w:val="24"/>
          <w:szCs w:val="24"/>
          <w:lang w:val="en-US"/>
        </w:rPr>
      </w:pPr>
    </w:p>
    <w:p w14:paraId="5FB64E60" w14:textId="2CDCBAE6" w:rsidR="006D5106" w:rsidRPr="00953218" w:rsidRDefault="006D5106" w:rsidP="00153F2F">
      <w:pPr>
        <w:pStyle w:val="Heading1"/>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5C2DC7">
      <w:pPr>
        <w:pStyle w:val="Heading1"/>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3B3A61">
      <w:pPr>
        <w:pStyle w:val="Heading1"/>
      </w:pPr>
      <w:bookmarkStart w:id="5" w:name="_Toc106339554"/>
      <w:r w:rsidRPr="006405BA">
        <w:t>PENDAHULUAN</w:t>
      </w:r>
      <w:bookmarkEnd w:id="5"/>
    </w:p>
    <w:p w14:paraId="6FE72E8E" w14:textId="6BAF5DED" w:rsidR="009063EB" w:rsidRPr="006405BA" w:rsidRDefault="00B44E9A" w:rsidP="003808C6">
      <w:pPr>
        <w:pStyle w:val="Heading2"/>
        <w:numPr>
          <w:ilvl w:val="0"/>
          <w:numId w:val="11"/>
        </w:numPr>
        <w:ind w:left="284"/>
      </w:pPr>
      <w:bookmarkStart w:id="6" w:name="_Toc106339555"/>
      <w:r w:rsidRPr="006405BA">
        <w:t>Latar Belakang</w:t>
      </w:r>
      <w:bookmarkEnd w:id="6"/>
    </w:p>
    <w:p w14:paraId="12F1F1F4" w14:textId="77777777" w:rsidR="00CE05BA" w:rsidRPr="00690C37" w:rsidRDefault="006F2CBA" w:rsidP="00D3256A">
      <w:pPr>
        <w:spacing w:line="360" w:lineRule="auto"/>
        <w:ind w:firstLine="720"/>
        <w:jc w:val="both"/>
        <w:rPr>
          <w:rFonts w:ascii="Times New Roman" w:hAnsi="Times New Roman"/>
          <w:sz w:val="24"/>
        </w:rPr>
      </w:pPr>
      <w:r w:rsidRPr="00690C37">
        <w:rPr>
          <w:rFonts w:ascii="Times New Roman" w:hAnsi="Times New Roman"/>
          <w:sz w:val="24"/>
        </w:rPr>
        <w:t>Di dunia yang semakin maju dan zaman teknologi</w:t>
      </w:r>
      <w:r w:rsidR="00794246" w:rsidRPr="00690C37">
        <w:rPr>
          <w:rFonts w:ascii="Times New Roman" w:hAnsi="Times New Roman"/>
          <w:sz w:val="24"/>
        </w:rPr>
        <w:t xml:space="preserve"> yang semakin berkembang pesat, maka o</w:t>
      </w:r>
      <w:r w:rsidRPr="00690C37">
        <w:rPr>
          <w:rFonts w:ascii="Times New Roman" w:hAnsi="Times New Roman"/>
          <w:sz w:val="24"/>
        </w:rPr>
        <w:t xml:space="preserve">rang-orang telah melakukan banyak hal untuk melindungi data atau mengarsipkan dokumen penting </w:t>
      </w:r>
      <w:r w:rsidR="00794246" w:rsidRPr="00690C37">
        <w:rPr>
          <w:rFonts w:ascii="Times New Roman" w:hAnsi="Times New Roman"/>
          <w:sz w:val="24"/>
        </w:rPr>
        <w:t>yang</w:t>
      </w:r>
      <w:r w:rsidRPr="00690C37">
        <w:rPr>
          <w:rFonts w:ascii="Times New Roman" w:hAnsi="Times New Roman"/>
          <w:sz w:val="24"/>
        </w:rPr>
        <w:t xml:space="preserve"> berharga baginya dengan memanfaatkan kemajuan yang ada d</w:t>
      </w:r>
      <w:r w:rsidR="00794246" w:rsidRPr="00690C37">
        <w:rPr>
          <w:rFonts w:ascii="Times New Roman" w:hAnsi="Times New Roman"/>
          <w:sz w:val="24"/>
        </w:rPr>
        <w:t>an berkembang di dunia saat ini</w:t>
      </w:r>
      <w:r w:rsidR="00C008FB" w:rsidRPr="00690C37">
        <w:rPr>
          <w:rFonts w:ascii="Times New Roman" w:hAnsi="Times New Roman"/>
          <w:sz w:val="24"/>
        </w:rPr>
        <w:t xml:space="preserve">. </w:t>
      </w:r>
      <w:r w:rsidR="00CE05BA" w:rsidRPr="00690C37">
        <w:rPr>
          <w:rFonts w:ascii="Times New Roman" w:hAnsi="Times New Roman"/>
          <w:sz w:val="24"/>
        </w:rPr>
        <w:t>Salah satunya adalah</w:t>
      </w:r>
      <w:r w:rsidR="00C008FB" w:rsidRPr="00690C37">
        <w:rPr>
          <w:rFonts w:ascii="Times New Roman" w:hAnsi="Times New Roman"/>
          <w:sz w:val="24"/>
        </w:rPr>
        <w:t xml:space="preserve"> pemanfaatan algoritma yang baik serta bisa mengamankan data dengan bantuan kata, huruf, gabungan kata serta petunjuk lain yang mampu membuat data menjadi terproteksi </w:t>
      </w:r>
      <w:r w:rsidR="00ED3B4D" w:rsidRPr="00690C37">
        <w:rPr>
          <w:rFonts w:ascii="Times New Roman" w:hAnsi="Times New Roman"/>
          <w:sz w:val="24"/>
        </w:rPr>
        <w:t>serta terlindungi dari</w:t>
      </w:r>
      <w:r w:rsidR="00C008FB" w:rsidRPr="00690C37">
        <w:rPr>
          <w:rFonts w:ascii="Times New Roman" w:hAnsi="Times New Roman"/>
          <w:sz w:val="24"/>
        </w:rPr>
        <w:t xml:space="preserve"> </w:t>
      </w:r>
      <w:r w:rsidR="004C211B" w:rsidRPr="00690C37">
        <w:rPr>
          <w:rFonts w:ascii="Times New Roman" w:hAnsi="Times New Roman"/>
          <w:sz w:val="24"/>
        </w:rPr>
        <w:t>pihak yang tanpa tanggungjawab</w:t>
      </w:r>
      <w:r w:rsidR="00D3256A" w:rsidRPr="00690C37">
        <w:rPr>
          <w:rFonts w:ascii="Times New Roman" w:hAnsi="Times New Roman"/>
          <w:sz w:val="24"/>
        </w:rPr>
        <w:t xml:space="preserve">. Kriptografi diperkenalkan untuk membantu mengamankan serta menjaga kerahasiaan dan keamanan data terkait yang diamaknan oleh pihak yang membutuhkan untuk tidak mudah diambil alih atau diketahui oleh orang lain. Diawal hadirnya pada dunia teknologi, jenis ini hanya yang bersifat konfensional serta bersifat sederhana, namun dengan perkembangan zaman, kriptografi ialah cara yang baik untuk dikembangkan dengan kemajuan yang beralih menjadi kriptografi yang terbarukan serta lebih canggih dari yang pernah ada. Diawal muncul, kriptografi hanya untuk pengelola data yang bisa mengamankan data yang sederhana dan bersifat sementara, tapi setelah terbarukan </w:t>
      </w:r>
      <w:r w:rsidR="002779BA" w:rsidRPr="00690C37">
        <w:rPr>
          <w:rFonts w:ascii="Times New Roman" w:hAnsi="Times New Roman"/>
          <w:sz w:val="24"/>
        </w:rPr>
        <w:t xml:space="preserve">kriptografi </w:t>
      </w:r>
      <w:r w:rsidR="00D3256A" w:rsidRPr="00690C37">
        <w:rPr>
          <w:rFonts w:ascii="Times New Roman" w:hAnsi="Times New Roman"/>
          <w:sz w:val="24"/>
        </w:rPr>
        <w:t>ialah data yang di enkripsi ser</w:t>
      </w:r>
      <w:r w:rsidR="0037231D" w:rsidRPr="00690C37">
        <w:rPr>
          <w:rFonts w:ascii="Times New Roman" w:hAnsi="Times New Roman"/>
          <w:sz w:val="24"/>
        </w:rPr>
        <w:t>ta data di deskripsi</w:t>
      </w:r>
      <w:r w:rsidR="00F86916">
        <w:rPr>
          <w:rFonts w:ascii="Times New Roman" w:hAnsi="Times New Roman"/>
          <w:sz w:val="24"/>
          <w:lang w:val="en-US"/>
        </w:rPr>
        <w:fldChar w:fldCharType="begin" w:fldLock="1"/>
      </w:r>
      <w:r w:rsidR="00F86916" w:rsidRPr="00690C37">
        <w:rPr>
          <w:rFonts w:ascii="Times New Roman" w:hAnsi="Times New Roman"/>
          <w:sz w:val="24"/>
        </w:rPr>
        <w:instrText>ADDIN CSL_CITATION {"citationItems":[{"id":"ITEM-1","itemData":{"author":[{"dropping-particle":"","family":"Perbandingan","given":"Analisis","non-dropping-particle":"","parse-names":false,"suffix":""},{"dropping-particle":"","family":"Algoritma","given":"Kriptografi","non-dropping-particle":"","parse-names":false,"suffix":""},{"dropping-particle":"","family":"Dan","given":"M D","non-dropping-particle":"","parse-names":false,"suffix":""},{"dropping-particle":"","family":"Untuk","given":"Chiper","non-dropping-particle":"","parse-names":false,"suffix":""},{"dropping-particle":"","family":"Data","given":"Keamanan","non-dropping-particle":"","parse-names":false,"suffix":""}],"id":"ITEM-1","issued":{"date-parts":[["0"]]},"page":"180-184","title":"Analisis perbandingan kriptografi algoritma des, blowfish, md5 dan chiper untuk keamanan data","type":"article-journal"},"uris":["http://www.mendeley.com/documents/?uuid=80311b9d-2e5e-43af-a9f5-4462fe97b59f"]}],"mendeley":{"formattedCitation":"[1]","plainTextFormattedCitation":"[1]","previouslyFormattedCitation":"[1]"},"properties":{"noteIndex":0},"schema":"https://github.com/citation-style-language/schema/raw/master/csl-citation.json"}</w:instrText>
      </w:r>
      <w:r w:rsidR="00F86916">
        <w:rPr>
          <w:rFonts w:ascii="Times New Roman" w:hAnsi="Times New Roman"/>
          <w:sz w:val="24"/>
          <w:lang w:val="en-US"/>
        </w:rPr>
        <w:fldChar w:fldCharType="separate"/>
      </w:r>
      <w:r w:rsidR="00F86916" w:rsidRPr="00690C37">
        <w:rPr>
          <w:rFonts w:ascii="Times New Roman" w:hAnsi="Times New Roman"/>
          <w:noProof/>
          <w:sz w:val="24"/>
        </w:rPr>
        <w:t>[1]</w:t>
      </w:r>
      <w:r w:rsidR="00F86916">
        <w:rPr>
          <w:rFonts w:ascii="Times New Roman" w:hAnsi="Times New Roman"/>
          <w:sz w:val="24"/>
          <w:lang w:val="en-US"/>
        </w:rPr>
        <w:fldChar w:fldCharType="end"/>
      </w:r>
      <w:r w:rsidR="004C211B" w:rsidRPr="00690C37">
        <w:rPr>
          <w:rFonts w:ascii="Times New Roman" w:hAnsi="Times New Roman"/>
          <w:sz w:val="24"/>
        </w:rPr>
        <w:t>.</w:t>
      </w:r>
    </w:p>
    <w:p w14:paraId="66DBD490" w14:textId="77777777" w:rsidR="0030775B" w:rsidRDefault="00A81C90" w:rsidP="00D3256A">
      <w:pPr>
        <w:spacing w:line="360" w:lineRule="auto"/>
        <w:ind w:firstLine="720"/>
        <w:jc w:val="both"/>
        <w:rPr>
          <w:rFonts w:ascii="Times New Roman" w:hAnsi="Times New Roman"/>
          <w:sz w:val="24"/>
          <w:lang w:val="en-US"/>
        </w:rPr>
        <w:sectPr w:rsidR="0030775B" w:rsidSect="005678AD">
          <w:headerReference w:type="default" r:id="rId11"/>
          <w:footerReference w:type="default" r:id="rId12"/>
          <w:pgSz w:w="11906" w:h="16838" w:code="9"/>
          <w:pgMar w:top="2268" w:right="1701" w:bottom="1701" w:left="2268" w:header="708" w:footer="708" w:gutter="0"/>
          <w:pgNumType w:start="1"/>
          <w:cols w:space="708"/>
          <w:docGrid w:linePitch="360"/>
        </w:sectPr>
      </w:pPr>
      <w:r w:rsidRPr="002F745C">
        <w:rPr>
          <w:rFonts w:ascii="Times New Roman" w:hAnsi="Times New Roman"/>
          <w:sz w:val="24"/>
          <w:lang w:val="en-US"/>
        </w:rPr>
        <w:t>Masalah keamanan dan kerahasiaan data meru</w:t>
      </w:r>
      <w:r>
        <w:rPr>
          <w:rFonts w:ascii="Times New Roman" w:hAnsi="Times New Roman"/>
          <w:sz w:val="24"/>
          <w:lang w:val="en-US"/>
        </w:rPr>
        <w:t xml:space="preserve">pakan salah satu aspek penting </w:t>
      </w:r>
      <w:r w:rsidRPr="002F745C">
        <w:rPr>
          <w:rFonts w:ascii="Times New Roman" w:hAnsi="Times New Roman"/>
          <w:sz w:val="24"/>
          <w:lang w:val="en-US"/>
        </w:rPr>
        <w:t>dari suatu informasi. Salah satu cara untuk menjaga kerahasiaan informasi yang ditukarkan dengan</w:t>
      </w:r>
      <w:r>
        <w:rPr>
          <w:rFonts w:ascii="Times New Roman" w:hAnsi="Times New Roman"/>
          <w:sz w:val="24"/>
          <w:lang w:val="en-US"/>
        </w:rPr>
        <w:t xml:space="preserve"> </w:t>
      </w:r>
      <w:r w:rsidRPr="002F745C">
        <w:rPr>
          <w:rFonts w:ascii="Times New Roman" w:hAnsi="Times New Roman"/>
          <w:sz w:val="24"/>
          <w:lang w:val="en-US"/>
        </w:rPr>
        <w:t>mengubah pesan yang berisi informasi terseb</w:t>
      </w:r>
      <w:r>
        <w:rPr>
          <w:rFonts w:ascii="Times New Roman" w:hAnsi="Times New Roman"/>
          <w:sz w:val="24"/>
          <w:lang w:val="en-US"/>
        </w:rPr>
        <w:t xml:space="preserve">ut menjadi sandi yang hanya </w:t>
      </w:r>
      <w:r w:rsidRPr="002F745C">
        <w:rPr>
          <w:rFonts w:ascii="Times New Roman" w:hAnsi="Times New Roman"/>
          <w:sz w:val="24"/>
          <w:lang w:val="en-US"/>
        </w:rPr>
        <w:t xml:space="preserve">diketahui oleh pengirim dan penerima pesan dengan </w:t>
      </w:r>
      <w:r>
        <w:rPr>
          <w:rFonts w:ascii="Times New Roman" w:hAnsi="Times New Roman"/>
          <w:sz w:val="24"/>
          <w:lang w:val="en-US"/>
        </w:rPr>
        <w:t>menggunakan</w:t>
      </w:r>
      <w:r w:rsidRPr="002F745C">
        <w:rPr>
          <w:rFonts w:ascii="Times New Roman" w:hAnsi="Times New Roman"/>
          <w:sz w:val="24"/>
          <w:lang w:val="en-US"/>
        </w:rPr>
        <w:t xml:space="preserve"> kriptografi. Kriptografi tidak hanya menyediakan alat untuk keamanan informasi, tetapi juga sekumpulan teknik yang berguna untuk keamanan dan kerahasiaan informasi. Apabila terdapat pihak ketiga yang kurang bertanggung jawab yang ingin mengubah ataupun mencuri informasi maka akan kesulitan dalam </w:t>
      </w:r>
      <w:r>
        <w:rPr>
          <w:rFonts w:ascii="Times New Roman" w:hAnsi="Times New Roman"/>
          <w:sz w:val="24"/>
          <w:lang w:val="en-US"/>
        </w:rPr>
        <w:t>mengartikan</w:t>
      </w:r>
      <w:r w:rsidRPr="002F745C">
        <w:rPr>
          <w:rFonts w:ascii="Times New Roman" w:hAnsi="Times New Roman"/>
          <w:sz w:val="24"/>
          <w:lang w:val="en-US"/>
        </w:rPr>
        <w:t xml:space="preserve"> isi pesan</w:t>
      </w:r>
      <w:r>
        <w:rPr>
          <w:rFonts w:ascii="Times New Roman" w:hAnsi="Times New Roman"/>
          <w:sz w:val="24"/>
          <w:lang w:val="en-US"/>
        </w:rPr>
        <w:t xml:space="preserve"> (teks)</w:t>
      </w:r>
      <w:r w:rsidRPr="002F745C">
        <w:rPr>
          <w:rFonts w:ascii="Times New Roman" w:hAnsi="Times New Roman"/>
          <w:sz w:val="24"/>
          <w:lang w:val="en-US"/>
        </w:rPr>
        <w:t xml:space="preserve"> yang sebenarnya. </w:t>
      </w:r>
      <w:r>
        <w:rPr>
          <w:rFonts w:ascii="Times New Roman" w:hAnsi="Times New Roman"/>
          <w:sz w:val="24"/>
          <w:lang w:val="en-US"/>
        </w:rPr>
        <w:t xml:space="preserve">Keamanan dalam pertukaran </w:t>
      </w:r>
    </w:p>
    <w:p w14:paraId="1A7677A0" w14:textId="77777777" w:rsidR="00A81C90" w:rsidRDefault="00A81C90" w:rsidP="00872956">
      <w:pPr>
        <w:spacing w:line="360" w:lineRule="auto"/>
        <w:jc w:val="both"/>
        <w:rPr>
          <w:rFonts w:ascii="Times New Roman" w:hAnsi="Times New Roman"/>
          <w:sz w:val="24"/>
          <w:lang w:val="en-US"/>
        </w:rPr>
      </w:pPr>
      <w:r>
        <w:rPr>
          <w:rFonts w:ascii="Times New Roman" w:hAnsi="Times New Roman"/>
          <w:sz w:val="24"/>
          <w:lang w:val="en-US"/>
        </w:rPr>
        <w:lastRenderedPageBreak/>
        <w:t>informasi menjadi kebutuhan agar teks yang dikirim dan diterima tidak disalahgunakan ataupun disebarkan pada masyarakat umum</w:t>
      </w:r>
      <w:r w:rsidR="00F86916">
        <w:rPr>
          <w:rFonts w:ascii="Times New Roman" w:hAnsi="Times New Roman"/>
          <w:sz w:val="24"/>
          <w:lang w:val="en-US"/>
        </w:rPr>
        <w:fldChar w:fldCharType="begin" w:fldLock="1"/>
      </w:r>
      <w:r w:rsidR="00F86916">
        <w:rPr>
          <w:rFonts w:ascii="Times New Roman" w:hAnsi="Times New Roman"/>
          <w:sz w:val="24"/>
          <w:lang w:val="en-US"/>
        </w:rPr>
        <w:instrText>ADDIN CSL_CITATION {"citationItems":[{"id":"ITEM-1","itemData":{"abstract":"… Keamanan dan kerahasiaan informasi dapat dijaga dengan memanfaatkan kriptografi. Kriptografi tidak hanya menyediakan alat untuk keamanan informasi, tetapi juga sekumpulan teknik yang berguna untuk keamanan dan kerahasiaan informasi …","author":[{"dropping-particle":"","family":"Darmayanti","given":"Irma","non-dropping-particle":"","parse-names":false,"suffix":""},{"dropping-particle":"","family":"Astrida","given":"Deuis Nur","non-dropping-particle":"","parse-names":false,"suffix":""},{"dropping-particle":"","family":"Arius","given":"Dony","non-dropping-particle":"","parse-names":false,"suffix":""}],"container-title":"Jurnal IT CIDA","id":"ITEM-1","issue":"1","issued":{"date-parts":[["2018"]]},"page":"39-47","title":"Penerapan Keamanan Pesan Teks Menggunakan Modifikasi Algoritma Caisar Chiper Kedalam Bentuk Sandi Morse","type":"article-journal","volume":"4"},"uris":["http://www.mendeley.com/documents/?uuid=d9bc5dd5-8e04-4d98-ba47-03ccbbd79cd2"]}],"mendeley":{"formattedCitation":"[2]","plainTextFormattedCitation":"[2]","previouslyFormattedCitation":"[2]"},"properties":{"noteIndex":0},"schema":"https://github.com/citation-style-language/schema/raw/master/csl-citation.json"}</w:instrText>
      </w:r>
      <w:r w:rsidR="00F86916">
        <w:rPr>
          <w:rFonts w:ascii="Times New Roman" w:hAnsi="Times New Roman"/>
          <w:sz w:val="24"/>
          <w:lang w:val="en-US"/>
        </w:rPr>
        <w:fldChar w:fldCharType="separate"/>
      </w:r>
      <w:r w:rsidR="00F86916" w:rsidRPr="00F86916">
        <w:rPr>
          <w:rFonts w:ascii="Times New Roman" w:hAnsi="Times New Roman"/>
          <w:noProof/>
          <w:sz w:val="24"/>
          <w:lang w:val="en-US"/>
        </w:rPr>
        <w:t>[2]</w:t>
      </w:r>
      <w:r w:rsidR="00F86916">
        <w:rPr>
          <w:rFonts w:ascii="Times New Roman" w:hAnsi="Times New Roman"/>
          <w:sz w:val="24"/>
          <w:lang w:val="en-US"/>
        </w:rPr>
        <w:fldChar w:fldCharType="end"/>
      </w:r>
      <w:r>
        <w:rPr>
          <w:rFonts w:ascii="Times New Roman" w:hAnsi="Times New Roman"/>
          <w:sz w:val="24"/>
          <w:lang w:val="en-US"/>
        </w:rPr>
        <w:t>.</w:t>
      </w:r>
    </w:p>
    <w:p w14:paraId="4DD7EA66" w14:textId="77777777" w:rsidR="00A81C90" w:rsidRDefault="00A81C90" w:rsidP="00A81C90">
      <w:pPr>
        <w:spacing w:line="360" w:lineRule="auto"/>
        <w:ind w:firstLine="720"/>
        <w:jc w:val="both"/>
        <w:rPr>
          <w:rFonts w:ascii="Times New Roman" w:hAnsi="Times New Roman"/>
          <w:sz w:val="24"/>
          <w:lang w:val="en-US"/>
        </w:rPr>
      </w:pPr>
      <w:r>
        <w:rPr>
          <w:rFonts w:ascii="Times New Roman" w:hAnsi="Times New Roman"/>
          <w:sz w:val="24"/>
          <w:lang w:val="en-US"/>
        </w:rPr>
        <w:t>Pertukaran informasi</w:t>
      </w:r>
      <w:r>
        <w:rPr>
          <w:rFonts w:ascii="Times New Roman" w:hAnsi="Times New Roman"/>
          <w:sz w:val="24"/>
        </w:rPr>
        <w:t xml:space="preserve"> adalah salah satu </w:t>
      </w:r>
      <w:r>
        <w:rPr>
          <w:rFonts w:ascii="Times New Roman" w:hAnsi="Times New Roman"/>
          <w:sz w:val="24"/>
          <w:lang w:val="en-US"/>
        </w:rPr>
        <w:t>aktifitas</w:t>
      </w:r>
      <w:r>
        <w:rPr>
          <w:rFonts w:ascii="Times New Roman" w:hAnsi="Times New Roman"/>
          <w:sz w:val="24"/>
        </w:rPr>
        <w:t xml:space="preserve"> dalam kehidupan manusia, yang </w:t>
      </w:r>
      <w:r w:rsidRPr="00AB52DC">
        <w:rPr>
          <w:rFonts w:ascii="Times New Roman" w:hAnsi="Times New Roman"/>
          <w:sz w:val="24"/>
        </w:rPr>
        <w:t>memun</w:t>
      </w:r>
      <w:r>
        <w:rPr>
          <w:rFonts w:ascii="Times New Roman" w:hAnsi="Times New Roman"/>
          <w:sz w:val="24"/>
        </w:rPr>
        <w:t xml:space="preserve">gkinkan manusia dapat memperoleh </w:t>
      </w:r>
      <w:r w:rsidRPr="00AB52DC">
        <w:rPr>
          <w:rFonts w:ascii="Times New Roman" w:hAnsi="Times New Roman"/>
          <w:sz w:val="24"/>
        </w:rPr>
        <w:t>informasi de</w:t>
      </w:r>
      <w:r>
        <w:rPr>
          <w:rFonts w:ascii="Times New Roman" w:hAnsi="Times New Roman"/>
          <w:sz w:val="24"/>
        </w:rPr>
        <w:t>ngan manusia lainnya. Informasi</w:t>
      </w:r>
      <w:r>
        <w:rPr>
          <w:rFonts w:ascii="Times New Roman" w:hAnsi="Times New Roman"/>
          <w:sz w:val="24"/>
          <w:lang w:val="en-US"/>
        </w:rPr>
        <w:t>-</w:t>
      </w:r>
      <w:r w:rsidRPr="00AB52DC">
        <w:rPr>
          <w:rFonts w:ascii="Times New Roman" w:hAnsi="Times New Roman"/>
          <w:sz w:val="24"/>
        </w:rPr>
        <w:t>informasi tersebut dapat diolah menjadi informasi baru</w:t>
      </w:r>
      <w:r>
        <w:rPr>
          <w:rFonts w:ascii="Times New Roman" w:hAnsi="Times New Roman"/>
          <w:sz w:val="24"/>
        </w:rPr>
        <w:t xml:space="preserve"> yang berguna bagi manusia itu </w:t>
      </w:r>
      <w:r w:rsidRPr="00AB52DC">
        <w:rPr>
          <w:rFonts w:ascii="Times New Roman" w:hAnsi="Times New Roman"/>
          <w:sz w:val="24"/>
        </w:rPr>
        <w:t>sendiri dan oran</w:t>
      </w:r>
      <w:r>
        <w:rPr>
          <w:rFonts w:ascii="Times New Roman" w:hAnsi="Times New Roman"/>
          <w:sz w:val="24"/>
        </w:rPr>
        <w:t xml:space="preserve">g lain. Pada masa sekarang ini </w:t>
      </w:r>
      <w:r w:rsidRPr="00AB52DC">
        <w:rPr>
          <w:rFonts w:ascii="Times New Roman" w:hAnsi="Times New Roman"/>
          <w:sz w:val="24"/>
        </w:rPr>
        <w:t>manusia su</w:t>
      </w:r>
      <w:r>
        <w:rPr>
          <w:rFonts w:ascii="Times New Roman" w:hAnsi="Times New Roman"/>
          <w:sz w:val="24"/>
        </w:rPr>
        <w:t xml:space="preserve">dah menemukan banyak alat yang </w:t>
      </w:r>
      <w:r w:rsidRPr="00AB52DC">
        <w:rPr>
          <w:rFonts w:ascii="Times New Roman" w:hAnsi="Times New Roman"/>
          <w:sz w:val="24"/>
        </w:rPr>
        <w:t>dapat digu</w:t>
      </w:r>
      <w:r>
        <w:rPr>
          <w:rFonts w:ascii="Times New Roman" w:hAnsi="Times New Roman"/>
          <w:sz w:val="24"/>
        </w:rPr>
        <w:t xml:space="preserve">nakan untuk </w:t>
      </w:r>
      <w:r>
        <w:rPr>
          <w:rFonts w:ascii="Times New Roman" w:hAnsi="Times New Roman"/>
          <w:sz w:val="24"/>
          <w:lang w:val="en-US"/>
        </w:rPr>
        <w:t>bertukar infomasi antara</w:t>
      </w:r>
      <w:r>
        <w:rPr>
          <w:rFonts w:ascii="Times New Roman" w:hAnsi="Times New Roman"/>
          <w:sz w:val="24"/>
        </w:rPr>
        <w:t xml:space="preserve"> satu </w:t>
      </w:r>
      <w:r w:rsidRPr="00AB52DC">
        <w:rPr>
          <w:rFonts w:ascii="Times New Roman" w:hAnsi="Times New Roman"/>
          <w:sz w:val="24"/>
        </w:rPr>
        <w:t>sama lain ta</w:t>
      </w:r>
      <w:r>
        <w:rPr>
          <w:rFonts w:ascii="Times New Roman" w:hAnsi="Times New Roman"/>
          <w:sz w:val="24"/>
        </w:rPr>
        <w:t>npa memikirkan jarak yang jauh ataupun dekat, seperti surat, SMS (</w:t>
      </w:r>
      <w:r w:rsidRPr="00AB52DC">
        <w:rPr>
          <w:rFonts w:ascii="Times New Roman" w:hAnsi="Times New Roman"/>
          <w:i/>
          <w:sz w:val="24"/>
        </w:rPr>
        <w:t>Short Message Service</w:t>
      </w:r>
      <w:r>
        <w:rPr>
          <w:rFonts w:ascii="Times New Roman" w:hAnsi="Times New Roman"/>
          <w:sz w:val="24"/>
        </w:rPr>
        <w:t xml:space="preserve">), telepon, dan sejenisnya. </w:t>
      </w:r>
      <w:r w:rsidRPr="00AB52DC">
        <w:rPr>
          <w:rFonts w:ascii="Times New Roman" w:hAnsi="Times New Roman"/>
          <w:sz w:val="24"/>
        </w:rPr>
        <w:t>Kehidupan man</w:t>
      </w:r>
      <w:r>
        <w:rPr>
          <w:rFonts w:ascii="Times New Roman" w:hAnsi="Times New Roman"/>
          <w:sz w:val="24"/>
        </w:rPr>
        <w:t xml:space="preserve">usia sekarang ini sudah sangat </w:t>
      </w:r>
      <w:r w:rsidRPr="00AB52DC">
        <w:rPr>
          <w:rFonts w:ascii="Times New Roman" w:hAnsi="Times New Roman"/>
          <w:sz w:val="24"/>
        </w:rPr>
        <w:t xml:space="preserve">dimudahkan </w:t>
      </w:r>
      <w:r>
        <w:rPr>
          <w:rFonts w:ascii="Times New Roman" w:hAnsi="Times New Roman"/>
          <w:sz w:val="24"/>
        </w:rPr>
        <w:t xml:space="preserve">oleh alat-alat tersebut, namun </w:t>
      </w:r>
      <w:r w:rsidRPr="00AB52DC">
        <w:rPr>
          <w:rFonts w:ascii="Times New Roman" w:hAnsi="Times New Roman"/>
          <w:sz w:val="24"/>
        </w:rPr>
        <w:t>bukan berar</w:t>
      </w:r>
      <w:r>
        <w:rPr>
          <w:rFonts w:ascii="Times New Roman" w:hAnsi="Times New Roman"/>
          <w:sz w:val="24"/>
        </w:rPr>
        <w:t xml:space="preserve">ti hal tersebut tidak memiliki </w:t>
      </w:r>
      <w:r w:rsidRPr="00AB52DC">
        <w:rPr>
          <w:rFonts w:ascii="Times New Roman" w:hAnsi="Times New Roman"/>
          <w:sz w:val="24"/>
        </w:rPr>
        <w:t>kekura</w:t>
      </w:r>
      <w:r>
        <w:rPr>
          <w:rFonts w:ascii="Times New Roman" w:hAnsi="Times New Roman"/>
          <w:sz w:val="24"/>
        </w:rPr>
        <w:t xml:space="preserve">ngan. Informasi pada alat-alat </w:t>
      </w:r>
      <w:r w:rsidRPr="00AB52DC">
        <w:rPr>
          <w:rFonts w:ascii="Times New Roman" w:hAnsi="Times New Roman"/>
          <w:sz w:val="24"/>
        </w:rPr>
        <w:t>komunika</w:t>
      </w:r>
      <w:r>
        <w:rPr>
          <w:rFonts w:ascii="Times New Roman" w:hAnsi="Times New Roman"/>
          <w:sz w:val="24"/>
        </w:rPr>
        <w:t xml:space="preserve">si tersebut dapat dengan mudah </w:t>
      </w:r>
      <w:r w:rsidRPr="00AB52DC">
        <w:rPr>
          <w:rFonts w:ascii="Times New Roman" w:hAnsi="Times New Roman"/>
          <w:sz w:val="24"/>
        </w:rPr>
        <w:t>dilihat oleh ora</w:t>
      </w:r>
      <w:r>
        <w:rPr>
          <w:rFonts w:ascii="Times New Roman" w:hAnsi="Times New Roman"/>
          <w:sz w:val="24"/>
        </w:rPr>
        <w:t xml:space="preserve">ng lain, baik penyedia layanan </w:t>
      </w:r>
      <w:r w:rsidRPr="00AB52DC">
        <w:rPr>
          <w:rFonts w:ascii="Times New Roman" w:hAnsi="Times New Roman"/>
          <w:sz w:val="24"/>
        </w:rPr>
        <w:t>atau orang-</w:t>
      </w:r>
      <w:r>
        <w:rPr>
          <w:rFonts w:ascii="Times New Roman" w:hAnsi="Times New Roman"/>
          <w:sz w:val="24"/>
        </w:rPr>
        <w:t xml:space="preserve">orang yang berniat mendapatkan </w:t>
      </w:r>
      <w:r w:rsidRPr="00AB52DC">
        <w:rPr>
          <w:rFonts w:ascii="Times New Roman" w:hAnsi="Times New Roman"/>
          <w:sz w:val="24"/>
        </w:rPr>
        <w:t>informasi untuk</w:t>
      </w:r>
      <w:r>
        <w:rPr>
          <w:rFonts w:ascii="Times New Roman" w:hAnsi="Times New Roman"/>
          <w:sz w:val="24"/>
        </w:rPr>
        <w:t xml:space="preserve"> keperluan mereka sendiri atau </w:t>
      </w:r>
      <w:r w:rsidRPr="00AB52DC">
        <w:rPr>
          <w:rFonts w:ascii="Times New Roman" w:hAnsi="Times New Roman"/>
          <w:sz w:val="24"/>
        </w:rPr>
        <w:t xml:space="preserve">biasa disebut </w:t>
      </w:r>
      <w:r w:rsidRPr="009111C0">
        <w:rPr>
          <w:rFonts w:ascii="Times New Roman" w:hAnsi="Times New Roman"/>
          <w:i/>
          <w:sz w:val="24"/>
        </w:rPr>
        <w:t>hacker</w:t>
      </w:r>
      <w:r w:rsidRPr="00AB52DC">
        <w:rPr>
          <w:rFonts w:ascii="Times New Roman" w:hAnsi="Times New Roman"/>
          <w:sz w:val="24"/>
        </w:rPr>
        <w:t>.</w:t>
      </w:r>
      <w:r>
        <w:rPr>
          <w:rFonts w:ascii="Times New Roman" w:hAnsi="Times New Roman"/>
          <w:sz w:val="24"/>
          <w:lang w:val="en-US"/>
        </w:rPr>
        <w:t xml:space="preserve"> </w:t>
      </w:r>
      <w:r w:rsidRPr="00AB52DC">
        <w:rPr>
          <w:rFonts w:ascii="Times New Roman" w:hAnsi="Times New Roman"/>
          <w:sz w:val="24"/>
          <w:lang w:val="en-US"/>
        </w:rPr>
        <w:t>Hal t</w:t>
      </w:r>
      <w:r>
        <w:rPr>
          <w:rFonts w:ascii="Times New Roman" w:hAnsi="Times New Roman"/>
          <w:sz w:val="24"/>
          <w:lang w:val="en-US"/>
        </w:rPr>
        <w:t>ersebut bisa dihindari dengan mengubah</w:t>
      </w:r>
      <w:r w:rsidRPr="00AB52DC">
        <w:rPr>
          <w:rFonts w:ascii="Times New Roman" w:hAnsi="Times New Roman"/>
          <w:sz w:val="24"/>
          <w:lang w:val="en-US"/>
        </w:rPr>
        <w:t xml:space="preserve"> p</w:t>
      </w:r>
      <w:r>
        <w:rPr>
          <w:rFonts w:ascii="Times New Roman" w:hAnsi="Times New Roman"/>
          <w:sz w:val="24"/>
          <w:lang w:val="en-US"/>
        </w:rPr>
        <w:t xml:space="preserve">esan (teks) atau informasi yang hanya </w:t>
      </w:r>
      <w:r w:rsidRPr="00AB52DC">
        <w:rPr>
          <w:rFonts w:ascii="Times New Roman" w:hAnsi="Times New Roman"/>
          <w:sz w:val="24"/>
          <w:lang w:val="en-US"/>
        </w:rPr>
        <w:t>dapat dimenge</w:t>
      </w:r>
      <w:r>
        <w:rPr>
          <w:rFonts w:ascii="Times New Roman" w:hAnsi="Times New Roman"/>
          <w:sz w:val="24"/>
          <w:lang w:val="en-US"/>
        </w:rPr>
        <w:t>rti oleh orang-orang tertentu</w:t>
      </w:r>
      <w:r w:rsidR="00F86916">
        <w:rPr>
          <w:rFonts w:ascii="Times New Roman" w:hAnsi="Times New Roman"/>
          <w:sz w:val="24"/>
          <w:lang w:val="en-US"/>
        </w:rPr>
        <w:fldChar w:fldCharType="begin" w:fldLock="1"/>
      </w:r>
      <w:r w:rsidR="00F86916">
        <w:rPr>
          <w:rFonts w:ascii="Times New Roman" w:hAnsi="Times New Roman"/>
          <w:sz w:val="24"/>
          <w:lang w:val="en-US"/>
        </w:rPr>
        <w:instrText>ADDIN CSL_CITATION {"citationItems":[{"id":"ITEM-1","itemData":{"DOI":"10.36722/sst.v4i3.280","ISSN":"2087-9725","abstract":"&lt;p&gt;&lt;em&gt;Abstrak&lt;/em&gt; - &lt;strong&gt;Perkembangan teknologi khususnya dalam bidang komunikasi antar manusia sudah sangat mudah dilakukan dengan telepon genggam dan fiturnya sangat bervariasi. Pertukaran informasi jarak jauh ini menuntut keamanan terhadap kerahasiaan informasi yang dipertukarkan. Oleh karena itu, metode kriptografi dilakukan untuk mengamankan informasi tersebut. Salah satu metode kriptografi untuk penyandian teks adalah metode Vigenere Cipher. Penelitian ini bertujuan untuk membangun aplikasi kriptografi teks pesan pada smartphone berbasis android dengan metode Vigenere Cipher. Metode ini mengenkripsi teks pesan menjadi pesan rahasia yang kemudian hasilnya diteruskan sebagai teks pesan ke aplikasi pengiriman pesan seperti aplikasi SMS (Short Message Service), Whatsapp, Line, dan sejenisnya untuk selanjutnya didekripsi. Penelitian ini menghasilkan aplikasi berbasis android yang dapat mengirimkan teks pesan terenkripsi menggunakan metode Vigenere Cipher untuk memberikan keamanan lebih pada proses pertukaran informasi.&lt;/strong&gt;&lt;/p&gt;&lt;p&gt;&lt;em&gt;&lt;strong&gt;Kata Kunci&lt;/strong&gt; – Cryptography, Vigenere Cipher, Android.&lt;/em&gt;&lt;/p&gt;&lt;p&gt;&lt;em&gt;Abstract&lt;/em&gt; – &lt;strong&gt;Mobile phones and its various features allow humans to communicate in this technology development era. The information secrecy especially during long range information exchange is very noteworthy. So that, those information can be protected by cryptography method. Vigenere Cipher is one of cryptography method for text encoding. The aim of this study is to construct application of text message cryptography on android Smartphone using Vigenere Cipher method. This method encrypted text message into secret message then forwarded this information to other applications like SMS (Short Message Service), Whatsapp, Line and so on then being decrypted. Android based application was resulted which allow to send encrypted text message using Vigenere Cipher to provide more security in the process of information exchange.&lt;/strong&gt;&lt;/p&gt;&lt;p&gt;&lt;em&gt;&lt;strong&gt;Keywords&lt;/strong&gt; - Cryptography, Vigenere Cipher, Android.&lt;/em&gt;&lt;/p&gt;","author":[{"dropping-particle":"","family":"Permana","given":"Angga Aditya","non-dropping-particle":"","parse-names":false,"suffix":""}],"container-title":"JURNAL Al-AZHAR INDONESIA SERI SAINS DAN TEKNOLOGI","id":"ITEM-1","issue":"3","issued":{"date-parts":[["2018"]]},"page":"110","title":"Penerapan Kriptografi Pada Teks Pesan dengan Menggunakan Metode Vigenere Cipher Berbasis Android","type":"article-journal","volume":"4"},"uris":["http://www.mendeley.com/documents/?uuid=222eb7b2-052b-4d30-823e-741a1d82b04b"]}],"mendeley":{"formattedCitation":"[3]","plainTextFormattedCitation":"[3]","previouslyFormattedCitation":"[3]"},"properties":{"noteIndex":0},"schema":"https://github.com/citation-style-language/schema/raw/master/csl-citation.json"}</w:instrText>
      </w:r>
      <w:r w:rsidR="00F86916">
        <w:rPr>
          <w:rFonts w:ascii="Times New Roman" w:hAnsi="Times New Roman"/>
          <w:sz w:val="24"/>
          <w:lang w:val="en-US"/>
        </w:rPr>
        <w:fldChar w:fldCharType="separate"/>
      </w:r>
      <w:r w:rsidR="00F86916" w:rsidRPr="00F86916">
        <w:rPr>
          <w:rFonts w:ascii="Times New Roman" w:hAnsi="Times New Roman"/>
          <w:noProof/>
          <w:sz w:val="24"/>
          <w:lang w:val="en-US"/>
        </w:rPr>
        <w:t>[3]</w:t>
      </w:r>
      <w:r w:rsidR="00F86916">
        <w:rPr>
          <w:rFonts w:ascii="Times New Roman" w:hAnsi="Times New Roman"/>
          <w:sz w:val="24"/>
          <w:lang w:val="en-US"/>
        </w:rPr>
        <w:fldChar w:fldCharType="end"/>
      </w:r>
      <w:r>
        <w:rPr>
          <w:rFonts w:ascii="Times New Roman" w:hAnsi="Times New Roman"/>
          <w:sz w:val="24"/>
          <w:lang w:val="en-US"/>
        </w:rPr>
        <w:t>.</w:t>
      </w:r>
    </w:p>
    <w:p w14:paraId="6F482A83" w14:textId="77777777" w:rsidR="00A81C90" w:rsidRDefault="00A81C90" w:rsidP="00A81C90">
      <w:pPr>
        <w:spacing w:line="360" w:lineRule="auto"/>
        <w:ind w:firstLine="720"/>
        <w:jc w:val="both"/>
        <w:rPr>
          <w:rFonts w:ascii="Times New Roman" w:hAnsi="Times New Roman"/>
          <w:sz w:val="24"/>
          <w:lang w:val="en-US"/>
        </w:rPr>
      </w:pPr>
      <w:r>
        <w:rPr>
          <w:rFonts w:ascii="Times New Roman" w:hAnsi="Times New Roman"/>
          <w:sz w:val="24"/>
          <w:lang w:val="en-US"/>
        </w:rPr>
        <w:t>Pengubahan teks tersebut dilakukan d</w:t>
      </w:r>
      <w:r w:rsidRPr="005607D5">
        <w:rPr>
          <w:rFonts w:ascii="Times New Roman" w:hAnsi="Times New Roman"/>
          <w:sz w:val="24"/>
          <w:lang w:val="en-US"/>
        </w:rPr>
        <w:t>engan cara</w:t>
      </w:r>
      <w:r>
        <w:rPr>
          <w:rFonts w:ascii="Times New Roman" w:hAnsi="Times New Roman"/>
          <w:sz w:val="24"/>
          <w:lang w:val="en-US"/>
        </w:rPr>
        <w:t xml:space="preserve"> teknik enkripsi </w:t>
      </w:r>
      <w:r w:rsidRPr="003D6B4F">
        <w:rPr>
          <w:rFonts w:ascii="Times New Roman" w:hAnsi="Times New Roman"/>
          <w:sz w:val="24"/>
          <w:lang w:val="en-US"/>
        </w:rPr>
        <w:t xml:space="preserve">dimana </w:t>
      </w:r>
      <w:r>
        <w:rPr>
          <w:rFonts w:ascii="Times New Roman" w:hAnsi="Times New Roman"/>
          <w:sz w:val="24"/>
          <w:lang w:val="en-US"/>
        </w:rPr>
        <w:t>teks asli</w:t>
      </w:r>
      <w:r w:rsidRPr="003D6B4F">
        <w:rPr>
          <w:rFonts w:ascii="Times New Roman" w:hAnsi="Times New Roman"/>
          <w:sz w:val="24"/>
          <w:lang w:val="en-US"/>
        </w:rPr>
        <w:t xml:space="preserve"> </w:t>
      </w:r>
      <w:r>
        <w:rPr>
          <w:rFonts w:ascii="Times New Roman" w:hAnsi="Times New Roman"/>
          <w:sz w:val="24"/>
          <w:lang w:val="en-US"/>
        </w:rPr>
        <w:t xml:space="preserve">(plaintext) diacak menggunakan </w:t>
      </w:r>
      <w:r w:rsidRPr="003D6B4F">
        <w:rPr>
          <w:rFonts w:ascii="Times New Roman" w:hAnsi="Times New Roman"/>
          <w:sz w:val="24"/>
          <w:lang w:val="en-US"/>
        </w:rPr>
        <w:t>suatu kunci enkripsi m</w:t>
      </w:r>
      <w:r>
        <w:rPr>
          <w:rFonts w:ascii="Times New Roman" w:hAnsi="Times New Roman"/>
          <w:sz w:val="24"/>
          <w:lang w:val="en-US"/>
        </w:rPr>
        <w:t>enjadi teks acak</w:t>
      </w:r>
      <w:r w:rsidRPr="003D6B4F">
        <w:rPr>
          <w:rFonts w:ascii="Times New Roman" w:hAnsi="Times New Roman"/>
          <w:sz w:val="24"/>
          <w:lang w:val="en-US"/>
        </w:rPr>
        <w:t xml:space="preserve"> (ciphert</w:t>
      </w:r>
      <w:r>
        <w:rPr>
          <w:rFonts w:ascii="Times New Roman" w:hAnsi="Times New Roman"/>
          <w:sz w:val="24"/>
          <w:lang w:val="en-US"/>
        </w:rPr>
        <w:t xml:space="preserve">ext) oleh seseorang yang tidak </w:t>
      </w:r>
      <w:r w:rsidRPr="003D6B4F">
        <w:rPr>
          <w:rFonts w:ascii="Times New Roman" w:hAnsi="Times New Roman"/>
          <w:sz w:val="24"/>
          <w:lang w:val="en-US"/>
        </w:rPr>
        <w:t>memiliki kunci dekripsi. Dekripsi meng</w:t>
      </w:r>
      <w:r>
        <w:rPr>
          <w:rFonts w:ascii="Times New Roman" w:hAnsi="Times New Roman"/>
          <w:sz w:val="24"/>
          <w:lang w:val="en-US"/>
        </w:rPr>
        <w:t xml:space="preserve">gunakan kunci </w:t>
      </w:r>
      <w:r w:rsidRPr="003D6B4F">
        <w:rPr>
          <w:rFonts w:ascii="Times New Roman" w:hAnsi="Times New Roman"/>
          <w:sz w:val="24"/>
          <w:lang w:val="en-US"/>
        </w:rPr>
        <w:t xml:space="preserve">dekripsi bisa </w:t>
      </w:r>
      <w:r>
        <w:rPr>
          <w:rFonts w:ascii="Times New Roman" w:hAnsi="Times New Roman"/>
          <w:sz w:val="24"/>
          <w:lang w:val="en-US"/>
        </w:rPr>
        <w:t xml:space="preserve">mendapatkan kembali data asli. Kesempatan </w:t>
      </w:r>
      <w:r w:rsidRPr="003D6B4F">
        <w:rPr>
          <w:rFonts w:ascii="Times New Roman" w:hAnsi="Times New Roman"/>
          <w:sz w:val="24"/>
          <w:lang w:val="en-US"/>
        </w:rPr>
        <w:t>men</w:t>
      </w:r>
      <w:r>
        <w:rPr>
          <w:rFonts w:ascii="Times New Roman" w:hAnsi="Times New Roman"/>
          <w:sz w:val="24"/>
          <w:lang w:val="en-US"/>
        </w:rPr>
        <w:t xml:space="preserve">dapat kembali naskah asli oleh </w:t>
      </w:r>
      <w:r w:rsidRPr="003D6B4F">
        <w:rPr>
          <w:rFonts w:ascii="Times New Roman" w:hAnsi="Times New Roman"/>
          <w:sz w:val="24"/>
          <w:lang w:val="en-US"/>
        </w:rPr>
        <w:t xml:space="preserve">seseorang yang </w:t>
      </w:r>
      <w:r>
        <w:rPr>
          <w:rFonts w:ascii="Times New Roman" w:hAnsi="Times New Roman"/>
          <w:sz w:val="24"/>
          <w:lang w:val="en-US"/>
        </w:rPr>
        <w:t xml:space="preserve">tidak mempunyai kunci dekripsi </w:t>
      </w:r>
      <w:r w:rsidRPr="003D6B4F">
        <w:rPr>
          <w:rFonts w:ascii="Times New Roman" w:hAnsi="Times New Roman"/>
          <w:sz w:val="24"/>
          <w:lang w:val="en-US"/>
        </w:rPr>
        <w:t xml:space="preserve">dalam waktu yang </w:t>
      </w:r>
      <w:r>
        <w:rPr>
          <w:rFonts w:ascii="Times New Roman" w:hAnsi="Times New Roman"/>
          <w:sz w:val="24"/>
          <w:lang w:val="en-US"/>
        </w:rPr>
        <w:t xml:space="preserve">cukup singkat adalah sangat </w:t>
      </w:r>
      <w:r w:rsidRPr="003D6B4F">
        <w:rPr>
          <w:rFonts w:ascii="Times New Roman" w:hAnsi="Times New Roman"/>
          <w:sz w:val="24"/>
          <w:lang w:val="en-US"/>
        </w:rPr>
        <w:t>kecil.</w:t>
      </w:r>
      <w:r w:rsidRPr="005607D5">
        <w:rPr>
          <w:rFonts w:ascii="Times New Roman" w:hAnsi="Times New Roman"/>
          <w:sz w:val="24"/>
          <w:lang w:val="en-US"/>
        </w:rPr>
        <w:t xml:space="preserve"> </w:t>
      </w:r>
      <w:r>
        <w:rPr>
          <w:rFonts w:ascii="Times New Roman" w:hAnsi="Times New Roman"/>
          <w:sz w:val="24"/>
          <w:lang w:val="en-US"/>
        </w:rPr>
        <w:t>Enkripsi dan dekripsi</w:t>
      </w:r>
      <w:r w:rsidRPr="005607D5">
        <w:rPr>
          <w:rFonts w:ascii="Times New Roman" w:hAnsi="Times New Roman"/>
          <w:sz w:val="24"/>
          <w:lang w:val="en-US"/>
        </w:rPr>
        <w:t xml:space="preserve"> </w:t>
      </w:r>
      <w:r>
        <w:rPr>
          <w:rFonts w:ascii="Times New Roman" w:hAnsi="Times New Roman"/>
          <w:sz w:val="24"/>
          <w:lang w:val="en-US"/>
        </w:rPr>
        <w:t>teks akan disandikan berdasarkan me</w:t>
      </w:r>
      <w:r w:rsidRPr="005607D5">
        <w:rPr>
          <w:rFonts w:ascii="Times New Roman" w:hAnsi="Times New Roman"/>
          <w:sz w:val="24"/>
          <w:lang w:val="en-US"/>
        </w:rPr>
        <w:t>tode tertentu sehingga orang yang tidak berkepentingan dan tidak memiliki hak akses akan mengalami kesulitan untuk melakukan hal-hal yang tidak diinginkan. Sebalikn</w:t>
      </w:r>
      <w:r>
        <w:rPr>
          <w:rFonts w:ascii="Times New Roman" w:hAnsi="Times New Roman"/>
          <w:sz w:val="24"/>
          <w:lang w:val="en-US"/>
        </w:rPr>
        <w:t>ya ketika data tersebut akan di</w:t>
      </w:r>
      <w:r w:rsidRPr="005607D5">
        <w:rPr>
          <w:rFonts w:ascii="Times New Roman" w:hAnsi="Times New Roman"/>
          <w:sz w:val="24"/>
          <w:lang w:val="en-US"/>
        </w:rPr>
        <w:t>akses kembali oleh orang yang berhak maka</w:t>
      </w:r>
      <w:r>
        <w:rPr>
          <w:rFonts w:ascii="Times New Roman" w:hAnsi="Times New Roman"/>
          <w:sz w:val="24"/>
          <w:lang w:val="en-US"/>
        </w:rPr>
        <w:t xml:space="preserve"> hasil penyandian tersebut kemu</w:t>
      </w:r>
      <w:r w:rsidRPr="005607D5">
        <w:rPr>
          <w:rFonts w:ascii="Times New Roman" w:hAnsi="Times New Roman"/>
          <w:sz w:val="24"/>
          <w:lang w:val="en-US"/>
        </w:rPr>
        <w:t>dian a</w:t>
      </w:r>
      <w:r>
        <w:rPr>
          <w:rFonts w:ascii="Times New Roman" w:hAnsi="Times New Roman"/>
          <w:sz w:val="24"/>
          <w:lang w:val="en-US"/>
        </w:rPr>
        <w:t>kan dikembalikan kebentuk semula</w:t>
      </w:r>
      <w:r w:rsidR="00F86916">
        <w:rPr>
          <w:rFonts w:ascii="Times New Roman" w:hAnsi="Times New Roman"/>
          <w:sz w:val="24"/>
          <w:lang w:val="en-US"/>
        </w:rPr>
        <w:fldChar w:fldCharType="begin" w:fldLock="1"/>
      </w:r>
      <w:r w:rsidR="000401F6">
        <w:rPr>
          <w:rFonts w:ascii="Times New Roman" w:hAnsi="Times New Roman"/>
          <w:sz w:val="24"/>
          <w:lang w:val="en-US"/>
        </w:rPr>
        <w:instrText>ADDIN CSL_CITATION {"citationItems":[{"id":"ITEM-1","itemData":{"DOI":"10.33387/jiko.v2i2.1319","ISSN":"26148897","abstract":"Chatting sebagai sarana pengiriman pesan yang banyak digunakan oleh mansyarakat telah menimbulkan kekhawatiran mengenai keamanannya, masalah keamanan dan kerahasiaan data merupakan salah satu aspek penting dalam komunikasi menggunakan Komputer …","author":[{"dropping-particle":"","family":"Dwi Putri","given":"Yuningrat","non-dropping-particle":"","parse-names":false,"suffix":""},{"dropping-particle":"","family":"Rosihan","given":"Rosihan","non-dropping-particle":"","parse-names":false,"suffix":""},{"dropping-particle":"","family":"Lutfi","given":"Salkin","non-dropping-particle":"","parse-names":false,"suffix":""}],"container-title":"JIKO (Jurnal Informatika dan Komputer)","id":"ITEM-1","issue":"2","issued":{"date-parts":[["2019"]]},"page":"87-94","title":"Penerapan Kriptografi Caesar Cipher Pada Fitur Chatting Sistem Informasi Freelance","type":"article-journal","volume":"2"},"uris":["http://www.mendeley.com/documents/?uuid=be89533c-2605-4162-9c83-ad0166b05e4b"]}],"mendeley":{"formattedCitation":"[4]","plainTextFormattedCitation":"[4]","previouslyFormattedCitation":"[4]"},"properties":{"noteIndex":0},"schema":"https://github.com/citation-style-language/schema/raw/master/csl-citation.json"}</w:instrText>
      </w:r>
      <w:r w:rsidR="00F86916">
        <w:rPr>
          <w:rFonts w:ascii="Times New Roman" w:hAnsi="Times New Roman"/>
          <w:sz w:val="24"/>
          <w:lang w:val="en-US"/>
        </w:rPr>
        <w:fldChar w:fldCharType="separate"/>
      </w:r>
      <w:r w:rsidR="00F86916" w:rsidRPr="00F86916">
        <w:rPr>
          <w:rFonts w:ascii="Times New Roman" w:hAnsi="Times New Roman"/>
          <w:noProof/>
          <w:sz w:val="24"/>
          <w:lang w:val="en-US"/>
        </w:rPr>
        <w:t>[4]</w:t>
      </w:r>
      <w:r w:rsidR="00F86916">
        <w:rPr>
          <w:rFonts w:ascii="Times New Roman" w:hAnsi="Times New Roman"/>
          <w:sz w:val="24"/>
          <w:lang w:val="en-US"/>
        </w:rPr>
        <w:fldChar w:fldCharType="end"/>
      </w:r>
      <w:r>
        <w:rPr>
          <w:rFonts w:ascii="Times New Roman" w:hAnsi="Times New Roman"/>
          <w:sz w:val="24"/>
          <w:lang w:val="en-US"/>
        </w:rPr>
        <w:t>.</w:t>
      </w:r>
    </w:p>
    <w:p w14:paraId="3E93CD2A" w14:textId="77777777" w:rsidR="002D019A" w:rsidRDefault="00FC62E7" w:rsidP="00A81C90">
      <w:pPr>
        <w:spacing w:line="360" w:lineRule="auto"/>
        <w:ind w:firstLine="720"/>
        <w:jc w:val="both"/>
        <w:rPr>
          <w:rFonts w:ascii="Times New Roman" w:hAnsi="Times New Roman"/>
          <w:sz w:val="24"/>
          <w:lang w:val="en-US"/>
        </w:rPr>
      </w:pPr>
      <w:r>
        <w:rPr>
          <w:rFonts w:ascii="Times New Roman" w:hAnsi="Times New Roman"/>
          <w:sz w:val="24"/>
          <w:lang w:val="en-US"/>
        </w:rPr>
        <w:t xml:space="preserve">Teknik enkripsi dan dekripsi digunakan untuk </w:t>
      </w:r>
      <w:r w:rsidRPr="00847EF7">
        <w:rPr>
          <w:rFonts w:ascii="Times New Roman" w:hAnsi="Times New Roman"/>
          <w:sz w:val="24"/>
          <w:lang w:val="en-US"/>
        </w:rPr>
        <w:t>mengko</w:t>
      </w:r>
      <w:r>
        <w:rPr>
          <w:rFonts w:ascii="Times New Roman" w:hAnsi="Times New Roman"/>
          <w:sz w:val="24"/>
          <w:lang w:val="en-US"/>
        </w:rPr>
        <w:t xml:space="preserve">nversi teks ke bentuk kode-kode </w:t>
      </w:r>
      <w:r w:rsidRPr="00847EF7">
        <w:rPr>
          <w:rFonts w:ascii="Times New Roman" w:hAnsi="Times New Roman"/>
          <w:sz w:val="24"/>
          <w:lang w:val="en-US"/>
        </w:rPr>
        <w:t>tertentu aga</w:t>
      </w:r>
      <w:r>
        <w:rPr>
          <w:rFonts w:ascii="Times New Roman" w:hAnsi="Times New Roman"/>
          <w:sz w:val="24"/>
          <w:lang w:val="en-US"/>
        </w:rPr>
        <w:t xml:space="preserve">r informasi tidak dapat terbaca </w:t>
      </w:r>
      <w:r w:rsidRPr="00847EF7">
        <w:rPr>
          <w:rFonts w:ascii="Times New Roman" w:hAnsi="Times New Roman"/>
          <w:sz w:val="24"/>
          <w:lang w:val="en-US"/>
        </w:rPr>
        <w:t>oleh siap</w:t>
      </w:r>
      <w:r>
        <w:rPr>
          <w:rFonts w:ascii="Times New Roman" w:hAnsi="Times New Roman"/>
          <w:sz w:val="24"/>
          <w:lang w:val="en-US"/>
        </w:rPr>
        <w:t xml:space="preserve">apun kecuali pihak yang berhak. </w:t>
      </w:r>
      <w:r w:rsidRPr="00847EF7">
        <w:rPr>
          <w:rFonts w:ascii="Times New Roman" w:hAnsi="Times New Roman"/>
          <w:sz w:val="24"/>
          <w:lang w:val="en-US"/>
        </w:rPr>
        <w:t>Salah sat</w:t>
      </w:r>
      <w:r>
        <w:rPr>
          <w:rFonts w:ascii="Times New Roman" w:hAnsi="Times New Roman"/>
          <w:sz w:val="24"/>
          <w:lang w:val="en-US"/>
        </w:rPr>
        <w:t xml:space="preserve">u metode kriptografi yang biasa </w:t>
      </w:r>
      <w:r w:rsidRPr="00847EF7">
        <w:rPr>
          <w:rFonts w:ascii="Times New Roman" w:hAnsi="Times New Roman"/>
          <w:sz w:val="24"/>
          <w:lang w:val="en-US"/>
        </w:rPr>
        <w:t>digunakan</w:t>
      </w:r>
      <w:r>
        <w:rPr>
          <w:rFonts w:ascii="Times New Roman" w:hAnsi="Times New Roman"/>
          <w:sz w:val="24"/>
          <w:lang w:val="en-US"/>
        </w:rPr>
        <w:t xml:space="preserve"> adalah algoritma simetris yang </w:t>
      </w:r>
      <w:r w:rsidRPr="00847EF7">
        <w:rPr>
          <w:rFonts w:ascii="Times New Roman" w:hAnsi="Times New Roman"/>
          <w:sz w:val="24"/>
          <w:lang w:val="en-US"/>
        </w:rPr>
        <w:t>m</w:t>
      </w:r>
      <w:r>
        <w:rPr>
          <w:rFonts w:ascii="Times New Roman" w:hAnsi="Times New Roman"/>
          <w:sz w:val="24"/>
          <w:lang w:val="en-US"/>
        </w:rPr>
        <w:t xml:space="preserve">enggunakan kunci yang sama saat </w:t>
      </w:r>
      <w:r w:rsidRPr="00847EF7">
        <w:rPr>
          <w:rFonts w:ascii="Times New Roman" w:hAnsi="Times New Roman"/>
          <w:sz w:val="24"/>
          <w:lang w:val="en-US"/>
        </w:rPr>
        <w:t>melakukan</w:t>
      </w:r>
      <w:r>
        <w:rPr>
          <w:rFonts w:ascii="Times New Roman" w:hAnsi="Times New Roman"/>
          <w:sz w:val="24"/>
          <w:lang w:val="en-US"/>
        </w:rPr>
        <w:t xml:space="preserve"> enkripsi dan dekripsi </w:t>
      </w:r>
      <w:r>
        <w:rPr>
          <w:rFonts w:ascii="Times New Roman" w:hAnsi="Times New Roman"/>
          <w:sz w:val="24"/>
          <w:lang w:val="en-US"/>
        </w:rPr>
        <w:lastRenderedPageBreak/>
        <w:t xml:space="preserve">sehingga </w:t>
      </w:r>
      <w:r w:rsidRPr="00847EF7">
        <w:rPr>
          <w:rFonts w:ascii="Times New Roman" w:hAnsi="Times New Roman"/>
          <w:sz w:val="24"/>
          <w:lang w:val="en-US"/>
        </w:rPr>
        <w:t>infor</w:t>
      </w:r>
      <w:r>
        <w:rPr>
          <w:rFonts w:ascii="Times New Roman" w:hAnsi="Times New Roman"/>
          <w:sz w:val="24"/>
          <w:lang w:val="en-US"/>
        </w:rPr>
        <w:t>masi sulit dipahami maknanya</w:t>
      </w:r>
      <w:r w:rsidR="00DB0C79">
        <w:rPr>
          <w:rFonts w:ascii="Times New Roman" w:hAnsi="Times New Roman"/>
          <w:sz w:val="24"/>
          <w:lang w:val="en-US"/>
        </w:rPr>
        <w:t xml:space="preserve">. </w:t>
      </w:r>
      <w:r w:rsidR="00DB0C79" w:rsidRPr="00DB0C79">
        <w:rPr>
          <w:rFonts w:ascii="Times New Roman" w:hAnsi="Times New Roman"/>
          <w:sz w:val="24"/>
          <w:lang w:val="en-US"/>
        </w:rPr>
        <w:t>Algo</w:t>
      </w:r>
      <w:r w:rsidR="00DB0C79">
        <w:rPr>
          <w:rFonts w:ascii="Times New Roman" w:hAnsi="Times New Roman"/>
          <w:sz w:val="24"/>
          <w:lang w:val="en-US"/>
        </w:rPr>
        <w:t xml:space="preserve">ritma kriptografi terbagi dalam </w:t>
      </w:r>
      <w:r w:rsidR="00DB0C79" w:rsidRPr="00DB0C79">
        <w:rPr>
          <w:rFonts w:ascii="Times New Roman" w:hAnsi="Times New Roman"/>
          <w:sz w:val="24"/>
          <w:lang w:val="en-US"/>
        </w:rPr>
        <w:t>algo</w:t>
      </w:r>
      <w:r w:rsidR="00DB0C79">
        <w:rPr>
          <w:rFonts w:ascii="Times New Roman" w:hAnsi="Times New Roman"/>
          <w:sz w:val="24"/>
          <w:lang w:val="en-US"/>
        </w:rPr>
        <w:t xml:space="preserve">ritma klasik dan modern. Contoh </w:t>
      </w:r>
      <w:r w:rsidR="00DB0C79" w:rsidRPr="00DB0C79">
        <w:rPr>
          <w:rFonts w:ascii="Times New Roman" w:hAnsi="Times New Roman"/>
          <w:sz w:val="24"/>
          <w:lang w:val="en-US"/>
        </w:rPr>
        <w:t>algorit</w:t>
      </w:r>
      <w:r w:rsidR="00DB0C79">
        <w:rPr>
          <w:rFonts w:ascii="Times New Roman" w:hAnsi="Times New Roman"/>
          <w:sz w:val="24"/>
          <w:lang w:val="en-US"/>
        </w:rPr>
        <w:t xml:space="preserve">ma klasik adalah rail fence cipher yang saat ini digunakan untuk penelitian ini, </w:t>
      </w:r>
      <w:r w:rsidR="00DB0C79" w:rsidRPr="00DB0C79">
        <w:rPr>
          <w:rFonts w:ascii="Times New Roman" w:hAnsi="Times New Roman"/>
          <w:sz w:val="24"/>
          <w:lang w:val="en-US"/>
        </w:rPr>
        <w:t>sedangk</w:t>
      </w:r>
      <w:r w:rsidR="00DB0C79">
        <w:rPr>
          <w:rFonts w:ascii="Times New Roman" w:hAnsi="Times New Roman"/>
          <w:sz w:val="24"/>
          <w:lang w:val="en-US"/>
        </w:rPr>
        <w:t xml:space="preserve">an contoh dari algoritma modern </w:t>
      </w:r>
      <w:r w:rsidR="00DB0C79" w:rsidRPr="00DB0C79">
        <w:rPr>
          <w:rFonts w:ascii="Times New Roman" w:hAnsi="Times New Roman"/>
          <w:sz w:val="24"/>
          <w:lang w:val="en-US"/>
        </w:rPr>
        <w:t>adalah</w:t>
      </w:r>
      <w:r w:rsidR="00DB0C79">
        <w:rPr>
          <w:rFonts w:ascii="Times New Roman" w:hAnsi="Times New Roman"/>
          <w:sz w:val="24"/>
          <w:lang w:val="en-US"/>
        </w:rPr>
        <w:t xml:space="preserve"> algoritma Twofish dan Rijndael</w:t>
      </w:r>
      <w:r w:rsidR="000401F6">
        <w:rPr>
          <w:rFonts w:ascii="Times New Roman" w:hAnsi="Times New Roman"/>
          <w:sz w:val="24"/>
          <w:lang w:val="en-US"/>
        </w:rPr>
        <w:fldChar w:fldCharType="begin" w:fldLock="1"/>
      </w:r>
      <w:r w:rsidR="000401F6">
        <w:rPr>
          <w:rFonts w:ascii="Times New Roman" w:hAnsi="Times New Roman"/>
          <w:sz w:val="24"/>
          <w:lang w:val="en-US"/>
        </w:rPr>
        <w:instrText>ADDIN CSL_CITATION {"citationItems":[{"id":"ITEM-1","itemData":{"abstract":"… oknum yang tidak bertanggung jawab (kriptanalis) kemudian mencari celah keamanan … Kedua metode ini dapat dimanfaatkan dalam membangun sistem keamanan kriptografi yang … tentang peningkataan Caesar Cipher untuk keamanan lebih baik menunjukkan bahwa Caesar …","author":[{"dropping-particle":"","family":"Purnamasari","given":"D","non-dropping-particle":"","parse-names":false,"suffix":""}],"container-title":"E-Journal.Ivet.Ac.Id","id":"ITEM-1","issued":{"date-parts":[["2021"]]},"page":"1-7","title":"Implementasi Algoritma Kriptografi Caesar Cipher dan Rail Fence Cipher untuk Keamanan Data Teks Menggunakan Python","type":"article-journal","volume":"4"},"uris":["http://www.mendeley.com/documents/?uuid=b73c3496-59f9-4c15-a698-77da49fb7015"]}],"mendeley":{"formattedCitation":"[5]","plainTextFormattedCitation":"[5]","previouslyFormattedCitation":"[5]"},"properties":{"noteIndex":0},"schema":"https://github.com/citation-style-language/schema/raw/master/csl-citation.json"}</w:instrText>
      </w:r>
      <w:r w:rsidR="000401F6">
        <w:rPr>
          <w:rFonts w:ascii="Times New Roman" w:hAnsi="Times New Roman"/>
          <w:sz w:val="24"/>
          <w:lang w:val="en-US"/>
        </w:rPr>
        <w:fldChar w:fldCharType="separate"/>
      </w:r>
      <w:r w:rsidR="000401F6" w:rsidRPr="000401F6">
        <w:rPr>
          <w:rFonts w:ascii="Times New Roman" w:hAnsi="Times New Roman"/>
          <w:noProof/>
          <w:sz w:val="24"/>
          <w:lang w:val="en-US"/>
        </w:rPr>
        <w:t>[5]</w:t>
      </w:r>
      <w:r w:rsidR="000401F6">
        <w:rPr>
          <w:rFonts w:ascii="Times New Roman" w:hAnsi="Times New Roman"/>
          <w:sz w:val="24"/>
          <w:lang w:val="en-US"/>
        </w:rPr>
        <w:fldChar w:fldCharType="end"/>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2D019A">
        <w:rPr>
          <w:rFonts w:ascii="Times New Roman" w:hAnsi="Times New Roman"/>
          <w:sz w:val="24"/>
          <w:lang w:val="en-US"/>
        </w:rPr>
        <w:t>.</w:t>
      </w:r>
    </w:p>
    <w:p w14:paraId="47329B8D" w14:textId="77777777" w:rsidR="00D008D3" w:rsidRDefault="002D019A" w:rsidP="002D019A">
      <w:pPr>
        <w:spacing w:line="360" w:lineRule="auto"/>
        <w:ind w:firstLine="720"/>
        <w:jc w:val="both"/>
        <w:rPr>
          <w:rFonts w:ascii="Times New Roman" w:hAnsi="Times New Roman"/>
          <w:sz w:val="24"/>
          <w:lang w:val="en-US"/>
        </w:rPr>
      </w:pPr>
      <w:r w:rsidRPr="00674AE5">
        <w:rPr>
          <w:rFonts w:ascii="Times New Roman" w:hAnsi="Times New Roman"/>
          <w:sz w:val="24"/>
          <w:lang w:val="en-US"/>
        </w:rPr>
        <w:t>Tujuan krip</w:t>
      </w:r>
      <w:r>
        <w:rPr>
          <w:rFonts w:ascii="Times New Roman" w:hAnsi="Times New Roman"/>
          <w:sz w:val="24"/>
          <w:lang w:val="en-US"/>
        </w:rPr>
        <w:t xml:space="preserve">tografi adalah untuk memperoleh kerahasiaan </w:t>
      </w:r>
      <w:r w:rsidRPr="00674AE5">
        <w:rPr>
          <w:rFonts w:ascii="Times New Roman" w:hAnsi="Times New Roman"/>
          <w:sz w:val="24"/>
          <w:lang w:val="en-US"/>
        </w:rPr>
        <w:t>dan kea</w:t>
      </w:r>
      <w:r>
        <w:rPr>
          <w:rFonts w:ascii="Times New Roman" w:hAnsi="Times New Roman"/>
          <w:sz w:val="24"/>
          <w:lang w:val="en-US"/>
        </w:rPr>
        <w:t>slian semua sumber informasi</w:t>
      </w:r>
      <w:r w:rsidRPr="00674AE5">
        <w:rPr>
          <w:rFonts w:ascii="Times New Roman" w:hAnsi="Times New Roman"/>
          <w:sz w:val="24"/>
          <w:lang w:val="en-US"/>
        </w:rPr>
        <w:t xml:space="preserve">. Kriptografi tidak hanya melindungi data dari </w:t>
      </w:r>
      <w:r>
        <w:rPr>
          <w:rFonts w:ascii="Times New Roman" w:hAnsi="Times New Roman"/>
          <w:sz w:val="24"/>
          <w:lang w:val="en-US"/>
        </w:rPr>
        <w:t xml:space="preserve">pencurian ataupun pengubahan </w:t>
      </w:r>
      <w:r w:rsidRPr="00674AE5">
        <w:rPr>
          <w:rFonts w:ascii="Times New Roman" w:hAnsi="Times New Roman"/>
          <w:sz w:val="24"/>
          <w:lang w:val="en-US"/>
        </w:rPr>
        <w:t xml:space="preserve">pesan tapi juga dapat digunakan untuk </w:t>
      </w:r>
      <w:r>
        <w:rPr>
          <w:rFonts w:ascii="Times New Roman" w:hAnsi="Times New Roman"/>
          <w:sz w:val="24"/>
          <w:lang w:val="en-US"/>
        </w:rPr>
        <w:t>mejadi validasi pengguna</w:t>
      </w:r>
      <w:r w:rsidRPr="00674AE5">
        <w:rPr>
          <w:rFonts w:ascii="Times New Roman" w:hAnsi="Times New Roman"/>
          <w:sz w:val="24"/>
          <w:lang w:val="en-US"/>
        </w:rPr>
        <w:t>. Terdapat beberapa istilah yang dipakai dalam kriptografi, diantar</w:t>
      </w:r>
      <w:r>
        <w:rPr>
          <w:rFonts w:ascii="Times New Roman" w:hAnsi="Times New Roman"/>
          <w:sz w:val="24"/>
          <w:lang w:val="en-US"/>
        </w:rPr>
        <w:t>anya yaitu: kode disebut cipher</w:t>
      </w:r>
      <w:r w:rsidRPr="00674AE5">
        <w:rPr>
          <w:rFonts w:ascii="Times New Roman" w:hAnsi="Times New Roman"/>
          <w:sz w:val="24"/>
          <w:lang w:val="en-US"/>
        </w:rPr>
        <w:t>, informasi yang disembunyikan</w:t>
      </w:r>
      <w:r>
        <w:rPr>
          <w:rFonts w:ascii="Times New Roman" w:hAnsi="Times New Roman"/>
          <w:sz w:val="24"/>
          <w:lang w:val="en-US"/>
        </w:rPr>
        <w:t xml:space="preserve"> atau teks</w:t>
      </w:r>
      <w:r w:rsidRPr="00674AE5">
        <w:rPr>
          <w:rFonts w:ascii="Times New Roman" w:hAnsi="Times New Roman"/>
          <w:sz w:val="24"/>
          <w:lang w:val="en-US"/>
        </w:rPr>
        <w:t xml:space="preserve"> disebut plaintext, setelah informasi</w:t>
      </w:r>
      <w:r>
        <w:rPr>
          <w:rFonts w:ascii="Times New Roman" w:hAnsi="Times New Roman"/>
          <w:sz w:val="24"/>
          <w:lang w:val="en-US"/>
        </w:rPr>
        <w:t xml:space="preserve"> diubah ke bentuk rahasia, teks</w:t>
      </w:r>
      <w:r w:rsidRPr="00674AE5">
        <w:rPr>
          <w:rFonts w:ascii="Times New Roman" w:hAnsi="Times New Roman"/>
          <w:sz w:val="24"/>
          <w:lang w:val="en-US"/>
        </w:rPr>
        <w:t xml:space="preserve"> yang dikirim disebut</w:t>
      </w:r>
      <w:r>
        <w:rPr>
          <w:rFonts w:ascii="Times New Roman" w:hAnsi="Times New Roman"/>
          <w:sz w:val="24"/>
          <w:lang w:val="en-US"/>
        </w:rPr>
        <w:t xml:space="preserve"> </w:t>
      </w:r>
      <w:r w:rsidRPr="00674AE5">
        <w:rPr>
          <w:rFonts w:ascii="Times New Roman" w:hAnsi="Times New Roman"/>
          <w:sz w:val="24"/>
          <w:lang w:val="en-US"/>
        </w:rPr>
        <w:t xml:space="preserve">ciphertext. Proses perubahan dari plaintext ke </w:t>
      </w:r>
      <w:r>
        <w:rPr>
          <w:rFonts w:ascii="Times New Roman" w:hAnsi="Times New Roman"/>
          <w:sz w:val="24"/>
          <w:lang w:val="en-US"/>
        </w:rPr>
        <w:t xml:space="preserve">ciphertext disebut enkripsi, </w:t>
      </w:r>
      <w:r w:rsidRPr="00674AE5">
        <w:rPr>
          <w:rFonts w:ascii="Times New Roman" w:hAnsi="Times New Roman"/>
          <w:sz w:val="24"/>
          <w:lang w:val="en-US"/>
        </w:rPr>
        <w:t xml:space="preserve">sedangkan proses perubahan dari ciphertext kembali ke plaintext disebut </w:t>
      </w:r>
      <w:r>
        <w:rPr>
          <w:rFonts w:ascii="Times New Roman" w:hAnsi="Times New Roman"/>
          <w:sz w:val="24"/>
          <w:lang w:val="en-US"/>
        </w:rPr>
        <w:t>dekripsi.</w:t>
      </w:r>
      <w:r w:rsidR="00847EF7">
        <w:rPr>
          <w:rFonts w:ascii="Times New Roman" w:hAnsi="Times New Roman"/>
          <w:sz w:val="24"/>
          <w:lang w:val="en-US"/>
        </w:rPr>
        <w:t xml:space="preserve"> </w:t>
      </w:r>
    </w:p>
    <w:p w14:paraId="7B863B26" w14:textId="7BE016BD" w:rsidR="005607D5" w:rsidRDefault="00D13524" w:rsidP="009B0715">
      <w:pPr>
        <w:spacing w:line="360" w:lineRule="auto"/>
        <w:ind w:firstLine="720"/>
        <w:jc w:val="both"/>
        <w:rPr>
          <w:rFonts w:ascii="Times New Roman" w:hAnsi="Times New Roman"/>
          <w:sz w:val="24"/>
          <w:lang w:val="en-US"/>
        </w:rPr>
      </w:pPr>
      <w:r>
        <w:rPr>
          <w:rFonts w:ascii="Times New Roman" w:hAnsi="Times New Roman"/>
          <w:sz w:val="24"/>
          <w:lang w:val="en-US"/>
        </w:rPr>
        <w:t>Metode yang digunakan adalah a</w:t>
      </w:r>
      <w:r w:rsidR="005607D5">
        <w:rPr>
          <w:rFonts w:ascii="Times New Roman" w:hAnsi="Times New Roman"/>
          <w:sz w:val="24"/>
          <w:lang w:val="en-US"/>
        </w:rPr>
        <w:t>lgoritma</w:t>
      </w:r>
      <w:r w:rsidR="009B0715">
        <w:rPr>
          <w:rFonts w:ascii="Times New Roman" w:hAnsi="Times New Roman"/>
          <w:sz w:val="24"/>
          <w:lang w:val="en-US"/>
        </w:rPr>
        <w:t xml:space="preserve"> rail fence</w:t>
      </w:r>
      <w:r w:rsidR="00A55D2A">
        <w:rPr>
          <w:rFonts w:ascii="Times New Roman" w:hAnsi="Times New Roman"/>
          <w:sz w:val="24"/>
          <w:lang w:val="en-US"/>
        </w:rPr>
        <w:t xml:space="preserve"> cipher</w:t>
      </w:r>
      <w:r w:rsidR="005607D5" w:rsidRPr="005607D5">
        <w:rPr>
          <w:rFonts w:ascii="Times New Roman" w:hAnsi="Times New Roman"/>
          <w:sz w:val="24"/>
          <w:lang w:val="en-US"/>
        </w:rPr>
        <w:t xml:space="preserve"> </w:t>
      </w:r>
      <w:r>
        <w:rPr>
          <w:rFonts w:ascii="Times New Roman" w:hAnsi="Times New Roman"/>
          <w:sz w:val="24"/>
          <w:lang w:val="en-US"/>
        </w:rPr>
        <w:t>yang mana</w:t>
      </w:r>
      <w:r w:rsidR="005607D5" w:rsidRPr="005607D5">
        <w:rPr>
          <w:rFonts w:ascii="Times New Roman" w:hAnsi="Times New Roman"/>
          <w:sz w:val="24"/>
          <w:lang w:val="en-US"/>
        </w:rPr>
        <w:t xml:space="preserve"> </w:t>
      </w:r>
      <w:r w:rsidR="009B0715" w:rsidRPr="009B0715">
        <w:rPr>
          <w:rFonts w:ascii="Times New Roman" w:hAnsi="Times New Roman"/>
          <w:sz w:val="24"/>
          <w:lang w:val="en-US"/>
        </w:rPr>
        <w:t>salah satu algoritma cipher transposisi yang mengacak urutan huruf-huruf pesan. Algoritma ini melibatkan penulisan plainteks keb</w:t>
      </w:r>
      <w:r w:rsidR="009B0715">
        <w:rPr>
          <w:rFonts w:ascii="Times New Roman" w:hAnsi="Times New Roman"/>
          <w:sz w:val="24"/>
          <w:lang w:val="en-US"/>
        </w:rPr>
        <w:t xml:space="preserve">awah secara berturut turut yang </w:t>
      </w:r>
      <w:r w:rsidR="009B0715" w:rsidRPr="009B0715">
        <w:rPr>
          <w:rFonts w:ascii="Times New Roman" w:hAnsi="Times New Roman"/>
          <w:sz w:val="24"/>
          <w:lang w:val="en-US"/>
        </w:rPr>
        <w:t>memili</w:t>
      </w:r>
      <w:r w:rsidR="009B0715">
        <w:rPr>
          <w:rFonts w:ascii="Times New Roman" w:hAnsi="Times New Roman"/>
          <w:sz w:val="24"/>
          <w:lang w:val="en-US"/>
        </w:rPr>
        <w:t xml:space="preserve">ki baris atas dan baris bawah. </w:t>
      </w:r>
      <w:r w:rsidR="009B0715" w:rsidRPr="009B0715">
        <w:rPr>
          <w:rFonts w:ascii="Times New Roman" w:hAnsi="Times New Roman"/>
          <w:sz w:val="24"/>
          <w:lang w:val="en-US"/>
        </w:rPr>
        <w:t>Seda</w:t>
      </w:r>
      <w:r w:rsidR="00A41F78">
        <w:rPr>
          <w:rFonts w:ascii="Times New Roman" w:hAnsi="Times New Roman"/>
          <w:sz w:val="24"/>
          <w:lang w:val="en-US"/>
        </w:rPr>
        <w:t>ngkan ciphertext</w:t>
      </w:r>
      <w:r w:rsidR="009B0715">
        <w:rPr>
          <w:rFonts w:ascii="Times New Roman" w:hAnsi="Times New Roman"/>
          <w:sz w:val="24"/>
          <w:lang w:val="en-US"/>
        </w:rPr>
        <w:t xml:space="preserve">nya diperoleh </w:t>
      </w:r>
      <w:r w:rsidR="009B0715" w:rsidRPr="009B0715">
        <w:rPr>
          <w:rFonts w:ascii="Times New Roman" w:hAnsi="Times New Roman"/>
          <w:sz w:val="24"/>
          <w:lang w:val="en-US"/>
        </w:rPr>
        <w:t>den</w:t>
      </w:r>
      <w:r w:rsidR="002028C4">
        <w:rPr>
          <w:rFonts w:ascii="Times New Roman" w:hAnsi="Times New Roman"/>
          <w:sz w:val="24"/>
          <w:lang w:val="en-US"/>
        </w:rPr>
        <w:t>gan membaca hu</w:t>
      </w:r>
      <w:r w:rsidR="009B0715">
        <w:rPr>
          <w:rFonts w:ascii="Times New Roman" w:hAnsi="Times New Roman"/>
          <w:sz w:val="24"/>
          <w:lang w:val="en-US"/>
        </w:rPr>
        <w:t xml:space="preserve">ruf berdasarkan </w:t>
      </w:r>
      <w:r w:rsidR="009B0715" w:rsidRPr="009B0715">
        <w:rPr>
          <w:rFonts w:ascii="Times New Roman" w:hAnsi="Times New Roman"/>
          <w:sz w:val="24"/>
          <w:lang w:val="en-US"/>
        </w:rPr>
        <w:t>baris</w:t>
      </w:r>
      <w:r>
        <w:rPr>
          <w:rFonts w:ascii="Times New Roman" w:hAnsi="Times New Roman"/>
          <w:sz w:val="24"/>
          <w:lang w:val="en-US"/>
        </w:rPr>
        <w:t xml:space="preserve">. Sandi ini seperti pagar rel yang termasuk janis sandi transposisi klasik. Rail fence cipher </w:t>
      </w:r>
      <w:r w:rsidRPr="00D13524">
        <w:rPr>
          <w:rFonts w:ascii="Times New Roman" w:hAnsi="Times New Roman"/>
          <w:sz w:val="24"/>
          <w:lang w:val="en-US"/>
        </w:rPr>
        <w:t>menggunakan teknik perubahan posisi berdasarkan tingkatan, dimana nilai tingkatan disebut kunci enkripsi d</w:t>
      </w:r>
      <w:r>
        <w:rPr>
          <w:rFonts w:ascii="Times New Roman" w:hAnsi="Times New Roman"/>
          <w:sz w:val="24"/>
          <w:lang w:val="en-US"/>
        </w:rPr>
        <w:t>an dekripsi dalam algoritma ini</w:t>
      </w:r>
      <w:r w:rsidR="000401F6">
        <w:rPr>
          <w:rFonts w:ascii="Times New Roman" w:hAnsi="Times New Roman"/>
          <w:sz w:val="24"/>
          <w:lang w:val="en-US"/>
        </w:rPr>
        <w:fldChar w:fldCharType="begin" w:fldLock="1"/>
      </w:r>
      <w:r w:rsidR="00C316EB">
        <w:rPr>
          <w:rFonts w:ascii="Times New Roman" w:hAnsi="Times New Roman"/>
          <w:sz w:val="24"/>
          <w:lang w:val="en-US"/>
        </w:rPr>
        <w:instrText>ADDIN CSL_CITATION {"citationItems":[{"id":"ITEM-1","itemData":{"ISBN":"9786025000614","abstract":"Abstrak Kriptografi adalah ilmu yang mempelajari tentang keamanan data. Dimana keamanan data ini memiliki peranan yang sangat penting. Pertukaran data teks secara digital melalui jaringan internet publik telah banyak dilakukan. Seiring meningkatnya perkembangan dunia teknologi, sistem pengamanan yang canggih terhadap suatu data sangat diperlukan. Dalam pertukaran data yang sering terjadi, terdapat berbagai variasi data, mulai dari perbedaan besaran dan jenisnya. Ada data yang bersifat rahasia seperti data pribadi, Negara, maupun Organisasi. Kerahasian tersebut sangat perlu dijaga agar tidak ada orang yang menyalahgunakannya. Pada","author":[{"dropping-particle":"","family":"Girsang","given":"Nardianti Dewi","non-dropping-particle":"","parse-names":false,"suffix":""}],"id":"ITEM-1","issue":"November","issued":{"date-parts":[["2019"]]},"page":"58-62","title":"Kombinasi Algoritma Kriptografi Transposisi Rail Fence Cipher dan Route Cipher","type":"article-journal","volume":"2"},"uris":["http://www.mendeley.com/documents/?uuid=c10d8047-d351-45a7-b9c4-0cf619cc2155"]}],"mendeley":{"formattedCitation":"[6]","plainTextFormattedCitation":"[6]","previouslyFormattedCitation":"[6]"},"properties":{"noteIndex":0},"schema":"https://github.com/citation-style-language/schema/raw/master/csl-citation.json"}</w:instrText>
      </w:r>
      <w:r w:rsidR="000401F6">
        <w:rPr>
          <w:rFonts w:ascii="Times New Roman" w:hAnsi="Times New Roman"/>
          <w:sz w:val="24"/>
          <w:lang w:val="en-US"/>
        </w:rPr>
        <w:fldChar w:fldCharType="separate"/>
      </w:r>
      <w:r w:rsidR="000401F6" w:rsidRPr="000401F6">
        <w:rPr>
          <w:rFonts w:ascii="Times New Roman" w:hAnsi="Times New Roman"/>
          <w:noProof/>
          <w:sz w:val="24"/>
          <w:lang w:val="en-US"/>
        </w:rPr>
        <w:t>[6]</w:t>
      </w:r>
      <w:r w:rsidR="000401F6">
        <w:rPr>
          <w:rFonts w:ascii="Times New Roman" w:hAnsi="Times New Roman"/>
          <w:sz w:val="24"/>
          <w:lang w:val="en-US"/>
        </w:rPr>
        <w:fldChar w:fldCharType="end"/>
      </w:r>
      <w:r w:rsidR="009B0715" w:rsidRPr="009B0715">
        <w:rPr>
          <w:rFonts w:ascii="Times New Roman" w:hAnsi="Times New Roman"/>
          <w:sz w:val="24"/>
          <w:lang w:val="en-US"/>
        </w:rPr>
        <w:t>.</w:t>
      </w:r>
    </w:p>
    <w:p w14:paraId="67981338" w14:textId="77777777" w:rsidR="00E61852" w:rsidRDefault="00BA7F09" w:rsidP="00BA7F09">
      <w:pPr>
        <w:spacing w:line="360" w:lineRule="auto"/>
        <w:ind w:firstLine="720"/>
        <w:jc w:val="both"/>
        <w:rPr>
          <w:rFonts w:ascii="Times New Roman" w:hAnsi="Times New Roman"/>
          <w:sz w:val="24"/>
          <w:lang w:val="en-US"/>
        </w:rPr>
      </w:pPr>
      <w:r w:rsidRPr="00BA7F09">
        <w:rPr>
          <w:rFonts w:ascii="Times New Roman" w:hAnsi="Times New Roman"/>
          <w:sz w:val="24"/>
          <w:lang w:val="en-US"/>
        </w:rPr>
        <w:t>Algoritma Rail Fence Ciph</w:t>
      </w:r>
      <w:r>
        <w:rPr>
          <w:rFonts w:ascii="Times New Roman" w:hAnsi="Times New Roman"/>
          <w:sz w:val="24"/>
          <w:lang w:val="en-US"/>
        </w:rPr>
        <w:t>er 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Dengan menerapkan algoritma ini, data akan terjamin kerahasiaannya. Metode ini sangat cepa</w:t>
      </w:r>
      <w:r>
        <w:rPr>
          <w:rFonts w:ascii="Times New Roman" w:hAnsi="Times New Roman"/>
          <w:sz w:val="24"/>
          <w:lang w:val="en-US"/>
        </w:rPr>
        <w:t xml:space="preserve">t dalam operasinya. Metode ini </w:t>
      </w:r>
      <w:r w:rsidRPr="00BA7F09">
        <w:rPr>
          <w:rFonts w:ascii="Times New Roman" w:hAnsi="Times New Roman"/>
          <w:sz w:val="24"/>
          <w:lang w:val="en-US"/>
        </w:rPr>
        <w:t>melakukan permutasi pada karakter-karakter 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w:t>
      </w:r>
      <w:r w:rsidRPr="00BA7F09">
        <w:rPr>
          <w:rFonts w:ascii="Times New Roman" w:hAnsi="Times New Roman"/>
          <w:sz w:val="24"/>
          <w:lang w:val="en-US"/>
        </w:rPr>
        <w:lastRenderedPageBreak/>
        <w:t xml:space="preserve">ciphertext akan semakin kuat untuk diretas oleh seseorang yang ingin mencuri pesan tersebut. </w:t>
      </w:r>
      <w:r>
        <w:rPr>
          <w:rFonts w:ascii="Times New Roman" w:hAnsi="Times New Roman"/>
          <w:sz w:val="24"/>
          <w:lang w:val="en-US"/>
        </w:rPr>
        <w:t>R</w:t>
      </w:r>
      <w:r w:rsidR="00A55D2A">
        <w:rPr>
          <w:rFonts w:ascii="Times New Roman" w:hAnsi="Times New Roman"/>
          <w:sz w:val="24"/>
          <w:lang w:val="en-US"/>
        </w:rPr>
        <w:t>ail fence c</w:t>
      </w:r>
      <w:r w:rsidR="0093179F">
        <w:rPr>
          <w:rFonts w:ascii="Times New Roman" w:hAnsi="Times New Roman"/>
          <w:sz w:val="24"/>
          <w:lang w:val="en-US"/>
        </w:rPr>
        <w:t xml:space="preserve">ipher menyusun </w:t>
      </w:r>
      <w:r>
        <w:rPr>
          <w:rFonts w:ascii="Times New Roman" w:hAnsi="Times New Roman"/>
          <w:sz w:val="24"/>
          <w:lang w:val="en-US"/>
        </w:rPr>
        <w:t>plaintext</w:t>
      </w:r>
      <w:r w:rsidR="0093179F" w:rsidRPr="0093179F">
        <w:rPr>
          <w:rFonts w:ascii="Times New Roman" w:hAnsi="Times New Roman"/>
          <w:sz w:val="24"/>
          <w:lang w:val="en-US"/>
        </w:rPr>
        <w:t xml:space="preserve"> secara </w:t>
      </w:r>
      <w:r w:rsidR="0093179F">
        <w:rPr>
          <w:rFonts w:ascii="Times New Roman" w:hAnsi="Times New Roman"/>
          <w:sz w:val="24"/>
          <w:lang w:val="en-US"/>
        </w:rPr>
        <w:t xml:space="preserve">‘zig-zag’, dengan turun kebawah </w:t>
      </w:r>
      <w:r w:rsidR="0093179F" w:rsidRPr="0093179F">
        <w:rPr>
          <w:rFonts w:ascii="Times New Roman" w:hAnsi="Times New Roman"/>
          <w:sz w:val="24"/>
          <w:lang w:val="en-US"/>
        </w:rPr>
        <w:t>dan naik keatas sesu</w:t>
      </w:r>
      <w:r w:rsidR="0093179F">
        <w:rPr>
          <w:rFonts w:ascii="Times New Roman" w:hAnsi="Times New Roman"/>
          <w:sz w:val="24"/>
          <w:lang w:val="en-US"/>
        </w:rPr>
        <w:t xml:space="preserve">ai ukuran kolom dan baris yang </w:t>
      </w:r>
      <w:r w:rsidR="0093179F" w:rsidRPr="0093179F">
        <w:rPr>
          <w:rFonts w:ascii="Times New Roman" w:hAnsi="Times New Roman"/>
          <w:sz w:val="24"/>
          <w:lang w:val="en-US"/>
        </w:rPr>
        <w:t>ditentukan oleh key. Cipherteks diperol</w:t>
      </w:r>
      <w:r w:rsidR="0093179F">
        <w:rPr>
          <w:rFonts w:ascii="Times New Roman" w:hAnsi="Times New Roman"/>
          <w:sz w:val="24"/>
          <w:lang w:val="en-US"/>
        </w:rPr>
        <w:t xml:space="preserve">eh dengan </w:t>
      </w:r>
      <w:r w:rsidR="0093179F" w:rsidRPr="0093179F">
        <w:rPr>
          <w:rFonts w:ascii="Times New Roman" w:hAnsi="Times New Roman"/>
          <w:sz w:val="24"/>
          <w:lang w:val="en-US"/>
        </w:rPr>
        <w:t>membaca susunan huruf secara horizontal.</w:t>
      </w:r>
      <w:r w:rsidR="0093179F">
        <w:rPr>
          <w:rFonts w:ascii="Times New Roman" w:hAnsi="Times New Roman"/>
          <w:sz w:val="24"/>
          <w:lang w:val="en-US"/>
        </w:rPr>
        <w:t xml:space="preserve"> Rail </w:t>
      </w:r>
      <w:r w:rsidR="0093179F" w:rsidRPr="0093179F">
        <w:rPr>
          <w:rFonts w:ascii="Times New Roman" w:hAnsi="Times New Roman"/>
          <w:sz w:val="24"/>
          <w:lang w:val="en-US"/>
        </w:rPr>
        <w:t xml:space="preserve">Fence Cipher </w:t>
      </w:r>
      <w:r w:rsidR="0093179F">
        <w:rPr>
          <w:rFonts w:ascii="Times New Roman" w:hAnsi="Times New Roman"/>
          <w:sz w:val="24"/>
          <w:lang w:val="en-US"/>
        </w:rPr>
        <w:t xml:space="preserve">pernah digunakan selama Perang </w:t>
      </w:r>
      <w:r w:rsidR="0093179F" w:rsidRPr="0093179F">
        <w:rPr>
          <w:rFonts w:ascii="Times New Roman" w:hAnsi="Times New Roman"/>
          <w:sz w:val="24"/>
          <w:lang w:val="en-US"/>
        </w:rPr>
        <w:t>Saudara A</w:t>
      </w:r>
      <w:r w:rsidR="0093179F">
        <w:rPr>
          <w:rFonts w:ascii="Times New Roman" w:hAnsi="Times New Roman"/>
          <w:sz w:val="24"/>
          <w:lang w:val="en-US"/>
        </w:rPr>
        <w:t xml:space="preserve">merika, ketika digunakan untuk </w:t>
      </w:r>
      <w:r w:rsidR="0093179F" w:rsidRPr="0093179F">
        <w:rPr>
          <w:rFonts w:ascii="Times New Roman" w:hAnsi="Times New Roman"/>
          <w:sz w:val="24"/>
          <w:lang w:val="en-US"/>
        </w:rPr>
        <w:t>penyembunyian pesan militer Union</w:t>
      </w:r>
      <w:r w:rsidR="00BA3584">
        <w:rPr>
          <w:rFonts w:ascii="Times New Roman" w:hAnsi="Times New Roman"/>
          <w:sz w:val="24"/>
          <w:lang w:val="en-US"/>
        </w:rPr>
        <w:t xml:space="preserve"> maupun mata-mata Konfederasi</w:t>
      </w:r>
      <w:r w:rsidR="00C316EB">
        <w:rPr>
          <w:rFonts w:ascii="Times New Roman" w:hAnsi="Times New Roman"/>
          <w:sz w:val="24"/>
          <w:lang w:val="en-US"/>
        </w:rPr>
        <w:fldChar w:fldCharType="begin" w:fldLock="1"/>
      </w:r>
      <w:r w:rsidR="00C316EB">
        <w:rPr>
          <w:rFonts w:ascii="Times New Roman" w:hAnsi="Times New Roman"/>
          <w:sz w:val="24"/>
          <w:lang w:val="en-US"/>
        </w:rPr>
        <w:instrText>ADDIN CSL_CITATION {"citationItems":[{"id":"ITEM-1","itemData":{"author":[{"dropping-particle":"","family":"Awal","given":"Elsa Elvira","non-dropping-particle":"","parse-names":false,"suffix":""},{"dropping-particle":"","family":"Nurkifli","given":"E Haodudin","non-dropping-particle":"","parse-names":false,"suffix":""},{"dropping-particle":"","family":"Padilah","given":"Tesa Nur","non-dropping-particle":"","parse-names":false,"suffix":""},{"dropping-particle":"","family":"Studi","given":"Program","non-dropping-particle":"","parse-names":false,"suffix":""},{"dropping-particle":"","family":"Informatika","given":"Teknik","non-dropping-particle":"","parse-names":false,"suffix":""},{"dropping-particle":"","family":"Buana","given":"Universitas","non-dropping-particle":"","parse-names":false,"suffix":""},{"dropping-particle":"","family":"Karawang","given":"Perjuangan","non-dropping-particle":"","parse-names":false,"suffix":""},{"dropping-particle":"","family":"Studi","given":"Program","non-dropping-particle":"","parse-names":false,"suffix":""},{"dropping-particle":"","family":"Informatika","given":"Teknik","non-dropping-particle":"","parse-names":false,"suffix":""},{"dropping-particle":"","family":"Karawang","given":"Universitas Singaperbangsa","non-dropping-particle":"","parse-names":false,"suffix":""},{"dropping-particle":"","family":"Ronggo","given":"Jalan","non-dropping-particle":"","parse-names":false,"suffix":""},{"dropping-particle":"","family":"Sirnabaya","given":"Waluyo","non-dropping-particle":"","parse-names":false,"suffix":""}],"id":"ITEM-1","issue":"01","issued":{"date-parts":[["2022"]]},"page":"1-6","title":"Jurnal Mahasiswa Ilmu Komputer ( JMIK ) Jurnal Mahasiswa Ilmu Komputer ( JMIK )","type":"article-journal","volume":"03"},"uris":["http://www.mendeley.com/documents/?uuid=5efdd1f5-57c9-49d5-b327-0d76c6dc0711"]}],"mendeley":{"formattedCitation":"[7]","plainTextFormattedCitation":"[7]"},"properties":{"noteIndex":0},"schema":"https://github.com/citation-style-language/schema/raw/master/csl-citation.json"}</w:instrText>
      </w:r>
      <w:r w:rsidR="00C316EB">
        <w:rPr>
          <w:rFonts w:ascii="Times New Roman" w:hAnsi="Times New Roman"/>
          <w:sz w:val="24"/>
          <w:lang w:val="en-US"/>
        </w:rPr>
        <w:fldChar w:fldCharType="separate"/>
      </w:r>
      <w:r w:rsidR="00C316EB" w:rsidRPr="00C316EB">
        <w:rPr>
          <w:rFonts w:ascii="Times New Roman" w:hAnsi="Times New Roman"/>
          <w:noProof/>
          <w:sz w:val="24"/>
          <w:lang w:val="en-US"/>
        </w:rPr>
        <w:t>[7]</w:t>
      </w:r>
      <w:r w:rsidR="00C316EB">
        <w:rPr>
          <w:rFonts w:ascii="Times New Roman" w:hAnsi="Times New Roman"/>
          <w:sz w:val="24"/>
          <w:lang w:val="en-US"/>
        </w:rPr>
        <w:fldChar w:fldCharType="end"/>
      </w:r>
      <w:r w:rsidR="0093179F" w:rsidRPr="0093179F">
        <w:rPr>
          <w:rFonts w:ascii="Times New Roman" w:hAnsi="Times New Roman"/>
          <w:sz w:val="24"/>
          <w:lang w:val="en-US"/>
        </w:rPr>
        <w:t>.</w:t>
      </w:r>
    </w:p>
    <w:p w14:paraId="50263345" w14:textId="77777777" w:rsidR="002D019A" w:rsidRDefault="00547E74" w:rsidP="002D019A">
      <w:pPr>
        <w:spacing w:line="360" w:lineRule="auto"/>
        <w:ind w:firstLine="720"/>
        <w:jc w:val="both"/>
        <w:rPr>
          <w:rFonts w:ascii="Arial" w:hAnsi="Arial" w:cs="Arial"/>
          <w:color w:val="202124"/>
          <w:shd w:val="clear" w:color="auto" w:fill="FFFFFF"/>
        </w:rPr>
      </w:pPr>
      <w:r>
        <w:rPr>
          <w:rFonts w:ascii="Times New Roman" w:hAnsi="Times New Roman"/>
          <w:sz w:val="24"/>
          <w:szCs w:val="24"/>
          <w:lang w:val="en-US"/>
        </w:rPr>
        <w:t>Dengan adanya permasalahan keamanan pada saat pertukaran informasi</w:t>
      </w:r>
      <w:r w:rsidR="004B3CB2">
        <w:rPr>
          <w:rFonts w:ascii="Times New Roman" w:hAnsi="Times New Roman"/>
          <w:sz w:val="24"/>
          <w:szCs w:val="24"/>
          <w:lang w:val="en-US"/>
        </w:rPr>
        <w:t>, maka solusi untuk menangani permasalahan</w:t>
      </w:r>
      <w:r>
        <w:rPr>
          <w:rFonts w:ascii="Times New Roman" w:hAnsi="Times New Roman"/>
          <w:sz w:val="24"/>
          <w:szCs w:val="24"/>
          <w:lang w:val="en-US"/>
        </w:rPr>
        <w:t xml:space="preserve"> tersebut adalah dengan cara menerapkan metode kriptografi menggunakan algoritma rail fence cipher</w:t>
      </w:r>
      <w:r w:rsidR="009624C4">
        <w:rPr>
          <w:rFonts w:ascii="Times New Roman" w:hAnsi="Times New Roman"/>
          <w:sz w:val="24"/>
          <w:szCs w:val="24"/>
          <w:lang w:val="en-US"/>
        </w:rPr>
        <w:t>.</w:t>
      </w:r>
      <w:r>
        <w:rPr>
          <w:rFonts w:ascii="Times New Roman" w:hAnsi="Times New Roman"/>
          <w:sz w:val="24"/>
          <w:szCs w:val="24"/>
          <w:lang w:val="en-US"/>
        </w:rPr>
        <w:t xml:space="preserve"> Metode ini diyakini dapat meningkatkan keamanan pada saat pertukaran informasi berbasis teks. Dikarenakan metode ini </w:t>
      </w:r>
      <w:r w:rsidRPr="00547E74">
        <w:rPr>
          <w:rFonts w:ascii="Times New Roman" w:hAnsi="Times New Roman"/>
          <w:color w:val="202124"/>
          <w:sz w:val="24"/>
          <w:shd w:val="clear" w:color="auto" w:fill="FFFFFF"/>
        </w:rPr>
        <w:t>dalam tahap proses penulisan plaintext menjadi ciphertext dapat dilakukan pada baris mana saja sehingga menambah kerumitan proses enkripsi dan dekripsi</w:t>
      </w:r>
      <w:r>
        <w:rPr>
          <w:rFonts w:ascii="Arial" w:hAnsi="Arial" w:cs="Arial"/>
          <w:color w:val="202124"/>
          <w:shd w:val="clear" w:color="auto" w:fill="FFFFFF"/>
        </w:rPr>
        <w:t>.</w:t>
      </w:r>
    </w:p>
    <w:p w14:paraId="6489B56E" w14:textId="77777777" w:rsidR="00771E25" w:rsidRPr="002D019A" w:rsidRDefault="002D019A" w:rsidP="00566AFE">
      <w:pPr>
        <w:pStyle w:val="Heading1"/>
        <w:rPr>
          <w:shd w:val="clear" w:color="auto" w:fill="FFFFFF"/>
        </w:rPr>
      </w:pPr>
      <w:r>
        <w:rPr>
          <w:shd w:val="clear" w:color="auto" w:fill="FFFFFF"/>
        </w:rPr>
        <w:br w:type="page"/>
      </w:r>
    </w:p>
    <w:p w14:paraId="12023539" w14:textId="2F97BA64" w:rsidR="00CE7216" w:rsidRPr="00771E25" w:rsidRDefault="00CE7216" w:rsidP="003808C6">
      <w:pPr>
        <w:pStyle w:val="Heading2"/>
        <w:numPr>
          <w:ilvl w:val="1"/>
          <w:numId w:val="12"/>
        </w:numPr>
      </w:pPr>
      <w:bookmarkStart w:id="7" w:name="_Toc106339556"/>
      <w:r w:rsidRPr="00771E25">
        <w:lastRenderedPageBreak/>
        <w:t>Perumusan Masalah</w:t>
      </w:r>
      <w:bookmarkEnd w:id="7"/>
    </w:p>
    <w:p w14:paraId="79C093A3" w14:textId="77777777" w:rsidR="004117B3" w:rsidRPr="00CD7A25" w:rsidRDefault="004117B3" w:rsidP="00CD7A25">
      <w:pPr>
        <w:spacing w:line="360" w:lineRule="auto"/>
        <w:ind w:firstLine="720"/>
        <w:jc w:val="both"/>
        <w:rPr>
          <w:rFonts w:ascii="Times New Roman" w:hAnsi="Times New Roman"/>
          <w:sz w:val="24"/>
          <w:lang w:val="en-US"/>
        </w:rPr>
      </w:pPr>
      <w:r w:rsidRPr="004117B3">
        <w:rPr>
          <w:rFonts w:ascii="Times New Roman" w:hAnsi="Times New Roman"/>
          <w:sz w:val="24"/>
        </w:rPr>
        <w:t xml:space="preserve">Berdasarkan latar belakang masalah diatas maka perumusan masalah dalam penelitian </w:t>
      </w:r>
      <w:r w:rsidR="00CD7A25">
        <w:rPr>
          <w:rFonts w:ascii="Times New Roman" w:hAnsi="Times New Roman"/>
          <w:sz w:val="24"/>
        </w:rPr>
        <w:t xml:space="preserve">ini adalah bagaimana </w:t>
      </w:r>
      <w:r w:rsidR="00733971">
        <w:rPr>
          <w:rFonts w:ascii="Times New Roman" w:hAnsi="Times New Roman"/>
          <w:sz w:val="24"/>
          <w:lang w:val="en-US"/>
        </w:rPr>
        <w:t>mengamankan pertukaran informasi berbasis teks memanfaatkan teknik kriptografi</w:t>
      </w:r>
      <w:r w:rsidR="00CD7A25">
        <w:rPr>
          <w:rFonts w:ascii="Times New Roman" w:hAnsi="Times New Roman"/>
          <w:sz w:val="24"/>
          <w:lang w:val="en-US"/>
        </w:rPr>
        <w:t>?</w:t>
      </w:r>
    </w:p>
    <w:p w14:paraId="6BECBC70" w14:textId="77777777" w:rsidR="004117B3" w:rsidRPr="004117B3" w:rsidRDefault="004117B3" w:rsidP="004117B3">
      <w:pPr>
        <w:pStyle w:val="ListParagraph"/>
        <w:ind w:left="0"/>
        <w:rPr>
          <w:rFonts w:ascii="Times New Roman" w:hAnsi="Times New Roman"/>
        </w:rPr>
      </w:pPr>
    </w:p>
    <w:p w14:paraId="74060800" w14:textId="21C63134" w:rsidR="00641E62" w:rsidRPr="006405BA" w:rsidRDefault="006F48A4" w:rsidP="003808C6">
      <w:pPr>
        <w:pStyle w:val="Heading2"/>
        <w:numPr>
          <w:ilvl w:val="1"/>
          <w:numId w:val="12"/>
        </w:numPr>
      </w:pPr>
      <w:bookmarkStart w:id="8" w:name="_Toc106339557"/>
      <w:r w:rsidRPr="006405BA">
        <w:t>Batasan Penelitian</w:t>
      </w:r>
      <w:bookmarkEnd w:id="8"/>
    </w:p>
    <w:p w14:paraId="266DD6D2" w14:textId="77777777" w:rsidR="002A254D" w:rsidRPr="002A254D" w:rsidRDefault="002A254D" w:rsidP="002A254D">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5ED702A4" w14:textId="77777777" w:rsidR="002A254D" w:rsidRPr="002A254D" w:rsidRDefault="002A254D" w:rsidP="002A254D">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98D2AF0" w14:textId="77777777" w:rsidR="002A254D" w:rsidRDefault="00FA2046"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Metode yang digunakan dalam penelitian adalah metode </w:t>
      </w:r>
      <w:r w:rsidR="00A92817">
        <w:rPr>
          <w:rFonts w:ascii="Times New Roman" w:hAnsi="Times New Roman"/>
          <w:sz w:val="24"/>
        </w:rPr>
        <w:t>rail fence cipher</w:t>
      </w:r>
      <w:r>
        <w:rPr>
          <w:rFonts w:ascii="Times New Roman" w:hAnsi="Times New Roman"/>
          <w:sz w:val="24"/>
        </w:rPr>
        <w:t>.</w:t>
      </w:r>
    </w:p>
    <w:p w14:paraId="37B51F77" w14:textId="77777777"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 hanya teks.</w:t>
      </w:r>
    </w:p>
    <w:p w14:paraId="3A84EFD3" w14:textId="77777777"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Data diambil dari dataset kaggle pesan teks.</w:t>
      </w:r>
    </w:p>
    <w:p w14:paraId="18F13218" w14:textId="77777777" w:rsidR="00843FEB"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781B7E49" w14:textId="77777777" w:rsidR="00E54FEC" w:rsidRDefault="00E54FEC"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51C89FDE" w14:textId="77777777" w:rsidR="00E54FEC" w:rsidRPr="00E54FEC" w:rsidRDefault="00E54FEC" w:rsidP="00E54FEC">
      <w:pPr>
        <w:spacing w:line="360" w:lineRule="auto"/>
        <w:jc w:val="both"/>
        <w:rPr>
          <w:rFonts w:ascii="Times New Roman" w:hAnsi="Times New Roman"/>
          <w:sz w:val="24"/>
        </w:rPr>
      </w:pPr>
    </w:p>
    <w:p w14:paraId="18A9F07A" w14:textId="399C34B7" w:rsidR="00845AAA" w:rsidRPr="006405BA" w:rsidRDefault="00845AAA" w:rsidP="003808C6">
      <w:pPr>
        <w:pStyle w:val="Heading2"/>
        <w:numPr>
          <w:ilvl w:val="1"/>
          <w:numId w:val="12"/>
        </w:numPr>
      </w:pPr>
      <w:bookmarkStart w:id="9" w:name="_Toc106339558"/>
      <w:r w:rsidRPr="006405BA">
        <w:t>Tujuan Penelitian</w:t>
      </w:r>
      <w:bookmarkEnd w:id="9"/>
    </w:p>
    <w:p w14:paraId="4A7B3037" w14:textId="77777777" w:rsidR="007373C5" w:rsidRPr="004B2111" w:rsidRDefault="003C529B" w:rsidP="004B2111">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54446A">
        <w:rPr>
          <w:rFonts w:ascii="Times New Roman" w:hAnsi="Times New Roman"/>
          <w:sz w:val="24"/>
          <w:lang w:val="en-US"/>
        </w:rPr>
        <w:t>rail fence cipher</w:t>
      </w:r>
      <w:r w:rsidR="004B2111">
        <w:rPr>
          <w:rFonts w:ascii="Times New Roman" w:hAnsi="Times New Roman"/>
          <w:sz w:val="24"/>
          <w:lang w:val="en-US"/>
        </w:rPr>
        <w:t xml:space="preserve"> </w:t>
      </w:r>
      <w:r w:rsidR="00F85D33">
        <w:rPr>
          <w:rFonts w:ascii="Times New Roman" w:hAnsi="Times New Roman"/>
          <w:sz w:val="24"/>
          <w:lang w:val="en-US"/>
        </w:rPr>
        <w:t xml:space="preserve">untuk mengamankan </w:t>
      </w:r>
      <w:r w:rsidR="00E54FEC">
        <w:rPr>
          <w:rFonts w:ascii="Times New Roman" w:hAnsi="Times New Roman"/>
          <w:sz w:val="24"/>
          <w:lang w:val="en-US"/>
        </w:rPr>
        <w:t>pertukaran informasi berbasis teks</w:t>
      </w:r>
      <w:r w:rsidR="004B2111">
        <w:rPr>
          <w:rFonts w:ascii="Times New Roman" w:hAnsi="Times New Roman"/>
          <w:sz w:val="24"/>
          <w:lang w:val="en-US"/>
        </w:rPr>
        <w:t>.</w:t>
      </w:r>
    </w:p>
    <w:p w14:paraId="72F59B26" w14:textId="77777777" w:rsidR="008514F4" w:rsidRPr="006405BA" w:rsidRDefault="008514F4" w:rsidP="002A254D">
      <w:pPr>
        <w:spacing w:line="360" w:lineRule="auto"/>
        <w:jc w:val="both"/>
        <w:rPr>
          <w:rFonts w:ascii="Times New Roman" w:hAnsi="Times New Roman"/>
          <w:sz w:val="24"/>
          <w:szCs w:val="24"/>
        </w:rPr>
      </w:pPr>
    </w:p>
    <w:p w14:paraId="534DF398" w14:textId="3CE3CB2B" w:rsidR="00845AAA" w:rsidRDefault="00845AAA" w:rsidP="003808C6">
      <w:pPr>
        <w:pStyle w:val="Heading2"/>
        <w:numPr>
          <w:ilvl w:val="1"/>
          <w:numId w:val="12"/>
        </w:numPr>
      </w:pPr>
      <w:bookmarkStart w:id="10" w:name="_Toc106339559"/>
      <w:r w:rsidRPr="006405BA">
        <w:t>Manfaat Penelitian</w:t>
      </w:r>
      <w:bookmarkEnd w:id="10"/>
    </w:p>
    <w:p w14:paraId="7086F28C" w14:textId="77777777" w:rsidR="009C1917" w:rsidRDefault="004B2111" w:rsidP="008514F4">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6E5A3B">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77777777" w:rsidR="00445768" w:rsidRDefault="004B2111" w:rsidP="00445768">
      <w:pPr>
        <w:spacing w:line="360" w:lineRule="auto"/>
        <w:ind w:left="1080"/>
        <w:jc w:val="both"/>
        <w:rPr>
          <w:rFonts w:ascii="Times New Roman" w:hAnsi="Times New Roman"/>
          <w:sz w:val="24"/>
          <w:lang w:val="en-US"/>
        </w:rPr>
      </w:pPr>
      <w:r>
        <w:rPr>
          <w:rFonts w:ascii="Times New Roman" w:hAnsi="Times New Roman"/>
          <w:sz w:val="24"/>
          <w:szCs w:val="24"/>
          <w:lang w:val="en-US"/>
        </w:rPr>
        <w:t>Pengirim dan penerima pesan dapat menyandi teks agar lebih aman saat berkomunikasi</w:t>
      </w:r>
      <w:r w:rsidR="00445768" w:rsidRPr="003D101F">
        <w:rPr>
          <w:rFonts w:ascii="Times New Roman" w:hAnsi="Times New Roman"/>
          <w:sz w:val="24"/>
          <w:szCs w:val="24"/>
        </w:rPr>
        <w:t>.</w:t>
      </w:r>
    </w:p>
    <w:p w14:paraId="25F1A613" w14:textId="77777777" w:rsidR="008514F4" w:rsidRDefault="008514F4" w:rsidP="003808C6">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lastRenderedPageBreak/>
        <w:t>Manfaat bagi pembaca</w:t>
      </w:r>
    </w:p>
    <w:p w14:paraId="4DDD89DD" w14:textId="23F8B035" w:rsidR="00E54FEC" w:rsidRPr="00A16B96" w:rsidRDefault="00445768" w:rsidP="00F966CC">
      <w:pPr>
        <w:spacing w:after="0" w:line="360" w:lineRule="auto"/>
        <w:ind w:left="1080"/>
        <w:jc w:val="both"/>
        <w:rPr>
          <w:rFonts w:ascii="Times New Roman" w:hAnsi="Times New Roman"/>
          <w:sz w:val="24"/>
          <w:szCs w:val="24"/>
        </w:rPr>
      </w:pPr>
      <w:r>
        <w:rPr>
          <w:rFonts w:ascii="Times New Roman" w:hAnsi="Times New Roman"/>
          <w:sz w:val="24"/>
          <w:szCs w:val="24"/>
          <w:lang w:val="en-US"/>
        </w:rPr>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3808C6">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77777777" w:rsidR="00A16B96" w:rsidRPr="00A16B96" w:rsidRDefault="00A16B96" w:rsidP="00A16B96">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bertukar informasi dengan menerapkan metode algoritma rail fence cipher</w:t>
      </w:r>
      <w:r>
        <w:rPr>
          <w:rFonts w:ascii="Times New Roman" w:hAnsi="Times New Roman"/>
          <w:sz w:val="24"/>
          <w:lang w:val="en-US"/>
        </w:rPr>
        <w:t>.</w:t>
      </w:r>
    </w:p>
    <w:p w14:paraId="3D039BE3" w14:textId="77777777" w:rsidR="00A16B96" w:rsidRPr="009C1917" w:rsidRDefault="00A16B96" w:rsidP="00A16B96">
      <w:pPr>
        <w:spacing w:line="360" w:lineRule="auto"/>
        <w:jc w:val="both"/>
        <w:rPr>
          <w:rFonts w:ascii="Times New Roman" w:hAnsi="Times New Roman"/>
          <w:sz w:val="24"/>
          <w:szCs w:val="24"/>
        </w:rPr>
      </w:pPr>
    </w:p>
    <w:p w14:paraId="4E803073" w14:textId="6EDE1396" w:rsidR="002879BB" w:rsidRPr="009C1917" w:rsidRDefault="009C1917" w:rsidP="003808C6">
      <w:pPr>
        <w:pStyle w:val="Heading2"/>
        <w:numPr>
          <w:ilvl w:val="1"/>
          <w:numId w:val="12"/>
        </w:numPr>
      </w:pPr>
      <w:bookmarkStart w:id="11" w:name="_Toc106339560"/>
      <w:r>
        <w:rPr>
          <w:lang w:val="en-US"/>
        </w:rPr>
        <w:t>Sistematika Penulisan</w:t>
      </w:r>
      <w:bookmarkEnd w:id="11"/>
    </w:p>
    <w:p w14:paraId="26CF9594" w14:textId="77777777" w:rsidR="004C211B" w:rsidRDefault="009C1917" w:rsidP="00A16B96">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4C211B">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247003">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6416A7">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F966CC">
      <w:pPr>
        <w:spacing w:line="360" w:lineRule="auto"/>
        <w:ind w:left="426" w:firstLine="360"/>
        <w:jc w:val="both"/>
        <w:rPr>
          <w:rFonts w:ascii="Times New Roman" w:hAnsi="Times New Roman"/>
          <w:bCs/>
          <w:sz w:val="24"/>
          <w:szCs w:val="24"/>
          <w:lang w:val="en-US"/>
        </w:rPr>
        <w:sectPr w:rsidR="0030775B" w:rsidSect="005A58D5">
          <w:headerReference w:type="default" r:id="rId13"/>
          <w:footerReference w:type="default" r:id="rId14"/>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3B3A61">
      <w:pPr>
        <w:pStyle w:val="Heading1"/>
        <w:rPr>
          <w:lang w:val="en-US"/>
        </w:rPr>
      </w:pPr>
      <w:bookmarkStart w:id="12" w:name="_Toc106339561"/>
      <w:r w:rsidRPr="009E646D">
        <w:rPr>
          <w:lang w:val="en-US"/>
        </w:rPr>
        <w:lastRenderedPageBreak/>
        <w:t>BAB II</w:t>
      </w:r>
      <w:bookmarkEnd w:id="12"/>
    </w:p>
    <w:p w14:paraId="76F4F3AB" w14:textId="3F73131E" w:rsidR="009E646D" w:rsidRDefault="009E646D" w:rsidP="003B3A61">
      <w:pPr>
        <w:pStyle w:val="Heading1"/>
        <w:rPr>
          <w:lang w:val="en-US"/>
        </w:rPr>
      </w:pPr>
      <w:bookmarkStart w:id="13" w:name="_Toc106339562"/>
      <w:r w:rsidRPr="009E646D">
        <w:rPr>
          <w:lang w:val="en-US"/>
        </w:rPr>
        <w:t>LANDASAN TEORI</w:t>
      </w:r>
      <w:bookmarkEnd w:id="13"/>
    </w:p>
    <w:p w14:paraId="2E34E946" w14:textId="77777777" w:rsidR="003B3A61" w:rsidRPr="003B3A61" w:rsidRDefault="003B3A61" w:rsidP="003B3A61">
      <w:pPr>
        <w:rPr>
          <w:lang w:val="en-US"/>
        </w:rPr>
      </w:pPr>
    </w:p>
    <w:p w14:paraId="3EE5E989" w14:textId="17ACD303" w:rsidR="009E646D" w:rsidRDefault="009E646D" w:rsidP="003808C6">
      <w:pPr>
        <w:pStyle w:val="Heading2"/>
        <w:numPr>
          <w:ilvl w:val="0"/>
          <w:numId w:val="13"/>
        </w:numPr>
      </w:pPr>
      <w:bookmarkStart w:id="14" w:name="_Toc106339563"/>
      <w:r>
        <w:t>Tinjauan Studi</w:t>
      </w:r>
      <w:bookmarkEnd w:id="14"/>
    </w:p>
    <w:p w14:paraId="153D1513" w14:textId="77777777" w:rsidR="009E646D" w:rsidRDefault="009E646D" w:rsidP="00740755">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635E2762" w14:textId="77777777" w:rsidR="009E646D" w:rsidRDefault="000D688C" w:rsidP="00740755">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Penelitian yang dilakukan oleh Purba, Dela</w:t>
      </w:r>
      <w:r w:rsidR="00740755">
        <w:rPr>
          <w:rFonts w:ascii="Times New Roman" w:hAnsi="Times New Roman"/>
          <w:bCs/>
          <w:sz w:val="24"/>
          <w:szCs w:val="24"/>
          <w:lang w:val="en-US"/>
        </w:rPr>
        <w:t xml:space="preserve"> Febriani, dan Puspasari, Ratih. </w:t>
      </w:r>
      <w:r>
        <w:rPr>
          <w:rFonts w:ascii="Times New Roman" w:hAnsi="Times New Roman"/>
          <w:bCs/>
          <w:sz w:val="24"/>
          <w:szCs w:val="24"/>
          <w:lang w:val="en-US"/>
        </w:rPr>
        <w:t>Pada tahun 2020, dengan judul “</w:t>
      </w:r>
      <w:r w:rsidRPr="00740755">
        <w:rPr>
          <w:rFonts w:ascii="Times New Roman" w:hAnsi="Times New Roman"/>
          <w:sz w:val="24"/>
          <w:szCs w:val="24"/>
        </w:rPr>
        <w:t>Penerapan Algoritma Rail Fence Untuk Penghasil Pesan Rahasia Berbasis Android</w:t>
      </w:r>
      <w:r w:rsidR="00740755">
        <w:rPr>
          <w:rFonts w:ascii="Times New Roman" w:hAnsi="Times New Roman"/>
          <w:sz w:val="24"/>
          <w:szCs w:val="24"/>
          <w:lang w:val="en-US"/>
        </w:rPr>
        <w:t>”, dalam penelitian ini k</w:t>
      </w:r>
      <w:r w:rsidR="00740755" w:rsidRPr="00740755">
        <w:rPr>
          <w:rFonts w:ascii="Times New Roman" w:hAnsi="Times New Roman"/>
          <w:sz w:val="24"/>
          <w:szCs w:val="24"/>
          <w:lang w:val="en-US"/>
        </w:rPr>
        <w:t xml:space="preserve">urangnya tingkat keamanan dalam kegiatan bertukar pesan </w:t>
      </w:r>
      <w:r w:rsidR="00740755">
        <w:rPr>
          <w:rFonts w:ascii="Times New Roman" w:hAnsi="Times New Roman"/>
          <w:sz w:val="24"/>
          <w:szCs w:val="24"/>
          <w:lang w:val="en-US"/>
        </w:rPr>
        <w:t xml:space="preserve">tidak bisa mejamin kerahasiaan </w:t>
      </w:r>
      <w:r w:rsidR="00740755" w:rsidRPr="00740755">
        <w:rPr>
          <w:rFonts w:ascii="Times New Roman" w:hAnsi="Times New Roman"/>
          <w:sz w:val="24"/>
          <w:szCs w:val="24"/>
          <w:lang w:val="en-US"/>
        </w:rPr>
        <w:t>pesan tersebut dan dapat diketahui oleh orang lain. Pada penelitian ini</w:t>
      </w:r>
      <w:r w:rsidR="00B852FC">
        <w:rPr>
          <w:rFonts w:ascii="Times New Roman" w:hAnsi="Times New Roman"/>
          <w:sz w:val="24"/>
          <w:szCs w:val="24"/>
          <w:lang w:val="en-US"/>
        </w:rPr>
        <w:t xml:space="preserve"> mengimplementasikan algoritma r</w:t>
      </w:r>
      <w:r w:rsidR="00740755" w:rsidRPr="00740755">
        <w:rPr>
          <w:rFonts w:ascii="Times New Roman" w:hAnsi="Times New Roman"/>
          <w:sz w:val="24"/>
          <w:szCs w:val="24"/>
          <w:lang w:val="en-US"/>
        </w:rPr>
        <w:t>ail</w:t>
      </w:r>
      <w:r w:rsidR="00B852FC">
        <w:rPr>
          <w:rFonts w:ascii="Times New Roman" w:hAnsi="Times New Roman"/>
          <w:sz w:val="24"/>
          <w:szCs w:val="24"/>
          <w:lang w:val="en-US"/>
        </w:rPr>
        <w:t xml:space="preserve"> </w:t>
      </w:r>
      <w:r w:rsidR="00740755" w:rsidRPr="00740755">
        <w:rPr>
          <w:rFonts w:ascii="Times New Roman" w:hAnsi="Times New Roman"/>
          <w:sz w:val="24"/>
          <w:szCs w:val="24"/>
          <w:lang w:val="en-US"/>
        </w:rPr>
        <w:t>fence untuk mengenkripsi dan juga mendekripsi pesan untuk menghasilkankan pesan</w:t>
      </w:r>
      <w:r w:rsidR="00740755">
        <w:rPr>
          <w:rFonts w:ascii="Times New Roman" w:hAnsi="Times New Roman"/>
          <w:sz w:val="24"/>
          <w:szCs w:val="24"/>
          <w:lang w:val="en-US"/>
        </w:rPr>
        <w:t xml:space="preserve"> </w:t>
      </w:r>
      <w:r w:rsidR="00740755" w:rsidRPr="00740755">
        <w:rPr>
          <w:rFonts w:ascii="Times New Roman" w:hAnsi="Times New Roman"/>
          <w:sz w:val="24"/>
          <w:szCs w:val="24"/>
          <w:lang w:val="en-US"/>
        </w:rPr>
        <w:t xml:space="preserve">rahasia yang berbasis android. Dimana Android Studio merupakan </w:t>
      </w:r>
      <w:r w:rsidR="00740755" w:rsidRPr="0059060B">
        <w:rPr>
          <w:rFonts w:ascii="Times New Roman" w:hAnsi="Times New Roman"/>
          <w:i/>
          <w:sz w:val="24"/>
          <w:szCs w:val="24"/>
          <w:lang w:val="en-US"/>
        </w:rPr>
        <w:t>software</w:t>
      </w:r>
      <w:r w:rsidR="00740755" w:rsidRPr="00740755">
        <w:rPr>
          <w:rFonts w:ascii="Times New Roman" w:hAnsi="Times New Roman"/>
          <w:sz w:val="24"/>
          <w:szCs w:val="24"/>
          <w:lang w:val="en-US"/>
        </w:rPr>
        <w:t xml:space="preserve"> yang digunakan untuk membuat </w:t>
      </w:r>
      <w:r w:rsidR="00740755" w:rsidRPr="0059060B">
        <w:rPr>
          <w:rFonts w:ascii="Times New Roman" w:hAnsi="Times New Roman"/>
          <w:i/>
          <w:sz w:val="24"/>
          <w:szCs w:val="24"/>
          <w:lang w:val="en-US"/>
        </w:rPr>
        <w:t>interface</w:t>
      </w:r>
      <w:r w:rsidR="00740755" w:rsidRPr="00740755">
        <w:rPr>
          <w:rFonts w:ascii="Times New Roman" w:hAnsi="Times New Roman"/>
          <w:sz w:val="24"/>
          <w:szCs w:val="24"/>
          <w:lang w:val="en-US"/>
        </w:rPr>
        <w:t xml:space="preserve"> atau tampilah pesan rahasia. Aplikasi ini dapat be</w:t>
      </w:r>
      <w:r w:rsidR="00740755">
        <w:rPr>
          <w:rFonts w:ascii="Times New Roman" w:hAnsi="Times New Roman"/>
          <w:sz w:val="24"/>
          <w:szCs w:val="24"/>
          <w:lang w:val="en-US"/>
        </w:rPr>
        <w:t xml:space="preserve">rjalan pada perangkat </w:t>
      </w:r>
      <w:r w:rsidR="00740755" w:rsidRPr="00740755">
        <w:rPr>
          <w:rFonts w:ascii="Times New Roman" w:hAnsi="Times New Roman"/>
          <w:sz w:val="24"/>
          <w:szCs w:val="24"/>
          <w:lang w:val="en-US"/>
        </w:rPr>
        <w:t>android</w:t>
      </w:r>
      <w:r w:rsidR="00DC35D0">
        <w:rPr>
          <w:rFonts w:ascii="Times New Roman" w:hAnsi="Times New Roman"/>
          <w:sz w:val="24"/>
          <w:szCs w:val="24"/>
          <w:lang w:val="en-US"/>
        </w:rPr>
        <w:fldChar w:fldCharType="begin" w:fldLock="1"/>
      </w:r>
      <w:r w:rsidR="00C316EB">
        <w:rPr>
          <w:rFonts w:ascii="Times New Roman" w:hAnsi="Times New Roman"/>
          <w:sz w:val="24"/>
          <w:szCs w:val="24"/>
          <w:lang w:val="en-US"/>
        </w:rPr>
        <w:instrText>ADDIN CSL_CITATION {"citationItems":[{"id":"ITEM-1","itemData":{"author":[{"dropping-particle":"","family":"Febriani","given":"Dela","non-dropping-particle":"","parse-names":false,"suffix":""},{"dropping-particle":"","family":"Purba","given":"Dela Febriani","non-dropping-particle":"","parse-names":false,"suffix":""},{"dropping-particle":"","family":"Puspasari","given":"Ratih","non-dropping-particle":"","parse-names":false,"suffix":""}],"container-title":"E-Journal.Potensi-Utama.Ac.Id","id":"ITEM-1","issued":{"date-parts":[["2020"]]},"page":"745-756","title":"Penerapan Algoritma Rail Fence Untuk Penghasil Pesan Rahasia Berbasis Android","type":"article-journal"},"uris":["http://www.mendeley.com/documents/?uuid=e21de0d6-6c5c-40e9-a8f8-015457214ea4"]}],"mendeley":{"formattedCitation":"[8]","plainTextFormattedCitation":"[8]","previouslyFormattedCitation":"[7]"},"properties":{"noteIndex":0},"schema":"https://github.com/citation-style-language/schema/raw/master/csl-citation.json"}</w:instrText>
      </w:r>
      <w:r w:rsidR="00DC35D0">
        <w:rPr>
          <w:rFonts w:ascii="Times New Roman" w:hAnsi="Times New Roman"/>
          <w:sz w:val="24"/>
          <w:szCs w:val="24"/>
          <w:lang w:val="en-US"/>
        </w:rPr>
        <w:fldChar w:fldCharType="separate"/>
      </w:r>
      <w:r w:rsidR="00C316EB" w:rsidRPr="00C316EB">
        <w:rPr>
          <w:rFonts w:ascii="Times New Roman" w:hAnsi="Times New Roman"/>
          <w:noProof/>
          <w:sz w:val="24"/>
          <w:szCs w:val="24"/>
          <w:lang w:val="en-US"/>
        </w:rPr>
        <w:t>[8]</w:t>
      </w:r>
      <w:r w:rsidR="00DC35D0">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E19BE42" w14:textId="77777777" w:rsidR="00740755" w:rsidRDefault="00A322A7" w:rsidP="00740755">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Berdasarkan penelitian mengenai </w:t>
      </w:r>
      <w:r w:rsidR="00740755" w:rsidRPr="00740755">
        <w:rPr>
          <w:rFonts w:ascii="Times New Roman" w:hAnsi="Times New Roman"/>
          <w:sz w:val="24"/>
          <w:szCs w:val="24"/>
          <w:lang w:val="en-US"/>
        </w:rPr>
        <w:t>Implementasi Alg</w:t>
      </w:r>
      <w:r w:rsidR="00740755">
        <w:rPr>
          <w:rFonts w:ascii="Times New Roman" w:hAnsi="Times New Roman"/>
          <w:sz w:val="24"/>
          <w:szCs w:val="24"/>
          <w:lang w:val="en-US"/>
        </w:rPr>
        <w:t xml:space="preserve">oritma Rail Fence Chiper Dalam </w:t>
      </w:r>
      <w:r w:rsidR="00740755" w:rsidRPr="00740755">
        <w:rPr>
          <w:rFonts w:ascii="Times New Roman" w:hAnsi="Times New Roman"/>
          <w:sz w:val="24"/>
          <w:szCs w:val="24"/>
          <w:lang w:val="en-US"/>
        </w:rPr>
        <w:t>Keamanan Data Gambar 2 Dimensi</w:t>
      </w:r>
      <w:r w:rsidR="00740755">
        <w:rPr>
          <w:rFonts w:ascii="Times New Roman" w:hAnsi="Times New Roman"/>
          <w:sz w:val="24"/>
          <w:szCs w:val="24"/>
          <w:lang w:val="en-US"/>
        </w:rPr>
        <w:t xml:space="preserve">,  dalam penelitian ini permasalahan yang </w:t>
      </w:r>
      <w:r w:rsidR="00740755" w:rsidRPr="00740755">
        <w:rPr>
          <w:rFonts w:ascii="Times New Roman" w:hAnsi="Times New Roman"/>
          <w:sz w:val="24"/>
          <w:szCs w:val="24"/>
          <w:lang w:val="en-US"/>
        </w:rPr>
        <w:t xml:space="preserve">dikhawatirkan </w:t>
      </w:r>
      <w:r w:rsidR="00740755">
        <w:rPr>
          <w:rFonts w:ascii="Times New Roman" w:hAnsi="Times New Roman"/>
          <w:sz w:val="24"/>
          <w:szCs w:val="24"/>
          <w:lang w:val="en-US"/>
        </w:rPr>
        <w:t xml:space="preserve">adalah </w:t>
      </w:r>
      <w:r w:rsidR="00740755" w:rsidRPr="00740755">
        <w:rPr>
          <w:rFonts w:ascii="Times New Roman" w:hAnsi="Times New Roman"/>
          <w:sz w:val="24"/>
          <w:szCs w:val="24"/>
          <w:lang w:val="en-US"/>
        </w:rPr>
        <w:t>data tersebut dapat jatuh kepihak yang t</w:t>
      </w:r>
      <w:r w:rsidR="00740755">
        <w:rPr>
          <w:rFonts w:ascii="Times New Roman" w:hAnsi="Times New Roman"/>
          <w:sz w:val="24"/>
          <w:szCs w:val="24"/>
          <w:lang w:val="en-US"/>
        </w:rPr>
        <w:t xml:space="preserve">idak diinginkan, yang kemudian </w:t>
      </w:r>
      <w:r w:rsidR="00740755" w:rsidRPr="00740755">
        <w:rPr>
          <w:rFonts w:ascii="Times New Roman" w:hAnsi="Times New Roman"/>
          <w:sz w:val="24"/>
          <w:szCs w:val="24"/>
          <w:lang w:val="en-US"/>
        </w:rPr>
        <w:t>disalahgunakan untuk hal-hal bersifat negatif. Salah satu cara untuk mengatasi hal tersebut adalah menyandikan citra tersebut sehingga bentuk citra menjadi teracak. Sehingga apabila jatuh ketangan yang tidak diinginkan, citra tersebut juga tidak dapat</w:t>
      </w:r>
      <w:r w:rsidR="00740755">
        <w:rPr>
          <w:rFonts w:ascii="Times New Roman" w:hAnsi="Times New Roman"/>
          <w:sz w:val="24"/>
          <w:szCs w:val="24"/>
          <w:lang w:val="en-US"/>
        </w:rPr>
        <w:t xml:space="preserve"> </w:t>
      </w:r>
      <w:r w:rsidR="00740755" w:rsidRPr="00740755">
        <w:rPr>
          <w:rFonts w:ascii="Times New Roman" w:hAnsi="Times New Roman"/>
          <w:sz w:val="24"/>
          <w:szCs w:val="24"/>
          <w:lang w:val="en-US"/>
        </w:rPr>
        <w:t>digunakan</w:t>
      </w:r>
      <w:r w:rsidR="00DC35D0">
        <w:rPr>
          <w:rFonts w:ascii="Times New Roman" w:hAnsi="Times New Roman"/>
          <w:sz w:val="24"/>
          <w:szCs w:val="24"/>
          <w:lang w:val="en-US"/>
        </w:rPr>
        <w:fldChar w:fldCharType="begin" w:fldLock="1"/>
      </w:r>
      <w:r w:rsidR="00C316EB">
        <w:rPr>
          <w:rFonts w:ascii="Times New Roman" w:hAnsi="Times New Roman"/>
          <w:sz w:val="24"/>
          <w:szCs w:val="24"/>
          <w:lang w:val="en-US"/>
        </w:rPr>
        <w:instrText>ADDIN CSL_CITATION {"citationItems":[{"id":"ITEM-1","itemData":{"abstract":"… Dalam penelitian ini akan mencoba mengimplementasikan suatu cabang ilmu matematika yang disebut dengan kriptografi, Dengan adanya sebuah kriptografi yang meliputi proses enkripsi dan dekripsi maka pesan, data, maupun informasi dapat dikodekan sehingga orang …","author":[{"dropping-particle":"","family":"Ratna","given":"D","non-dropping-particle":"","parse-names":false,"suffix":""}],"container-title":"Pelita Informatika: Informasi dan …","id":"ITEM-1","issued":{"date-parts":[["2018"]]},"page":"38-42","title":"Implementasi Algoritma Rail Fence Chiper dalam Keamanan Data Gambar 2 Dimensi","type":"article-journal","volume":"7"},"uris":["http://www.mendeley.com/documents/?uuid=fcdc07c3-1769-4443-912f-20097922a492"]}],"mendeley":{"formattedCitation":"[9]","plainTextFormattedCitation":"[9]","previouslyFormattedCitation":"[8]"},"properties":{"noteIndex":0},"schema":"https://github.com/citation-style-language/schema/raw/master/csl-citation.json"}</w:instrText>
      </w:r>
      <w:r w:rsidR="00DC35D0">
        <w:rPr>
          <w:rFonts w:ascii="Times New Roman" w:hAnsi="Times New Roman"/>
          <w:sz w:val="24"/>
          <w:szCs w:val="24"/>
          <w:lang w:val="en-US"/>
        </w:rPr>
        <w:fldChar w:fldCharType="separate"/>
      </w:r>
      <w:r w:rsidR="00C316EB" w:rsidRPr="00C316EB">
        <w:rPr>
          <w:rFonts w:ascii="Times New Roman" w:hAnsi="Times New Roman"/>
          <w:noProof/>
          <w:sz w:val="24"/>
          <w:szCs w:val="24"/>
          <w:lang w:val="en-US"/>
        </w:rPr>
        <w:t>[9]</w:t>
      </w:r>
      <w:r w:rsidR="00DC35D0">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CA4B3C8" w14:textId="77777777" w:rsidR="0030775B" w:rsidRDefault="003C411B" w:rsidP="00740755">
      <w:pPr>
        <w:spacing w:line="360" w:lineRule="auto"/>
        <w:ind w:firstLine="720"/>
        <w:jc w:val="both"/>
        <w:rPr>
          <w:rFonts w:ascii="Times New Roman" w:hAnsi="Times New Roman"/>
          <w:sz w:val="24"/>
          <w:szCs w:val="24"/>
          <w:lang w:val="en-US"/>
        </w:rPr>
        <w:sectPr w:rsidR="0030775B" w:rsidSect="005678AD">
          <w:headerReference w:type="default" r:id="rId15"/>
          <w:footerReference w:type="default" r:id="rId16"/>
          <w:pgSz w:w="11906" w:h="16838" w:code="9"/>
          <w:pgMar w:top="2268" w:right="1701" w:bottom="1701" w:left="2268" w:header="708" w:footer="708" w:gutter="0"/>
          <w:pgNumType w:start="8"/>
          <w:cols w:space="708"/>
          <w:docGrid w:linePitch="360"/>
        </w:sectPr>
      </w:pPr>
      <w:r>
        <w:rPr>
          <w:rFonts w:ascii="Times New Roman" w:hAnsi="Times New Roman"/>
          <w:sz w:val="24"/>
          <w:szCs w:val="24"/>
          <w:lang w:val="en-US"/>
        </w:rPr>
        <w:t>Algoritma Caesar cipher dan rail fence cipher berhasil diterapkan</w:t>
      </w:r>
      <w:r w:rsidR="00311438">
        <w:rPr>
          <w:rFonts w:ascii="Times New Roman" w:hAnsi="Times New Roman"/>
          <w:sz w:val="24"/>
          <w:szCs w:val="24"/>
          <w:lang w:val="en-US"/>
        </w:rPr>
        <w:t xml:space="preserve"> oleh Jannah, Miftah</w:t>
      </w:r>
      <w:r>
        <w:rPr>
          <w:rFonts w:ascii="Times New Roman" w:hAnsi="Times New Roman"/>
          <w:sz w:val="24"/>
          <w:szCs w:val="24"/>
          <w:lang w:val="en-US"/>
        </w:rPr>
        <w:t xml:space="preserve"> Halul, Khairil, dan Aspriyono</w:t>
      </w:r>
      <w:r w:rsidR="00311438">
        <w:rPr>
          <w:rFonts w:ascii="Times New Roman" w:hAnsi="Times New Roman"/>
          <w:sz w:val="24"/>
          <w:szCs w:val="24"/>
          <w:lang w:val="en-US"/>
        </w:rPr>
        <w:t xml:space="preserve">, </w:t>
      </w:r>
      <w:r>
        <w:rPr>
          <w:rFonts w:ascii="Times New Roman" w:hAnsi="Times New Roman"/>
          <w:sz w:val="24"/>
          <w:szCs w:val="24"/>
          <w:lang w:val="en-US"/>
        </w:rPr>
        <w:t>untuk mengatasi</w:t>
      </w:r>
      <w:r w:rsidR="00311438">
        <w:rPr>
          <w:rFonts w:ascii="Times New Roman" w:hAnsi="Times New Roman"/>
          <w:sz w:val="24"/>
          <w:szCs w:val="24"/>
          <w:lang w:val="en-US"/>
        </w:rPr>
        <w:t xml:space="preserve"> permasalahan</w:t>
      </w:r>
      <w:r>
        <w:rPr>
          <w:rFonts w:ascii="Times New Roman" w:hAnsi="Times New Roman"/>
          <w:sz w:val="24"/>
          <w:szCs w:val="24"/>
          <w:lang w:val="en-US"/>
        </w:rPr>
        <w:t xml:space="preserve"> </w:t>
      </w:r>
      <w:r w:rsidR="00311438">
        <w:rPr>
          <w:rFonts w:ascii="Times New Roman" w:hAnsi="Times New Roman"/>
          <w:sz w:val="24"/>
          <w:szCs w:val="24"/>
          <w:lang w:val="en-US"/>
        </w:rPr>
        <w:t>keamanan dalam pengiriman pesan antara komputer satu ke komputer lain</w:t>
      </w:r>
      <w:r w:rsidR="00DA40F3">
        <w:rPr>
          <w:rFonts w:ascii="Times New Roman" w:hAnsi="Times New Roman"/>
          <w:sz w:val="24"/>
          <w:szCs w:val="24"/>
          <w:lang w:val="en-US"/>
        </w:rPr>
        <w:t>, lalu peneliti membuat sebuah aplikasi untuk meningkatkan keamanan berupa proses enkripsi</w:t>
      </w:r>
      <w:r w:rsidR="00D548D8">
        <w:rPr>
          <w:rFonts w:ascii="Times New Roman" w:hAnsi="Times New Roman"/>
          <w:sz w:val="24"/>
          <w:szCs w:val="24"/>
          <w:lang w:val="en-US"/>
        </w:rPr>
        <w:t xml:space="preserve"> menggunakan algoritma caesar cipher yang kemudian dienkripsi lagi</w:t>
      </w:r>
    </w:p>
    <w:p w14:paraId="4591D646" w14:textId="77777777" w:rsidR="00740755" w:rsidRDefault="00D548D8" w:rsidP="0030775B">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menggunakan rail fence cipher. Aplikasi yang dibuat berbasis client sever yang menggunakan bahasa pemrograman Visual Basic.</w:t>
      </w:r>
      <w:r w:rsidR="00DC35D0">
        <w:rPr>
          <w:rFonts w:ascii="Times New Roman" w:hAnsi="Times New Roman"/>
          <w:sz w:val="24"/>
          <w:szCs w:val="24"/>
          <w:lang w:val="en-US"/>
        </w:rPr>
        <w:t>Net dengan database SQL server</w:t>
      </w:r>
      <w:r w:rsidR="00DC35D0">
        <w:rPr>
          <w:rFonts w:ascii="Times New Roman" w:hAnsi="Times New Roman"/>
          <w:sz w:val="24"/>
          <w:szCs w:val="24"/>
          <w:lang w:val="en-US"/>
        </w:rPr>
        <w:fldChar w:fldCharType="begin" w:fldLock="1"/>
      </w:r>
      <w:r w:rsidR="00C316EB">
        <w:rPr>
          <w:rFonts w:ascii="Times New Roman" w:hAnsi="Times New Roman"/>
          <w:sz w:val="24"/>
          <w:szCs w:val="24"/>
          <w:lang w:val="en-US"/>
        </w:rPr>
        <w:instrText>ADDIN CSL_CITATION {"citationItems":[{"id":"ITEM-1","itemData":{"author":[{"dropping-particle":"","family":"Jannah","given":"Mifta Halul","non-dropping-particle":"","parse-names":false,"suffix":""},{"dropping-particle":"","family":"Aspriyono","given":"Hari","non-dropping-particle":"","parse-names":false,"suffix":""}],"id":"ITEM-1","issue":"2","issued":{"date-parts":[["2021"]]},"title":"Implementasi Algoritma Caesar Chiper dan Rail Fence untuk Peningkatan Keamanan Teks Berbasis Client Server Coding &amp; Testing Penerapan Pemeliharaan","type":"article-journal","volume":"6"},"uris":["http://www.mendeley.com/documents/?uuid=cd2f9cbc-d29e-41fe-ad29-6a0ba4d738be"]}],"mendeley":{"formattedCitation":"[10]","plainTextFormattedCitation":"[10]","previouslyFormattedCitation":"[9]"},"properties":{"noteIndex":0},"schema":"https://github.com/citation-style-language/schema/raw/master/csl-citation.json"}</w:instrText>
      </w:r>
      <w:r w:rsidR="00DC35D0">
        <w:rPr>
          <w:rFonts w:ascii="Times New Roman" w:hAnsi="Times New Roman"/>
          <w:sz w:val="24"/>
          <w:szCs w:val="24"/>
          <w:lang w:val="en-US"/>
        </w:rPr>
        <w:fldChar w:fldCharType="separate"/>
      </w:r>
      <w:r w:rsidR="00C316EB" w:rsidRPr="00C316EB">
        <w:rPr>
          <w:rFonts w:ascii="Times New Roman" w:hAnsi="Times New Roman"/>
          <w:noProof/>
          <w:sz w:val="24"/>
          <w:szCs w:val="24"/>
          <w:lang w:val="en-US"/>
        </w:rPr>
        <w:t>[10]</w:t>
      </w:r>
      <w:r w:rsidR="00DC35D0">
        <w:rPr>
          <w:rFonts w:ascii="Times New Roman" w:hAnsi="Times New Roman"/>
          <w:sz w:val="24"/>
          <w:szCs w:val="24"/>
          <w:lang w:val="en-US"/>
        </w:rPr>
        <w:fldChar w:fldCharType="end"/>
      </w:r>
      <w:r>
        <w:rPr>
          <w:rFonts w:ascii="Times New Roman" w:hAnsi="Times New Roman"/>
          <w:sz w:val="24"/>
          <w:szCs w:val="24"/>
          <w:lang w:val="en-US"/>
        </w:rPr>
        <w:t>.</w:t>
      </w:r>
    </w:p>
    <w:p w14:paraId="06D61460" w14:textId="77777777" w:rsidR="00D548D8" w:rsidRDefault="005F04B6" w:rsidP="00D548D8">
      <w:pPr>
        <w:spacing w:line="360" w:lineRule="auto"/>
        <w:ind w:firstLine="720"/>
        <w:jc w:val="both"/>
        <w:rPr>
          <w:rFonts w:ascii="Times New Roman" w:hAnsi="Times New Roman"/>
          <w:sz w:val="24"/>
        </w:rPr>
      </w:pPr>
      <w:r>
        <w:rPr>
          <w:rFonts w:ascii="Times New Roman" w:hAnsi="Times New Roman"/>
          <w:sz w:val="24"/>
          <w:szCs w:val="24"/>
          <w:lang w:val="en-US"/>
        </w:rPr>
        <w:t>Pada artikel yang telah dibuat</w:t>
      </w:r>
      <w:r w:rsidR="00D548D8">
        <w:rPr>
          <w:rFonts w:ascii="Times New Roman" w:hAnsi="Times New Roman"/>
          <w:sz w:val="24"/>
          <w:szCs w:val="24"/>
          <w:lang w:val="en-US"/>
        </w:rPr>
        <w:t xml:space="preserve"> oleh Simamora, Adi Putra, Haryanto, Edy Victor, Yusfrizal, Kartika, Fani Budi, dan Sianturi, Noprita Elisabeth.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D548D8" w:rsidRPr="00D548D8">
        <w:rPr>
          <w:rFonts w:ascii="Times New Roman" w:hAnsi="Times New Roman"/>
          <w:sz w:val="24"/>
          <w:szCs w:val="24"/>
          <w:lang w:val="en-US"/>
        </w:rPr>
        <w:t>Perancangan Ap</w:t>
      </w:r>
      <w:r w:rsidR="00D548D8">
        <w:rPr>
          <w:rFonts w:ascii="Times New Roman" w:hAnsi="Times New Roman"/>
          <w:sz w:val="24"/>
          <w:szCs w:val="24"/>
          <w:lang w:val="en-US"/>
        </w:rPr>
        <w:t xml:space="preserve">likasi Keamanan File PDF Dengan </w:t>
      </w:r>
      <w:r w:rsidR="00D548D8" w:rsidRPr="00D548D8">
        <w:rPr>
          <w:rFonts w:ascii="Times New Roman" w:hAnsi="Times New Roman"/>
          <w:sz w:val="24"/>
          <w:szCs w:val="24"/>
          <w:lang w:val="en-US"/>
        </w:rPr>
        <w:t>Algoritma Rail Fence + Xor Berbasis Android</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pada android yang bisa digunakan untuk mengamankan isi pesan pada file pdf dari orang tidak berwenang. Dalam mengamankan file pdf tesebut peneliti menggunakan algoritma rail fence cipher + XOR yang bekerja </w:t>
      </w:r>
      <w:r w:rsidR="00A3389F" w:rsidRPr="00A3389F">
        <w:rPr>
          <w:rFonts w:ascii="Times New Roman" w:hAnsi="Times New Roman"/>
          <w:sz w:val="24"/>
          <w:szCs w:val="24"/>
        </w:rPr>
        <w:t>dalam enkripsi dan dekripsi isi pesan yang ada pada file pdf</w:t>
      </w:r>
      <w:r w:rsidR="00A3389F">
        <w:t>.</w:t>
      </w:r>
      <w:r w:rsidR="00A3389F">
        <w:rPr>
          <w:lang w:val="en-US"/>
        </w:rPr>
        <w:t xml:space="preserve"> </w:t>
      </w:r>
      <w:r w:rsidR="00A3389F" w:rsidRPr="00A3389F">
        <w:rPr>
          <w:rFonts w:ascii="Times New Roman" w:hAnsi="Times New Roman"/>
          <w:sz w:val="24"/>
        </w:rPr>
        <w:t>Dimana dalam penelitian ini membutuhkan bahasa pemrograman android studio dalam merancang aplikasi keamanan file pdf tersebut</w:t>
      </w:r>
      <w:r w:rsidR="000F312E">
        <w:rPr>
          <w:rFonts w:ascii="Times New Roman" w:hAnsi="Times New Roman"/>
          <w:sz w:val="24"/>
        </w:rPr>
        <w:fldChar w:fldCharType="begin" w:fldLock="1"/>
      </w:r>
      <w:r w:rsidR="00C316EB">
        <w:rPr>
          <w:rFonts w:ascii="Times New Roman" w:hAnsi="Times New Roman"/>
          <w:sz w:val="24"/>
        </w:rPr>
        <w:instrText>ADDIN CSL_CITATION {"citationItems":[{"id":"ITEM-1","itemData":{"author":[{"dropping-particle":"","family":"Simamora","given":"Adi Putra","non-dropping-particle":"","parse-names":false,"suffix":""},{"dropping-particle":"","family":"Haryanto","given":"Edy Victor","non-dropping-particle":"","parse-names":false,"suffix":""},{"dropping-particle":"","family":"Kartika","given":"Fani Budi","non-dropping-particle":"","parse-names":false,"suffix":""},{"dropping-particle":"","family":"Elisabeth","given":"Noprita","non-dropping-particle":"","parse-names":false,"suffix":""},{"dropping-particle":"","family":"Informatika","given":"Program Studi","non-dropping-particle":"","parse-names":false,"suffix":""},{"dropping-particle":"","family":"Hukum","given":"Program Studi","non-dropping-particle":"","parse-names":false,"suffix":""},{"dropping-particle":"","family":"Studi","given":"Program","non-dropping-particle":"","parse-names":false,"suffix":""},{"dropping-particle":"","family":"Interior","given":"Desain","non-dropping-particle":"","parse-names":false,"suffix":""},{"dropping-particle":"","family":"Utama","given":"Universitas Potensi","non-dropping-particle":"","parse-names":false,"suffix":""},{"dropping-particle":"","family":"Fence","given":"Algoritma Rail","non-dropping-particle":"","parse-names":false,"suffix":""},{"dropping-particle":"","family":"Studio","given":"Android","non-dropping-particle":"","parse-names":false,"suffix":""}],"id":"ITEM-1","issued":{"date-parts":[["0"]]},"page":"57-70","title":"Perancangan Aplikasi Keamanan File PDF Dengan Algoritma Rail Fence + Xor Berbasis Android","type":"article-journal"},"uris":["http://www.mendeley.com/documents/?uuid=9f1ecebd-bdf3-427f-a7aa-698da942388e"]}],"mendeley":{"formattedCitation":"[11]","plainTextFormattedCitation":"[11]","previouslyFormattedCitation":"[10]"},"properties":{"noteIndex":0},"schema":"https://github.com/citation-style-language/schema/raw/master/csl-citation.json"}</w:instrText>
      </w:r>
      <w:r w:rsidR="000F312E">
        <w:rPr>
          <w:rFonts w:ascii="Times New Roman" w:hAnsi="Times New Roman"/>
          <w:sz w:val="24"/>
        </w:rPr>
        <w:fldChar w:fldCharType="separate"/>
      </w:r>
      <w:r w:rsidR="00C316EB" w:rsidRPr="00C316EB">
        <w:rPr>
          <w:rFonts w:ascii="Times New Roman" w:hAnsi="Times New Roman"/>
          <w:noProof/>
          <w:sz w:val="24"/>
        </w:rPr>
        <w:t>[11]</w:t>
      </w:r>
      <w:r w:rsidR="000F312E">
        <w:rPr>
          <w:rFonts w:ascii="Times New Roman" w:hAnsi="Times New Roman"/>
          <w:sz w:val="24"/>
        </w:rPr>
        <w:fldChar w:fldCharType="end"/>
      </w:r>
      <w:r w:rsidR="00A3389F" w:rsidRPr="00A3389F">
        <w:rPr>
          <w:rFonts w:ascii="Times New Roman" w:hAnsi="Times New Roman"/>
          <w:sz w:val="24"/>
        </w:rPr>
        <w:t>.</w:t>
      </w:r>
    </w:p>
    <w:p w14:paraId="5DD84B4A" w14:textId="77777777" w:rsidR="00A3389F" w:rsidRDefault="00991F06" w:rsidP="00D548D8">
      <w:pPr>
        <w:spacing w:line="360" w:lineRule="auto"/>
        <w:ind w:firstLine="720"/>
        <w:jc w:val="both"/>
        <w:rPr>
          <w:rFonts w:ascii="Times New Roman" w:hAnsi="Times New Roman"/>
          <w:sz w:val="24"/>
          <w:lang w:val="en-US"/>
        </w:rPr>
      </w:pPr>
      <w:r w:rsidRPr="00690C37">
        <w:rPr>
          <w:rFonts w:ascii="Times New Roman" w:hAnsi="Times New Roman"/>
          <w:sz w:val="24"/>
        </w:rPr>
        <w:t xml:space="preserve">Teknik enkripsi berhasil diterapkan untuk mengamankan data teks, </w:t>
      </w:r>
      <w:r w:rsidR="004D0C9E" w:rsidRPr="00690C37">
        <w:rPr>
          <w:rFonts w:ascii="Times New Roman" w:hAnsi="Times New Roman"/>
          <w:sz w:val="24"/>
        </w:rPr>
        <w:t xml:space="preserve">dalam penelitian ini untuk pengamanan data teks menggunakan caesar cipher masih memiliki kelemahan </w:t>
      </w:r>
      <w:r w:rsidR="004D0C9E" w:rsidRPr="004D0C9E">
        <w:rPr>
          <w:rFonts w:ascii="Times New Roman" w:hAnsi="Times New Roman"/>
          <w:sz w:val="24"/>
        </w:rPr>
        <w:t>di antaranya jumlah karakter yang terbatas sebanyak 26 karakter</w:t>
      </w:r>
      <w:r w:rsidR="004D0C9E" w:rsidRPr="00690C37">
        <w:rPr>
          <w:rFonts w:ascii="Times New Roman" w:hAnsi="Times New Roman"/>
          <w:sz w:val="24"/>
        </w:rPr>
        <w:t xml:space="preserve">. </w:t>
      </w:r>
      <w:r w:rsidR="004D0C9E" w:rsidRPr="004D0C9E">
        <w:rPr>
          <w:rFonts w:ascii="Times New Roman" w:hAnsi="Times New Roman"/>
          <w:sz w:val="24"/>
        </w:rPr>
        <w:t>Hal ini yang dapat membuat hasil enkripsi dengan mudah dapat dikenali oleh pihak lain. Penelitian ini bertujuan untuk merancang sebuah usulan dalam menjaga keamanan data melalui teknik kriptografi, sekaligus mengatasi permasalahan yang terdapat pada algoritma caesar cipher. Perpaduan antara algoritma Caesar dan algoritma Beaufort dilakukan untuk mengatasi permasalahan yang ada</w:t>
      </w:r>
      <w:r w:rsidR="000F312E">
        <w:rPr>
          <w:rFonts w:ascii="Times New Roman" w:hAnsi="Times New Roman"/>
          <w:sz w:val="24"/>
        </w:rPr>
        <w:fldChar w:fldCharType="begin" w:fldLock="1"/>
      </w:r>
      <w:r w:rsidR="00C316EB">
        <w:rPr>
          <w:rFonts w:ascii="Times New Roman" w:hAnsi="Times New Roman"/>
          <w:sz w:val="24"/>
        </w:rPr>
        <w:instrText>ADDIN CSL_CITATION {"citationItems":[{"id":"ITEM-1","itemData":{"DOI":"10.15408/jti.v12i2.12262","ISSN":"1979-9160","abstract":"The importance of maintaining data integrity and security is one of the challenges in the current digital era. One method that can be used to face this challenge is through cryptography. In cryptography there are several algorithms that can be used, one of which is the Caesar cipher algorithm. This algorithm has several disadvantages, including a limited number of characters of 26 characters. This can make the encryption results easily recognizable by other parties. This study aims to design a proposal for maintaining data security through cryptographic techniques, while addressing the problems inherent in the Caesar cipher algorithm. The combination of Caesar and Beaufort algorithm is done to overcome the existing problems. In addition, a character list of 94 characters was determined to be used in the process of encryption and decryption of text data. The result, through the integration of these two algorithms, the text cipher becomes more difficult to solve. There are two stages of the encryption process by using two different types of Keys for each stage in securing data","author":[{"dropping-particle":"","family":"Fadlan","given":"Muhammad","non-dropping-particle":"","parse-names":false,"suffix":""},{"dropping-particle":"","family":"Sinawati","given":"Sinawati","non-dropping-particle":"","parse-names":false,"suffix":""},{"dropping-particle":"","family":"Indriani","given":"Aida","non-dropping-particle":"","parse-names":false,"suffix":""},{"dropping-particle":"","family":"Bintari","given":"Evi Dianti","non-dropping-particle":"","parse-names":false,"suffix":""}],"container-title":"Jurnal Teknik Informatika","id":"ITEM-1","issue":"2","issued":{"date-parts":[["2019"]]},"page":"149-158","title":"Pengamanan Data Teks Melalui Perpaduan Algoritma Beaufort Dan Caesar Cipher","type":"article-journal","volume":"12"},"uris":["http://www.mendeley.com/documents/?uuid=3fb145cb-5fa6-4b0b-9299-291f1b725bf4"]}],"mendeley":{"formattedCitation":"[12]","plainTextFormattedCitation":"[12]","previouslyFormattedCitation":"[11]"},"properties":{"noteIndex":0},"schema":"https://github.com/citation-style-language/schema/raw/master/csl-citation.json"}</w:instrText>
      </w:r>
      <w:r w:rsidR="000F312E">
        <w:rPr>
          <w:rFonts w:ascii="Times New Roman" w:hAnsi="Times New Roman"/>
          <w:sz w:val="24"/>
        </w:rPr>
        <w:fldChar w:fldCharType="separate"/>
      </w:r>
      <w:r w:rsidR="00C316EB" w:rsidRPr="00C316EB">
        <w:rPr>
          <w:rFonts w:ascii="Times New Roman" w:hAnsi="Times New Roman"/>
          <w:noProof/>
          <w:sz w:val="24"/>
        </w:rPr>
        <w:t>[12]</w:t>
      </w:r>
      <w:r w:rsidR="000F312E">
        <w:rPr>
          <w:rFonts w:ascii="Times New Roman" w:hAnsi="Times New Roman"/>
          <w:sz w:val="24"/>
        </w:rPr>
        <w:fldChar w:fldCharType="end"/>
      </w:r>
      <w:r w:rsidR="004D0C9E">
        <w:rPr>
          <w:rFonts w:ascii="Times New Roman" w:hAnsi="Times New Roman"/>
          <w:sz w:val="24"/>
          <w:lang w:val="en-US"/>
        </w:rPr>
        <w:t>.</w:t>
      </w:r>
    </w:p>
    <w:p w14:paraId="4DCD3A5C" w14:textId="77777777" w:rsidR="004D0C9E" w:rsidRDefault="00C1056A" w:rsidP="00D548D8">
      <w:pPr>
        <w:spacing w:line="360" w:lineRule="auto"/>
        <w:ind w:firstLine="720"/>
        <w:jc w:val="both"/>
        <w:rPr>
          <w:rFonts w:ascii="Times New Roman" w:hAnsi="Times New Roman"/>
          <w:sz w:val="24"/>
        </w:rPr>
      </w:pPr>
      <w:r>
        <w:rPr>
          <w:rFonts w:ascii="Times New Roman" w:hAnsi="Times New Roman"/>
          <w:sz w:val="24"/>
          <w:lang w:val="en-US"/>
        </w:rPr>
        <w:t>Sedangkan penelitian tentang analisa pada pengaman teks menggunakan kriptografi block cipher</w:t>
      </w:r>
      <w:r w:rsidR="004D0C9E">
        <w:rPr>
          <w:rFonts w:ascii="Times New Roman" w:hAnsi="Times New Roman"/>
          <w:sz w:val="24"/>
          <w:lang w:val="en-US"/>
        </w:rPr>
        <w:t xml:space="preserve"> yang dilakukan oleh Sinawati, Indrianti, dan Hafid, M. Pada tahun 2018 “</w:t>
      </w:r>
      <w:r w:rsidR="004D0C9E" w:rsidRPr="004D0C9E">
        <w:rPr>
          <w:rFonts w:ascii="Times New Roman" w:hAnsi="Times New Roman"/>
          <w:sz w:val="24"/>
          <w:szCs w:val="24"/>
        </w:rPr>
        <w:t>Analisa Kriptografi Block Cipher Pada Pengamanan Teks Menggunakan Metode Triple Transposition Vigenere Cipher</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 xml:space="preserve">melakukan proteksi terhadap pengamanan teks dengan cara melakukan proses acak teks atau enkripsi, serta melakukan proses </w:t>
      </w:r>
      <w:r w:rsidR="004D0C9E" w:rsidRPr="004D0C9E">
        <w:rPr>
          <w:rFonts w:ascii="Times New Roman" w:hAnsi="Times New Roman"/>
          <w:sz w:val="24"/>
        </w:rPr>
        <w:lastRenderedPageBreak/>
        <w:t>pengembalian teks ke bentuk semula atau dekripsi dengan menerapkan algoritma kriptografi block cipher menggunakan metode Triple Transposition Vigenere Cipher</w:t>
      </w:r>
      <w:r w:rsidR="000F312E">
        <w:rPr>
          <w:rFonts w:ascii="Times New Roman" w:hAnsi="Times New Roman"/>
          <w:sz w:val="24"/>
        </w:rPr>
        <w:fldChar w:fldCharType="begin" w:fldLock="1"/>
      </w:r>
      <w:r w:rsidR="00C316EB">
        <w:rPr>
          <w:rFonts w:ascii="Times New Roman" w:hAnsi="Times New Roman"/>
          <w:sz w:val="24"/>
        </w:rPr>
        <w:instrText>ADDIN CSL_CITATION {"citationItems":[{"id":"ITEM-1","itemData":{"ISBN":"978-623-7312-23-9","abstract":"Abstrak Restaurant merupakan tempat yang sering dikunjungi oleh setiap orang berdasarkan kebutuhan masing-masing yang salah satunya adalah tempat untuk makan. Proses pemesanan makanan di restoran, terutama restoran yang dikategorikan menengah kebawah masih banyak yang menggunakan proses manual dengan cara menuliskan menu pesanan pada kertas. Sehingga untuk membuat laporan pendapatan berdsarkan periode tertentu membutuhkan waktu yang lama karena harus mengelompokkan data terlebih dahulu sebelum dilakukan pengoalahan data. Proses tersebut akan mengganggu pemilik perusahaan untuk mengembangakan perusahaanya, dan besar kemungkinan kehilangan data karena data yang tidak tersimpan dengan baik. Oleh karena itu diperlukan suatu sistem untuk mengatasi hal tersebut. Sistem yang akan dibuat adalah sistem informasi restoran berbasis desktop menggunakan framework, dan data akan disimpan pada database yang terpusat. Adapun proses pembuatan aplikasinya dilakukan sesuai tahapan System Development Life Cycle (SDLC) dengan metodologi waterfall development model. Tools yang digunakan saat pembuatan aplikasinya adalah Microsoft Visual Studio 2013 dengan Database Management System (DBMS) menggunakan SQL Server 2012. Dengan adanya sistem informasi restoran proses pemesanan dan data yang disimpan akan terkelola dengan baik dan data diolah secara otomatis oleh sistem untuk membantu pemilik restoran mengembangakan perusahaannya.","author":[{"dropping-particle":"","family":"Sinawati","given":"","non-dropping-particle":"","parse-names":false,"suffix":""},{"dropping-particle":"","family":"Indrianti","given":"","non-dropping-particle":"","parse-names":false,"suffix":""},{"dropping-particle":"","family":"Hafid","given":"M","non-dropping-particle":"","parse-names":false,"suffix":""}],"container-title":"Prosiding SNATIF ke-6 Tahun 2019","id":"ITEM-1","issue":"2007","issued":{"date-parts":[["2019"]]},"page":"96-101","title":"Analisa Kriptografi Block Cipher pada Pengamanan Teks Menggunakan Metode Triple Transposition Vigenere Cipher","type":"article-journal"},"uris":["http://www.mendeley.com/documents/?uuid=36765eca-69fe-44d0-88f8-359fb69c5a1f"]}],"mendeley":{"formattedCitation":"[13]","plainTextFormattedCitation":"[13]","previouslyFormattedCitation":"[12]"},"properties":{"noteIndex":0},"schema":"https://github.com/citation-style-language/schema/raw/master/csl-citation.json"}</w:instrText>
      </w:r>
      <w:r w:rsidR="000F312E">
        <w:rPr>
          <w:rFonts w:ascii="Times New Roman" w:hAnsi="Times New Roman"/>
          <w:sz w:val="24"/>
        </w:rPr>
        <w:fldChar w:fldCharType="separate"/>
      </w:r>
      <w:r w:rsidR="00C316EB" w:rsidRPr="00C316EB">
        <w:rPr>
          <w:rFonts w:ascii="Times New Roman" w:hAnsi="Times New Roman"/>
          <w:noProof/>
          <w:sz w:val="24"/>
        </w:rPr>
        <w:t>[13]</w:t>
      </w:r>
      <w:r w:rsidR="000F312E">
        <w:rPr>
          <w:rFonts w:ascii="Times New Roman" w:hAnsi="Times New Roman"/>
          <w:sz w:val="24"/>
        </w:rPr>
        <w:fldChar w:fldCharType="end"/>
      </w:r>
      <w:r w:rsidR="004D0C9E" w:rsidRPr="004D0C9E">
        <w:rPr>
          <w:rFonts w:ascii="Times New Roman" w:hAnsi="Times New Roman"/>
          <w:sz w:val="24"/>
        </w:rPr>
        <w:t>.</w:t>
      </w:r>
    </w:p>
    <w:p w14:paraId="5544CB83" w14:textId="77777777" w:rsidR="00210D8A" w:rsidRDefault="005E4AD8" w:rsidP="00210D8A">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AES sendiri merupakan algoritma kriptografi dengan menggunakan algoritma caesar chiper yang dapat mengenkripsi dan mendekripsi blok data</w:t>
      </w:r>
      <w:r w:rsidR="000F312E">
        <w:rPr>
          <w:rFonts w:ascii="Times New Roman" w:hAnsi="Times New Roman"/>
          <w:sz w:val="24"/>
        </w:rPr>
        <w:fldChar w:fldCharType="begin" w:fldLock="1"/>
      </w:r>
      <w:r w:rsidR="00C316EB">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mendeley":{"formattedCitation":"[14]","plainTextFormattedCitation":"[14]","previouslyFormattedCitation":"[13]"},"properties":{"noteIndex":0},"schema":"https://github.com/citation-style-language/schema/raw/master/csl-citation.json"}</w:instrText>
      </w:r>
      <w:r w:rsidR="000F312E">
        <w:rPr>
          <w:rFonts w:ascii="Times New Roman" w:hAnsi="Times New Roman"/>
          <w:sz w:val="24"/>
        </w:rPr>
        <w:fldChar w:fldCharType="separate"/>
      </w:r>
      <w:r w:rsidR="00C316EB" w:rsidRPr="00C316EB">
        <w:rPr>
          <w:rFonts w:ascii="Times New Roman" w:hAnsi="Times New Roman"/>
          <w:noProof/>
          <w:sz w:val="24"/>
        </w:rPr>
        <w:t>[14]</w:t>
      </w:r>
      <w:r w:rsidR="000F312E">
        <w:rPr>
          <w:rFonts w:ascii="Times New Roman" w:hAnsi="Times New Roman"/>
          <w:sz w:val="24"/>
        </w:rPr>
        <w:fldChar w:fldCharType="end"/>
      </w:r>
      <w:r w:rsidR="006F2A69" w:rsidRPr="006F2A69">
        <w:rPr>
          <w:rFonts w:ascii="Times New Roman" w:hAnsi="Times New Roman"/>
          <w:sz w:val="24"/>
        </w:rPr>
        <w:t>.</w:t>
      </w:r>
    </w:p>
    <w:p w14:paraId="4B40569A" w14:textId="2C05E57F" w:rsidR="00210D8A" w:rsidRDefault="00E952B1" w:rsidP="003D6181">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C316EB">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mendeley":{"formattedCitation":"[15]","plainTextFormattedCitation":"[15]","previouslyFormattedCitation":"[14]"},"properties":{"noteIndex":0},"schema":"https://github.com/citation-style-language/schema/raw/master/csl-citation.json"}</w:instrText>
      </w:r>
      <w:r w:rsidR="002E2242">
        <w:rPr>
          <w:rFonts w:ascii="Times New Roman" w:hAnsi="Times New Roman"/>
          <w:sz w:val="24"/>
          <w:lang w:val="en-US"/>
        </w:rPr>
        <w:fldChar w:fldCharType="separate"/>
      </w:r>
      <w:r w:rsidR="00C316EB" w:rsidRPr="00C316EB">
        <w:rPr>
          <w:rFonts w:ascii="Times New Roman" w:hAnsi="Times New Roman"/>
          <w:noProof/>
          <w:sz w:val="24"/>
          <w:lang w:val="en-US"/>
        </w:rPr>
        <w:t>[15]</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504392">
      <w:pPr>
        <w:spacing w:line="360" w:lineRule="auto"/>
        <w:jc w:val="both"/>
        <w:rPr>
          <w:rFonts w:ascii="Times New Roman" w:hAnsi="Times New Roman"/>
          <w:sz w:val="24"/>
          <w:lang w:val="en-US"/>
        </w:rPr>
      </w:pPr>
    </w:p>
    <w:p w14:paraId="24D41C11" w14:textId="303EAF0B" w:rsidR="001D4CC3" w:rsidRDefault="002F1D00" w:rsidP="003808C6">
      <w:pPr>
        <w:pStyle w:val="Heading2"/>
        <w:numPr>
          <w:ilvl w:val="0"/>
          <w:numId w:val="13"/>
        </w:numPr>
      </w:pPr>
      <w:bookmarkStart w:id="15" w:name="_Toc106339564"/>
      <w:r w:rsidRPr="002F1D00">
        <w:lastRenderedPageBreak/>
        <w:t>Tinjauan Pustaka</w:t>
      </w:r>
      <w:bookmarkEnd w:id="15"/>
    </w:p>
    <w:p w14:paraId="7845771D" w14:textId="781ED91B" w:rsidR="001D4CC3" w:rsidRDefault="00D03ED5" w:rsidP="003808C6">
      <w:pPr>
        <w:pStyle w:val="Heading2"/>
        <w:numPr>
          <w:ilvl w:val="0"/>
          <w:numId w:val="14"/>
        </w:numPr>
      </w:pPr>
      <w:bookmarkStart w:id="16" w:name="_Toc106339565"/>
      <w:r>
        <w:t>Keamanan Informasi</w:t>
      </w:r>
      <w:bookmarkEnd w:id="16"/>
    </w:p>
    <w:p w14:paraId="1BF7838E" w14:textId="77777777" w:rsidR="00BD5C76" w:rsidRDefault="00E57760" w:rsidP="001807F8">
      <w:pPr>
        <w:pStyle w:val="ListParagraph"/>
        <w:spacing w:line="360" w:lineRule="auto"/>
        <w:ind w:left="567" w:firstLine="873"/>
        <w:jc w:val="both"/>
        <w:rPr>
          <w:rFonts w:ascii="Times New Roman" w:hAnsi="Times New Roman"/>
          <w:sz w:val="24"/>
        </w:rPr>
      </w:pPr>
      <w:r w:rsidRPr="00E57760">
        <w:rPr>
          <w:rFonts w:ascii="Times New Roman" w:hAnsi="Times New Roman"/>
          <w:sz w:val="24"/>
        </w:rPr>
        <w:t xml:space="preserve">Keamanan informasi adalah sekumpulan </w:t>
      </w:r>
      <w:r>
        <w:rPr>
          <w:rFonts w:ascii="Times New Roman" w:hAnsi="Times New Roman"/>
          <w:sz w:val="24"/>
        </w:rPr>
        <w:t>metode</w:t>
      </w:r>
      <w:r w:rsidRPr="00E57760">
        <w:rPr>
          <w:rFonts w:ascii="Times New Roman" w:hAnsi="Times New Roman"/>
          <w:sz w:val="24"/>
        </w:rPr>
        <w:t>, ataupun proses ya</w:t>
      </w:r>
      <w:r>
        <w:rPr>
          <w:rFonts w:ascii="Times New Roman" w:hAnsi="Times New Roman"/>
          <w:sz w:val="24"/>
        </w:rPr>
        <w:t>ng disusun</w:t>
      </w:r>
      <w:r w:rsidRPr="00E57760">
        <w:rPr>
          <w:rFonts w:ascii="Times New Roman" w:hAnsi="Times New Roman"/>
          <w:sz w:val="24"/>
        </w:rPr>
        <w:t xml:space="preserve"> dan diterapkan untuk melindungi informasi atau data pribadi dari penyalahgunaan, gangguan, atau </w:t>
      </w:r>
      <w:r>
        <w:rPr>
          <w:rFonts w:ascii="Times New Roman" w:hAnsi="Times New Roman"/>
          <w:sz w:val="24"/>
        </w:rPr>
        <w:t>pengubahan yang tidak resmi</w:t>
      </w:r>
      <w:r w:rsidRPr="00E57760">
        <w:rPr>
          <w:rFonts w:ascii="Times New Roman" w:hAnsi="Times New Roman"/>
          <w:sz w:val="24"/>
        </w:rPr>
        <w:t>. Keamanan informasi bertujuan untuk melindungi data pada berbagai tahap, baik itu ketika proses menyimpan, men</w:t>
      </w:r>
      <w:r>
        <w:rPr>
          <w:rFonts w:ascii="Times New Roman" w:hAnsi="Times New Roman"/>
          <w:sz w:val="24"/>
        </w:rPr>
        <w:t>girim</w:t>
      </w:r>
      <w:r w:rsidRPr="00E57760">
        <w:rPr>
          <w:rFonts w:ascii="Times New Roman" w:hAnsi="Times New Roman"/>
          <w:sz w:val="24"/>
        </w:rPr>
        <w:t xml:space="preserve">, atau menggunakannya. </w:t>
      </w:r>
      <w:r w:rsidR="001807F8" w:rsidRPr="001807F8">
        <w:rPr>
          <w:rFonts w:ascii="Times New Roman" w:hAnsi="Times New Roman"/>
          <w:sz w:val="24"/>
        </w:rPr>
        <w:t>Masalah keama</w:t>
      </w:r>
      <w:r w:rsidR="001807F8">
        <w:rPr>
          <w:rFonts w:ascii="Times New Roman" w:hAnsi="Times New Roman"/>
          <w:sz w:val="24"/>
        </w:rPr>
        <w:t xml:space="preserve">nan sering kali kurang mendapat </w:t>
      </w:r>
      <w:r w:rsidR="001807F8" w:rsidRPr="001807F8">
        <w:rPr>
          <w:rFonts w:ascii="Times New Roman" w:hAnsi="Times New Roman"/>
          <w:sz w:val="24"/>
        </w:rPr>
        <w:t xml:space="preserve">perhatian dari para perancang dan pengelola </w:t>
      </w:r>
      <w:r w:rsidR="001807F8">
        <w:rPr>
          <w:rFonts w:ascii="Times New Roman" w:hAnsi="Times New Roman"/>
          <w:sz w:val="24"/>
        </w:rPr>
        <w:t xml:space="preserve">sistem informasi. </w:t>
      </w:r>
      <w:r w:rsidR="001807F8" w:rsidRPr="001807F8">
        <w:rPr>
          <w:rFonts w:ascii="Times New Roman" w:hAnsi="Times New Roman"/>
          <w:sz w:val="24"/>
        </w:rPr>
        <w:t xml:space="preserve">Seringkali masalah keamanan </w:t>
      </w:r>
      <w:r w:rsidR="001807F8">
        <w:rPr>
          <w:rFonts w:ascii="Times New Roman" w:hAnsi="Times New Roman"/>
          <w:sz w:val="24"/>
        </w:rPr>
        <w:t xml:space="preserve">berada pada </w:t>
      </w:r>
      <w:r w:rsidR="001807F8" w:rsidRPr="001807F8">
        <w:rPr>
          <w:rFonts w:ascii="Times New Roman" w:hAnsi="Times New Roman"/>
          <w:sz w:val="24"/>
        </w:rPr>
        <w:t>urutan s</w:t>
      </w:r>
      <w:r w:rsidR="001807F8">
        <w:rPr>
          <w:rFonts w:ascii="Times New Roman" w:hAnsi="Times New Roman"/>
          <w:sz w:val="24"/>
        </w:rPr>
        <w:t>etelah tampilan, atau bahkan di</w:t>
      </w:r>
      <w:r w:rsidR="001807F8" w:rsidRPr="001807F8">
        <w:rPr>
          <w:rFonts w:ascii="Times New Roman" w:hAnsi="Times New Roman"/>
          <w:sz w:val="24"/>
        </w:rPr>
        <w:t xml:space="preserve">urutan terakhir dalam daftar hal- hal yang dianggap penting. Apabila mengganggu </w:t>
      </w:r>
      <w:r w:rsidR="001807F8">
        <w:rPr>
          <w:rFonts w:ascii="Times New Roman" w:hAnsi="Times New Roman"/>
          <w:sz w:val="24"/>
        </w:rPr>
        <w:t>performa</w:t>
      </w:r>
      <w:r w:rsidR="001807F8" w:rsidRPr="001807F8">
        <w:rPr>
          <w:rFonts w:ascii="Times New Roman" w:hAnsi="Times New Roman"/>
          <w:sz w:val="24"/>
        </w:rPr>
        <w:t xml:space="preserve"> dari sistem, seringkali masalah</w:t>
      </w:r>
      <w:r w:rsidR="001807F8">
        <w:rPr>
          <w:rFonts w:ascii="Times New Roman" w:hAnsi="Times New Roman"/>
          <w:sz w:val="24"/>
        </w:rPr>
        <w:t xml:space="preserve"> </w:t>
      </w:r>
      <w:r w:rsidR="001807F8" w:rsidRPr="001807F8">
        <w:rPr>
          <w:rFonts w:ascii="Times New Roman" w:hAnsi="Times New Roman"/>
          <w:sz w:val="24"/>
        </w:rPr>
        <w:t xml:space="preserve">keamanan tidak begitu </w:t>
      </w:r>
      <w:r w:rsidR="001807F8">
        <w:rPr>
          <w:rFonts w:ascii="Times New Roman" w:hAnsi="Times New Roman"/>
          <w:sz w:val="24"/>
        </w:rPr>
        <w:t>diperhatikan</w:t>
      </w:r>
      <w:r w:rsidR="001807F8" w:rsidRPr="001807F8">
        <w:rPr>
          <w:rFonts w:ascii="Times New Roman" w:hAnsi="Times New Roman"/>
          <w:sz w:val="24"/>
        </w:rPr>
        <w:t xml:space="preserve"> bahkan</w:t>
      </w:r>
      <w:r w:rsidR="001807F8">
        <w:rPr>
          <w:rFonts w:ascii="Times New Roman" w:hAnsi="Times New Roman"/>
          <w:sz w:val="24"/>
        </w:rPr>
        <w:t xml:space="preserve"> </w:t>
      </w:r>
      <w:r w:rsidR="001807F8" w:rsidRPr="001807F8">
        <w:rPr>
          <w:rFonts w:ascii="Times New Roman" w:hAnsi="Times New Roman"/>
          <w:sz w:val="24"/>
        </w:rPr>
        <w:t>ditiadakan.</w:t>
      </w:r>
      <w:r w:rsidR="001807F8">
        <w:rPr>
          <w:rFonts w:ascii="Times New Roman" w:hAnsi="Times New Roman"/>
          <w:sz w:val="24"/>
        </w:rPr>
        <w:t xml:space="preserve"> </w:t>
      </w:r>
    </w:p>
    <w:p w14:paraId="017EA758" w14:textId="77777777" w:rsidR="00020519" w:rsidRDefault="001807F8" w:rsidP="001807F8">
      <w:pPr>
        <w:pStyle w:val="ListParagraph"/>
        <w:spacing w:line="360" w:lineRule="auto"/>
        <w:ind w:left="567" w:firstLine="873"/>
        <w:jc w:val="both"/>
        <w:rPr>
          <w:rFonts w:ascii="Times New Roman" w:hAnsi="Times New Roman"/>
          <w:sz w:val="24"/>
        </w:rPr>
      </w:pPr>
      <w:r w:rsidRPr="001807F8">
        <w:rPr>
          <w:rFonts w:ascii="Times New Roman" w:hAnsi="Times New Roman"/>
          <w:sz w:val="24"/>
        </w:rPr>
        <w:t>Dengan adanya kemungkinan penyadapan data</w:t>
      </w:r>
      <w:r>
        <w:rPr>
          <w:rFonts w:ascii="Times New Roman" w:hAnsi="Times New Roman"/>
          <w:sz w:val="24"/>
        </w:rPr>
        <w:t xml:space="preserve"> informasi</w:t>
      </w:r>
      <w:r w:rsidRPr="001807F8">
        <w:rPr>
          <w:rFonts w:ascii="Times New Roman" w:hAnsi="Times New Roman"/>
          <w:sz w:val="24"/>
        </w:rPr>
        <w:t>,</w:t>
      </w:r>
      <w:r>
        <w:rPr>
          <w:rFonts w:ascii="Times New Roman" w:hAnsi="Times New Roman"/>
          <w:sz w:val="24"/>
        </w:rPr>
        <w:t xml:space="preserve"> </w:t>
      </w:r>
      <w:r w:rsidRPr="001807F8">
        <w:rPr>
          <w:rFonts w:ascii="Times New Roman" w:hAnsi="Times New Roman"/>
          <w:sz w:val="24"/>
        </w:rPr>
        <w:t>maka keamanan dalam pertukaran</w:t>
      </w:r>
      <w:r>
        <w:rPr>
          <w:rFonts w:ascii="Times New Roman" w:hAnsi="Times New Roman"/>
          <w:sz w:val="24"/>
        </w:rPr>
        <w:t xml:space="preserve"> </w:t>
      </w:r>
      <w:r w:rsidRPr="001807F8">
        <w:rPr>
          <w:rFonts w:ascii="Times New Roman" w:hAnsi="Times New Roman"/>
          <w:sz w:val="24"/>
        </w:rPr>
        <w:t xml:space="preserve">informasi menjadi sangat penting karena suatu komunikasi jarak jauh belum tentu memiliki jalur yang aman dari penyadapan.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 xml:space="preserve">penting, sehingga apabila publik mengetahui data tersebut, pemilik data </w:t>
      </w:r>
      <w:r>
        <w:rPr>
          <w:rFonts w:ascii="Times New Roman" w:hAnsi="Times New Roman"/>
          <w:sz w:val="24"/>
        </w:rPr>
        <w:t xml:space="preserve">informasi </w:t>
      </w:r>
      <w:r w:rsidRPr="001807F8">
        <w:rPr>
          <w:rFonts w:ascii="Times New Roman" w:hAnsi="Times New Roman"/>
          <w:sz w:val="24"/>
        </w:rPr>
        <w:t>tidak terlalu dirugikan. Tetapi apabila Pemilik data</w:t>
      </w:r>
      <w:r>
        <w:rPr>
          <w:rFonts w:ascii="Times New Roman" w:hAnsi="Times New Roman"/>
          <w:sz w:val="24"/>
        </w:rPr>
        <w:t xml:space="preserve"> informasi</w:t>
      </w:r>
      <w:r w:rsidRPr="001807F8">
        <w:rPr>
          <w:rFonts w:ascii="Times New Roman" w:hAnsi="Times New Roman"/>
          <w:sz w:val="24"/>
        </w:rPr>
        <w:t xml:space="preserve"> 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 xml:space="preserve">Maka dari itu dibutuhkan keamanan informasi menggunakan kriptografi. Algoritma rail fence cipher diimplementasikan untuk melakukan enkripsi dan </w:t>
      </w:r>
      <w:r w:rsidR="000C71E2">
        <w:rPr>
          <w:rFonts w:ascii="Times New Roman" w:hAnsi="Times New Roman"/>
          <w:sz w:val="24"/>
        </w:rPr>
        <w:t>dekripsi data informasi (teks)</w:t>
      </w:r>
      <w:r w:rsidR="002E2242">
        <w:rPr>
          <w:rFonts w:ascii="Times New Roman" w:hAnsi="Times New Roman"/>
          <w:sz w:val="24"/>
        </w:rPr>
        <w:fldChar w:fldCharType="begin" w:fldLock="1"/>
      </w:r>
      <w:r w:rsidR="00C316EB">
        <w:rPr>
          <w:rFonts w:ascii="Times New Roman" w:hAnsi="Times New Roman"/>
          <w:sz w:val="24"/>
        </w:rPr>
        <w:instrText>ADDIN CSL_CITATION {"citationItems":[{"id":"ITEM-1","itemData":{"abstract":"This study aims to determine the description of marketing information systems that are applied to the traditional home snacks of Pak Dicky and analyze the problems of the current system to be developed in the form of marketing information system design to promote traditional snacks that are being forgotten. This research was carried out in the marketing section of Pak dicky's traditional home industry snacks located in the district of cotton - Bojonegoro. This type of research is a qualitative research with action research approach. Data sources used are primary data and secondary data obtained using data collection methods in the form of observation, interviews, and documentation. The results showed that the marketing information system in the traditional home snacks of Pak Dicky still uses a conventional model that still has various weaknesses and lacks efficiency. These weaknesses include the promotion of social media that is less effective and efficient in providing information to prospect customers. Recommendations from existing customers are not supported by complete information sources that can be given when needed. limited marketing reach. Digital models and existing networks have not yet been utilized. The design of the implementation of marketing information systems for digital-based promotions can be implemented by Pak Dicky's traditional hawker industry as an effort to overcome the ongoing marketing problems in providing information about traditional hawker products offered","author":[{"dropping-particle":"","family":"Istiqomah","given":"","non-dropping-particle":"","parse-names":false,"suffix":""}],"container-title":"Exact Papers in Compilation","id":"ITEM-1","issue":"1","issued":{"date-parts":[["2020"]]},"page":"211- 218","title":"Exact Papers in Compilation","type":"article-journal","volume":"2"},"uris":["http://www.mendeley.com/documents/?uuid=4bda47fe-7240-4e6a-a46c-ae1f9371140b"]}],"mendeley":{"formattedCitation":"[16]","plainTextFormattedCitation":"[16]","previouslyFormattedCitation":"[15]"},"properties":{"noteIndex":0},"schema":"https://github.com/citation-style-language/schema/raw/master/csl-citation.json"}</w:instrText>
      </w:r>
      <w:r w:rsidR="002E2242">
        <w:rPr>
          <w:rFonts w:ascii="Times New Roman" w:hAnsi="Times New Roman"/>
          <w:sz w:val="24"/>
        </w:rPr>
        <w:fldChar w:fldCharType="separate"/>
      </w:r>
      <w:r w:rsidR="00C316EB" w:rsidRPr="00C316EB">
        <w:rPr>
          <w:rFonts w:ascii="Times New Roman" w:hAnsi="Times New Roman"/>
          <w:noProof/>
          <w:sz w:val="24"/>
        </w:rPr>
        <w:t>[16]</w:t>
      </w:r>
      <w:r w:rsidR="002E2242">
        <w:rPr>
          <w:rFonts w:ascii="Times New Roman" w:hAnsi="Times New Roman"/>
          <w:sz w:val="24"/>
        </w:rPr>
        <w:fldChar w:fldCharType="end"/>
      </w:r>
      <w:r w:rsidR="00D03ED5" w:rsidRPr="001807F8">
        <w:rPr>
          <w:rFonts w:ascii="Times New Roman" w:hAnsi="Times New Roman"/>
          <w:sz w:val="24"/>
        </w:rPr>
        <w:t>.</w:t>
      </w:r>
    </w:p>
    <w:p w14:paraId="72E69CC1" w14:textId="77777777" w:rsidR="00E96A95" w:rsidRPr="001807F8" w:rsidRDefault="00E96A95" w:rsidP="001807F8">
      <w:pPr>
        <w:pStyle w:val="ListParagraph"/>
        <w:spacing w:line="360" w:lineRule="auto"/>
        <w:ind w:left="567" w:firstLine="873"/>
        <w:jc w:val="both"/>
        <w:rPr>
          <w:rFonts w:ascii="Times New Roman" w:hAnsi="Times New Roman"/>
          <w:sz w:val="24"/>
        </w:rPr>
      </w:pPr>
    </w:p>
    <w:p w14:paraId="14188464" w14:textId="5E1D48A0" w:rsidR="00867C47" w:rsidRDefault="001807F8" w:rsidP="003808C6">
      <w:pPr>
        <w:pStyle w:val="Heading2"/>
        <w:numPr>
          <w:ilvl w:val="0"/>
          <w:numId w:val="14"/>
        </w:numPr>
      </w:pPr>
      <w:bookmarkStart w:id="17" w:name="_Toc106339566"/>
      <w:r>
        <w:t>Pertukaran Informasi</w:t>
      </w:r>
      <w:bookmarkEnd w:id="17"/>
    </w:p>
    <w:p w14:paraId="0B9B9B1E" w14:textId="77777777" w:rsidR="00270120" w:rsidRPr="009541E8" w:rsidRDefault="00270120" w:rsidP="00270120">
      <w:pPr>
        <w:pStyle w:val="ListParagraph"/>
        <w:spacing w:line="360" w:lineRule="auto"/>
        <w:ind w:left="567" w:firstLine="851"/>
        <w:jc w:val="both"/>
        <w:rPr>
          <w:rFonts w:ascii="Times New Roman" w:hAnsi="Times New Roman"/>
          <w:b/>
          <w:sz w:val="24"/>
        </w:rPr>
      </w:pPr>
      <w:r w:rsidRPr="009541E8">
        <w:rPr>
          <w:rFonts w:ascii="Times New Roman" w:hAnsi="Times New Roman"/>
          <w:sz w:val="24"/>
        </w:rPr>
        <w:t xml:space="preserve">Pertukaran informasi sudah mulai dilakukan sejak tahun 1926 dan terus mengalami perubahan serta penyempurnaan ke arah yang lebih baik. Pertukaran informasi pada awalnya masih memiliki keterbatasan terkait </w:t>
      </w:r>
      <w:r w:rsidRPr="009541E8">
        <w:rPr>
          <w:rFonts w:ascii="Times New Roman" w:hAnsi="Times New Roman"/>
          <w:sz w:val="24"/>
        </w:rPr>
        <w:lastRenderedPageBreak/>
        <w:t>kerahasiaan informasi tetapi sekarang telah dilaksanakan secar</w:t>
      </w:r>
      <w:r>
        <w:rPr>
          <w:rFonts w:ascii="Times New Roman" w:hAnsi="Times New Roman"/>
          <w:sz w:val="24"/>
        </w:rPr>
        <w:t>a otomatis</w:t>
      </w:r>
      <w:r w:rsidR="00517226">
        <w:rPr>
          <w:rFonts w:ascii="Times New Roman" w:hAnsi="Times New Roman"/>
          <w:sz w:val="24"/>
        </w:rPr>
        <w:fldChar w:fldCharType="begin" w:fldLock="1"/>
      </w:r>
      <w:r w:rsidR="00C316EB">
        <w:rPr>
          <w:rFonts w:ascii="Times New Roman" w:hAnsi="Times New Roman"/>
          <w:sz w:val="24"/>
        </w:rPr>
        <w:instrText>ADDIN CSL_CITATION {"citationItems":[{"id":"ITEM-1","itemData":{"abstract":"… Semakin besar suatu perusahaan menyebabkan nilai perusahaan meningkat karena peningkatan jumlah saham yang … Adapun faktor-faktor lain yang memengaruhi tax avoidance yang berdampak … Pengaruh kebijakan deviden, profitabilitas, leverage, dan size terhadap nilai …","author":[{"dropping-particle":"","family":"Syariati","given":"Dian","non-dropping-particle":"","parse-names":false,"suffix":""},{"dropping-particle":"","family":"Ludigdo","given":"Unti","non-dropping-particle":"","parse-names":false,"suffix":""},{"dropping-particle":"","family":"Djamhuri","given":"Ali","non-dropping-particle":"","parse-names":false,"suffix":""}],"container-title":"Jurnal Akuntansi Aktual","id":"ITEM-1","issue":"2004","issued":{"date-parts":[["2020"]]},"page":"57-66","title":"Jurnal Akuntansi Aktual","type":"article-journal","volume":"7"},"uris":["http://www.mendeley.com/documents/?uuid=d64f937a-44ba-4bf4-99d1-43fd5629a86c"]}],"mendeley":{"formattedCitation":"[17]","plainTextFormattedCitation":"[17]","previouslyFormattedCitation":"[16]"},"properties":{"noteIndex":0},"schema":"https://github.com/citation-style-language/schema/raw/master/csl-citation.json"}</w:instrText>
      </w:r>
      <w:r w:rsidR="00517226">
        <w:rPr>
          <w:rFonts w:ascii="Times New Roman" w:hAnsi="Times New Roman"/>
          <w:sz w:val="24"/>
        </w:rPr>
        <w:fldChar w:fldCharType="separate"/>
      </w:r>
      <w:r w:rsidR="00C316EB" w:rsidRPr="00C316EB">
        <w:rPr>
          <w:rFonts w:ascii="Times New Roman" w:hAnsi="Times New Roman"/>
          <w:noProof/>
          <w:sz w:val="24"/>
        </w:rPr>
        <w:t>[17]</w:t>
      </w:r>
      <w:r w:rsidR="00517226">
        <w:rPr>
          <w:rFonts w:ascii="Times New Roman" w:hAnsi="Times New Roman"/>
          <w:sz w:val="24"/>
        </w:rPr>
        <w:fldChar w:fldCharType="end"/>
      </w:r>
      <w:r>
        <w:rPr>
          <w:rFonts w:ascii="Times New Roman" w:hAnsi="Times New Roman"/>
          <w:sz w:val="24"/>
        </w:rPr>
        <w:t xml:space="preserve">. Hal itu membuat pertukaran informasi menjadi tren pada saat itu, semua orang melakukan kegiatasn bertukar informasi mulai dari bertukar informasi mengenai kabar terkini sampai digunakan sebagai otoritas pajak dalam melakukan </w:t>
      </w:r>
      <w:r w:rsidRPr="00270120">
        <w:rPr>
          <w:rFonts w:ascii="Times New Roman" w:hAnsi="Times New Roman"/>
          <w:i/>
          <w:sz w:val="24"/>
        </w:rPr>
        <w:t>cross check</w:t>
      </w:r>
      <w:r>
        <w:rPr>
          <w:rFonts w:ascii="Times New Roman" w:hAnsi="Times New Roman"/>
          <w:sz w:val="24"/>
        </w:rPr>
        <w:t xml:space="preserve"> atas informasi yang telah tersedia</w:t>
      </w:r>
      <w:r w:rsidRPr="009541E8">
        <w:rPr>
          <w:rFonts w:ascii="Times New Roman" w:hAnsi="Times New Roman"/>
          <w:b/>
          <w:sz w:val="24"/>
        </w:rPr>
        <w:t>.</w:t>
      </w:r>
    </w:p>
    <w:p w14:paraId="6B9A7682" w14:textId="77777777" w:rsidR="001807F8" w:rsidRDefault="00523F36" w:rsidP="00E96A95">
      <w:pPr>
        <w:pStyle w:val="ListParagraph"/>
        <w:spacing w:line="360" w:lineRule="auto"/>
        <w:ind w:left="567" w:firstLine="851"/>
        <w:jc w:val="both"/>
        <w:rPr>
          <w:rFonts w:ascii="Times New Roman" w:hAnsi="Times New Roman"/>
          <w:sz w:val="24"/>
        </w:rPr>
      </w:pPr>
      <w:r w:rsidRPr="00523F36">
        <w:rPr>
          <w:rFonts w:ascii="Times New Roman" w:hAnsi="Times New Roman"/>
          <w:sz w:val="24"/>
        </w:rPr>
        <w:t>Tek</w:t>
      </w:r>
      <w:r>
        <w:rPr>
          <w:rFonts w:ascii="Times New Roman" w:hAnsi="Times New Roman"/>
          <w:sz w:val="24"/>
        </w:rPr>
        <w:t xml:space="preserve">nologi informasi </w:t>
      </w:r>
      <w:r w:rsidRPr="00523F36">
        <w:rPr>
          <w:rFonts w:ascii="Times New Roman" w:hAnsi="Times New Roman"/>
          <w:sz w:val="24"/>
        </w:rPr>
        <w:t>merupakan salah satu sarana dan prasarana untuk</w:t>
      </w:r>
      <w:r>
        <w:rPr>
          <w:rFonts w:ascii="Times New Roman" w:hAnsi="Times New Roman"/>
          <w:sz w:val="24"/>
        </w:rPr>
        <w:t xml:space="preserve"> </w:t>
      </w:r>
      <w:r w:rsidRPr="00523F36">
        <w:rPr>
          <w:rFonts w:ascii="Times New Roman" w:hAnsi="Times New Roman"/>
          <w:sz w:val="24"/>
        </w:rPr>
        <w:t>menyajikan informasi yang berbentuk struktur</w:t>
      </w:r>
      <w:r>
        <w:rPr>
          <w:rFonts w:ascii="Times New Roman" w:hAnsi="Times New Roman"/>
          <w:sz w:val="24"/>
        </w:rPr>
        <w:t xml:space="preserve"> </w:t>
      </w:r>
      <w:r w:rsidRPr="00523F36">
        <w:rPr>
          <w:rFonts w:ascii="Times New Roman" w:hAnsi="Times New Roman"/>
          <w:sz w:val="24"/>
        </w:rPr>
        <w:t>kelembagaan dan nilai-nilai sosial yang</w:t>
      </w:r>
      <w:r>
        <w:rPr>
          <w:rFonts w:ascii="Times New Roman" w:hAnsi="Times New Roman"/>
          <w:sz w:val="24"/>
        </w:rPr>
        <w:t xml:space="preserve"> </w:t>
      </w:r>
      <w:r w:rsidRPr="00523F36">
        <w:rPr>
          <w:rFonts w:ascii="Times New Roman" w:hAnsi="Times New Roman"/>
          <w:sz w:val="24"/>
        </w:rPr>
        <w:t>dikumpulkan, disimpan, diolah dan dipertukarkan,</w:t>
      </w:r>
      <w:r>
        <w:rPr>
          <w:rFonts w:ascii="Times New Roman" w:hAnsi="Times New Roman"/>
          <w:sz w:val="24"/>
        </w:rPr>
        <w:t xml:space="preserve"> </w:t>
      </w:r>
      <w:r w:rsidRPr="00523F36">
        <w:rPr>
          <w:rFonts w:ascii="Times New Roman" w:hAnsi="Times New Roman"/>
          <w:sz w:val="24"/>
        </w:rPr>
        <w:t>sehingga memungkinkan untuk terjadinya</w:t>
      </w:r>
      <w:r>
        <w:rPr>
          <w:rFonts w:ascii="Times New Roman" w:hAnsi="Times New Roman"/>
          <w:sz w:val="24"/>
        </w:rPr>
        <w:t xml:space="preserve"> </w:t>
      </w:r>
      <w:r w:rsidRPr="00523F36">
        <w:rPr>
          <w:rFonts w:ascii="Times New Roman" w:hAnsi="Times New Roman"/>
          <w:sz w:val="24"/>
        </w:rPr>
        <w:t>persamaan persepsi dan atau tindakan. Informasi</w:t>
      </w:r>
      <w:r>
        <w:rPr>
          <w:rFonts w:ascii="Times New Roman" w:hAnsi="Times New Roman"/>
          <w:sz w:val="24"/>
        </w:rPr>
        <w:t xml:space="preserve"> </w:t>
      </w:r>
      <w:r w:rsidRPr="00523F36">
        <w:rPr>
          <w:rFonts w:ascii="Times New Roman" w:hAnsi="Times New Roman"/>
          <w:sz w:val="24"/>
        </w:rPr>
        <w:t>saat ini dapat diperoleh melalui media manapun</w:t>
      </w:r>
      <w:r>
        <w:rPr>
          <w:rFonts w:ascii="Times New Roman" w:hAnsi="Times New Roman"/>
          <w:sz w:val="24"/>
        </w:rPr>
        <w:t xml:space="preserve"> </w:t>
      </w:r>
      <w:r w:rsidRPr="00523F36">
        <w:rPr>
          <w:rFonts w:ascii="Times New Roman" w:hAnsi="Times New Roman"/>
          <w:sz w:val="24"/>
        </w:rPr>
        <w:t>dengan menggunakan internet sekalipun. Tidak</w:t>
      </w:r>
      <w:r>
        <w:rPr>
          <w:rFonts w:ascii="Times New Roman" w:hAnsi="Times New Roman"/>
          <w:sz w:val="24"/>
        </w:rPr>
        <w:t xml:space="preserve"> </w:t>
      </w:r>
      <w:r w:rsidRPr="00523F36">
        <w:rPr>
          <w:rFonts w:ascii="Times New Roman" w:hAnsi="Times New Roman"/>
          <w:sz w:val="24"/>
        </w:rPr>
        <w:t>hanya media cetak, televisi dan radio, saat ini media elektronik</w:t>
      </w:r>
      <w:r w:rsidRPr="00523F36">
        <w:t xml:space="preserve"> </w:t>
      </w:r>
      <w:r w:rsidRPr="00523F36">
        <w:rPr>
          <w:rFonts w:ascii="Times New Roman" w:hAnsi="Times New Roman"/>
          <w:sz w:val="24"/>
        </w:rPr>
        <w:t>seperti media sosi</w:t>
      </w:r>
      <w:r>
        <w:rPr>
          <w:rFonts w:ascii="Times New Roman" w:hAnsi="Times New Roman"/>
          <w:sz w:val="24"/>
        </w:rPr>
        <w:t xml:space="preserve">al yang lebih mudah digunakan </w:t>
      </w:r>
      <w:r w:rsidRPr="00523F36">
        <w:rPr>
          <w:rFonts w:ascii="Times New Roman" w:hAnsi="Times New Roman"/>
          <w:sz w:val="24"/>
        </w:rPr>
        <w:t>dengan hanya melalui perangkat komunikasi</w:t>
      </w:r>
      <w:r>
        <w:rPr>
          <w:rFonts w:ascii="Times New Roman" w:hAnsi="Times New Roman"/>
          <w:sz w:val="24"/>
        </w:rPr>
        <w:t xml:space="preserve"> </w:t>
      </w:r>
      <w:r w:rsidRPr="00523F36">
        <w:rPr>
          <w:rFonts w:ascii="Times New Roman" w:hAnsi="Times New Roman"/>
          <w:i/>
          <w:sz w:val="24"/>
        </w:rPr>
        <w:t>mobile phone</w:t>
      </w:r>
      <w:r w:rsidRPr="00523F36">
        <w:rPr>
          <w:rFonts w:ascii="Times New Roman" w:hAnsi="Times New Roman"/>
          <w:sz w:val="24"/>
        </w:rPr>
        <w:t xml:space="preserve"> seperti </w:t>
      </w:r>
      <w:r w:rsidRPr="00523F36">
        <w:rPr>
          <w:rFonts w:ascii="Times New Roman" w:hAnsi="Times New Roman"/>
          <w:i/>
          <w:sz w:val="24"/>
        </w:rPr>
        <w:t>smartphone</w:t>
      </w:r>
      <w:r w:rsidRPr="00523F36">
        <w:rPr>
          <w:rFonts w:ascii="Times New Roman" w:hAnsi="Times New Roman"/>
          <w:sz w:val="24"/>
        </w:rPr>
        <w:t>. Dalam</w:t>
      </w:r>
      <w:r>
        <w:rPr>
          <w:rFonts w:ascii="Times New Roman" w:hAnsi="Times New Roman"/>
          <w:sz w:val="24"/>
        </w:rPr>
        <w:t xml:space="preserve"> memenuhi</w:t>
      </w:r>
      <w:r w:rsidRPr="00523F36">
        <w:rPr>
          <w:rFonts w:ascii="Times New Roman" w:hAnsi="Times New Roman"/>
          <w:sz w:val="24"/>
        </w:rPr>
        <w:t xml:space="preserve"> kebutuhan informasi, media</w:t>
      </w:r>
      <w:r>
        <w:rPr>
          <w:rFonts w:ascii="Times New Roman" w:hAnsi="Times New Roman"/>
          <w:sz w:val="24"/>
        </w:rPr>
        <w:t xml:space="preserve"> </w:t>
      </w:r>
      <w:r w:rsidRPr="00523F36">
        <w:rPr>
          <w:rFonts w:ascii="Times New Roman" w:hAnsi="Times New Roman"/>
          <w:sz w:val="24"/>
        </w:rPr>
        <w:t xml:space="preserve">sosial merupakan salah satu media yang </w:t>
      </w:r>
      <w:r>
        <w:rPr>
          <w:rFonts w:ascii="Times New Roman" w:hAnsi="Times New Roman"/>
          <w:sz w:val="24"/>
        </w:rPr>
        <w:t xml:space="preserve">paling disukai </w:t>
      </w:r>
      <w:r w:rsidRPr="00523F36">
        <w:rPr>
          <w:rFonts w:ascii="Times New Roman" w:hAnsi="Times New Roman"/>
          <w:sz w:val="24"/>
        </w:rPr>
        <w:t>bagi masyarakat. Adanya</w:t>
      </w:r>
      <w:r>
        <w:rPr>
          <w:rFonts w:ascii="Times New Roman" w:hAnsi="Times New Roman"/>
          <w:sz w:val="24"/>
        </w:rPr>
        <w:t xml:space="preserve"> </w:t>
      </w:r>
      <w:r w:rsidRPr="00523F36">
        <w:rPr>
          <w:rFonts w:ascii="Times New Roman" w:hAnsi="Times New Roman"/>
          <w:sz w:val="24"/>
        </w:rPr>
        <w:t>interaksi dalam media sosial membuat pertukaran</w:t>
      </w:r>
      <w:r>
        <w:rPr>
          <w:rFonts w:ascii="Times New Roman" w:hAnsi="Times New Roman"/>
          <w:sz w:val="24"/>
        </w:rPr>
        <w:t xml:space="preserve"> </w:t>
      </w:r>
      <w:r w:rsidRPr="00523F36">
        <w:rPr>
          <w:rFonts w:ascii="Times New Roman" w:hAnsi="Times New Roman"/>
          <w:sz w:val="24"/>
        </w:rPr>
        <w:t>informasi lebih bersifat dua arah. Saat ini, media</w:t>
      </w:r>
      <w:r>
        <w:rPr>
          <w:rFonts w:ascii="Times New Roman" w:hAnsi="Times New Roman"/>
          <w:sz w:val="24"/>
        </w:rPr>
        <w:t xml:space="preserve"> </w:t>
      </w:r>
      <w:r w:rsidRPr="00523F36">
        <w:rPr>
          <w:rFonts w:ascii="Times New Roman" w:hAnsi="Times New Roman"/>
          <w:sz w:val="24"/>
        </w:rPr>
        <w:t>konvensional tidak lagi menjadi pilihan utama.</w:t>
      </w:r>
      <w:r w:rsidRPr="00523F36">
        <w:t xml:space="preserve"> </w:t>
      </w:r>
      <w:r w:rsidRPr="00523F36">
        <w:rPr>
          <w:rFonts w:ascii="Times New Roman" w:hAnsi="Times New Roman"/>
          <w:sz w:val="24"/>
        </w:rPr>
        <w:t>Media sosial adalah sebuah media online berbasis internet yang dibangun atas dasar ideologi dan teknologi Web 2.0</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{"citationItems":[{"id":"ITEM-1","itemData":{"author":[{"dropping-particle":"","family":"Mandiri","given":"P T Basco Jaya","non-dropping-particle":"","parse-names":false,"suffix":""},{"dropping-particle":"","family":"Padjadjaran","given":"Universitas","non-dropping-particle":"","parse-names":false,"suffix":""},{"dropping-particle":"","family":"Padjadjaran","given":"Universitas","non-dropping-particle":"","parse-names":false,"suffix":""}],"id":"ITEM-1","issue":"1","issued":{"date-parts":[["2015"]]},"page":"71-80","title":"Pertukaran Informasi Oleh Mahasiswa Jurusan Ilmu","type":"article-journal","volume":"3"},"uris":["http://www.mendeley.com/documents/?uuid=54abd938-43f9-4226-b6b6-d381b93fbb3b"]}],"mendeley":{"formattedCitation":"[18]","plainTextFormattedCitation":"[18]","previouslyFormattedCitation":"[17]"},"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[18]</w:t>
      </w:r>
      <w:r w:rsidR="006F161C">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E96A95">
      <w:pPr>
        <w:pStyle w:val="ListParagraph"/>
        <w:spacing w:line="360" w:lineRule="auto"/>
        <w:ind w:left="567" w:firstLine="851"/>
        <w:jc w:val="both"/>
        <w:rPr>
          <w:rFonts w:ascii="Times New Roman" w:hAnsi="Times New Roman"/>
          <w:sz w:val="24"/>
        </w:rPr>
      </w:pPr>
    </w:p>
    <w:p w14:paraId="5466072D" w14:textId="2D1DD3CC" w:rsidR="002A493E" w:rsidRDefault="00814FBF" w:rsidP="003808C6">
      <w:pPr>
        <w:pStyle w:val="Heading2"/>
        <w:numPr>
          <w:ilvl w:val="0"/>
          <w:numId w:val="14"/>
        </w:numPr>
      </w:pPr>
      <w:bookmarkStart w:id="18" w:name="_Toc106339567"/>
      <w:r>
        <w:t>Ancaman Informasi</w:t>
      </w:r>
      <w:bookmarkEnd w:id="18"/>
    </w:p>
    <w:p w14:paraId="692E34F1" w14:textId="77777777" w:rsidR="00E979CD" w:rsidRDefault="00E96A95" w:rsidP="00E96A95">
      <w:pPr>
        <w:pStyle w:val="ListParagraph"/>
        <w:spacing w:line="360" w:lineRule="auto"/>
        <w:ind w:left="567" w:firstLine="873"/>
        <w:jc w:val="both"/>
        <w:rPr>
          <w:rFonts w:ascii="Times New Roman" w:hAnsi="Times New Roman"/>
          <w:sz w:val="24"/>
        </w:rPr>
      </w:pPr>
      <w:r w:rsidRPr="00E96A95">
        <w:rPr>
          <w:rFonts w:ascii="Times New Roman" w:hAnsi="Times New Roman"/>
          <w:sz w:val="24"/>
        </w:rPr>
        <w:t>Serangan terhadap keama</w:t>
      </w:r>
      <w:r>
        <w:rPr>
          <w:rFonts w:ascii="Times New Roman" w:hAnsi="Times New Roman"/>
          <w:sz w:val="24"/>
        </w:rPr>
        <w:t xml:space="preserve">nan sistem informasi </w:t>
      </w:r>
      <w:r w:rsidRPr="00E96A95">
        <w:rPr>
          <w:rFonts w:ascii="Times New Roman" w:hAnsi="Times New Roman"/>
          <w:sz w:val="24"/>
        </w:rPr>
        <w:t>ini seringk</w:t>
      </w:r>
      <w:r>
        <w:rPr>
          <w:rFonts w:ascii="Times New Roman" w:hAnsi="Times New Roman"/>
          <w:sz w:val="24"/>
        </w:rPr>
        <w:t xml:space="preserve">ali terjadi. Kejahatan </w:t>
      </w:r>
      <w:r w:rsidRPr="00E96A95">
        <w:rPr>
          <w:rFonts w:ascii="Times New Roman" w:hAnsi="Times New Roman"/>
          <w:sz w:val="24"/>
        </w:rPr>
        <w:t>pada dunia maya seringkali dilakukan oleh sekelompok orang yang ingin menembus suatu keamanan sebuah sistem. Aktivitas ini bertujuan untuk mencari, mendapatkan, mengubah, dan bahkan menghapus informasi yang ada pada sistem tersebut jika memang benar-benar dibutuhkan.</w:t>
      </w:r>
      <w:r>
        <w:rPr>
          <w:rFonts w:ascii="Times New Roman" w:hAnsi="Times New Roman"/>
          <w:sz w:val="24"/>
        </w:rPr>
        <w:t xml:space="preserve"> </w:t>
      </w:r>
      <w:r w:rsidRPr="00E96A95">
        <w:rPr>
          <w:rFonts w:ascii="Times New Roman" w:hAnsi="Times New Roman"/>
          <w:sz w:val="24"/>
        </w:rPr>
        <w:t xml:space="preserve">Tidak semua pekerjaaan </w:t>
      </w:r>
      <w:r>
        <w:rPr>
          <w:rFonts w:ascii="Times New Roman" w:hAnsi="Times New Roman"/>
          <w:sz w:val="24"/>
        </w:rPr>
        <w:t>meretas</w:t>
      </w:r>
      <w:r w:rsidRPr="00E96A95">
        <w:rPr>
          <w:rFonts w:ascii="Times New Roman" w:hAnsi="Times New Roman"/>
          <w:sz w:val="24"/>
        </w:rPr>
        <w:t xml:space="preserve"> murni dilakukan dari balik layar atau hanya fokus mengeksploitasi </w:t>
      </w:r>
      <w:r>
        <w:rPr>
          <w:rFonts w:ascii="Times New Roman" w:hAnsi="Times New Roman"/>
          <w:sz w:val="24"/>
        </w:rPr>
        <w:t>perangkat keras</w:t>
      </w:r>
      <w:r w:rsidRPr="00E96A95">
        <w:rPr>
          <w:rFonts w:ascii="Times New Roman" w:hAnsi="Times New Roman"/>
          <w:sz w:val="24"/>
        </w:rPr>
        <w:t>, karena semakin berkembangnya zaman keamanan komputer juga semakin sulit ditembus</w:t>
      </w:r>
      <w:r>
        <w:rPr>
          <w:rFonts w:ascii="Times New Roman" w:hAnsi="Times New Roman"/>
          <w:sz w:val="24"/>
        </w:rPr>
        <w:t xml:space="preserve"> keamanannya</w:t>
      </w:r>
      <w:r w:rsidRPr="00E96A95">
        <w:rPr>
          <w:rFonts w:ascii="Times New Roman" w:hAnsi="Times New Roman"/>
          <w:sz w:val="24"/>
        </w:rPr>
        <w:t xml:space="preserve">. Teknik ini banyak dipakai untuk penyebaran </w:t>
      </w:r>
      <w:r>
        <w:rPr>
          <w:rFonts w:ascii="Times New Roman" w:hAnsi="Times New Roman"/>
          <w:sz w:val="24"/>
        </w:rPr>
        <w:t xml:space="preserve">virus </w:t>
      </w:r>
      <w:r w:rsidRPr="00E96A95">
        <w:rPr>
          <w:rFonts w:ascii="Times New Roman" w:hAnsi="Times New Roman"/>
          <w:sz w:val="24"/>
        </w:rPr>
        <w:t xml:space="preserve">malware atau mendapatkan informasi yang diperlukan </w:t>
      </w:r>
      <w:r>
        <w:rPr>
          <w:rFonts w:ascii="Times New Roman" w:hAnsi="Times New Roman"/>
          <w:sz w:val="24"/>
        </w:rPr>
        <w:t>peretas</w:t>
      </w:r>
      <w:r w:rsidRPr="00E96A95">
        <w:rPr>
          <w:rFonts w:ascii="Times New Roman" w:hAnsi="Times New Roman"/>
          <w:sz w:val="24"/>
        </w:rPr>
        <w:t>, seperti identitas seseorang</w:t>
      </w:r>
      <w:r>
        <w:rPr>
          <w:rFonts w:ascii="Times New Roman" w:hAnsi="Times New Roman"/>
          <w:sz w:val="24"/>
        </w:rPr>
        <w:t>, dan lain-lain</w:t>
      </w:r>
      <w:r w:rsidRPr="00E96A95">
        <w:rPr>
          <w:rFonts w:ascii="Times New Roman" w:hAnsi="Times New Roman"/>
          <w:sz w:val="24"/>
        </w:rPr>
        <w:t>.</w:t>
      </w:r>
      <w:r>
        <w:rPr>
          <w:rFonts w:ascii="Times New Roman" w:hAnsi="Times New Roman"/>
          <w:sz w:val="24"/>
        </w:rPr>
        <w:t xml:space="preserve"> </w:t>
      </w:r>
      <w:r w:rsidRPr="00E96A95">
        <w:rPr>
          <w:rFonts w:ascii="Times New Roman" w:hAnsi="Times New Roman"/>
          <w:i/>
          <w:sz w:val="24"/>
        </w:rPr>
        <w:t xml:space="preserve">Social </w:t>
      </w:r>
      <w:r w:rsidRPr="00E96A95">
        <w:rPr>
          <w:rFonts w:ascii="Times New Roman" w:hAnsi="Times New Roman"/>
          <w:i/>
          <w:sz w:val="24"/>
        </w:rPr>
        <w:lastRenderedPageBreak/>
        <w:t>engineering</w:t>
      </w:r>
      <w:r w:rsidRPr="00E96A95">
        <w:rPr>
          <w:rFonts w:ascii="Times New Roman" w:hAnsi="Times New Roman"/>
          <w:sz w:val="24"/>
        </w:rPr>
        <w:t xml:space="preserve"> me</w:t>
      </w:r>
      <w:r>
        <w:rPr>
          <w:rFonts w:ascii="Times New Roman" w:hAnsi="Times New Roman"/>
          <w:sz w:val="24"/>
        </w:rPr>
        <w:t xml:space="preserve">rupakan istilah yang digunakan </w:t>
      </w:r>
      <w:r w:rsidRPr="00E96A95">
        <w:rPr>
          <w:rFonts w:ascii="Times New Roman" w:hAnsi="Times New Roman"/>
          <w:sz w:val="24"/>
        </w:rPr>
        <w:t xml:space="preserve">untuk berbagai tindak kejahatan yang dilakukan dengan memanfaatkan interaksi dengan manusia. Teknik ini menggunakan manipulasi psikologis untuk menipu korban agar mereka melakukan kesalahan keamanan dan memberikan informasi sensitif. </w:t>
      </w:r>
      <w:r w:rsidRPr="00E96A95">
        <w:rPr>
          <w:rFonts w:ascii="Times New Roman" w:hAnsi="Times New Roman"/>
          <w:i/>
          <w:sz w:val="24"/>
        </w:rPr>
        <w:t>Social engineering</w:t>
      </w:r>
      <w:r w:rsidRPr="00E96A95">
        <w:rPr>
          <w:rFonts w:ascii="Times New Roman" w:hAnsi="Times New Roman"/>
          <w:sz w:val="24"/>
        </w:rPr>
        <w:t xml:space="preserve"> sering digunakan oleh para </w:t>
      </w:r>
      <w:r>
        <w:rPr>
          <w:rFonts w:ascii="Times New Roman" w:hAnsi="Times New Roman"/>
          <w:sz w:val="24"/>
        </w:rPr>
        <w:t>peretas</w:t>
      </w:r>
      <w:r w:rsidRPr="00E96A95">
        <w:rPr>
          <w:rFonts w:ascii="Times New Roman" w:hAnsi="Times New Roman"/>
          <w:sz w:val="24"/>
        </w:rPr>
        <w:t xml:space="preserve"> untuk mendapat informasi penting karena mereka memahami bahwa manusia menjadi rantai terlemah pada sistem keamanan jaringan. Meskipun programmer telah membangun sistem keamanan yang baik, namun jika dioperasikan oleh </w:t>
      </w:r>
      <w:r>
        <w:rPr>
          <w:rFonts w:ascii="Times New Roman" w:hAnsi="Times New Roman"/>
          <w:sz w:val="24"/>
        </w:rPr>
        <w:t>pengguna</w:t>
      </w:r>
      <w:r w:rsidRPr="00E96A95">
        <w:rPr>
          <w:rFonts w:ascii="Times New Roman" w:hAnsi="Times New Roman"/>
          <w:sz w:val="24"/>
        </w:rPr>
        <w:t xml:space="preserve"> yang tidak kompeten, sistem tetap bisa dengan mudah diserang oleh </w:t>
      </w:r>
      <w:r w:rsidR="000C71E2">
        <w:rPr>
          <w:rFonts w:ascii="Times New Roman" w:hAnsi="Times New Roman"/>
          <w:sz w:val="24"/>
        </w:rPr>
        <w:t>peretas</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mendeley":{"formattedCitation":"[19]","plainTextFormattedCitation":"[19]","previouslyFormattedCitation":"[18]"},"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[19]</w:t>
      </w:r>
      <w:r w:rsidR="006F161C">
        <w:rPr>
          <w:rFonts w:ascii="Times New Roman" w:hAnsi="Times New Roman"/>
          <w:sz w:val="24"/>
        </w:rPr>
        <w:fldChar w:fldCharType="end"/>
      </w:r>
      <w:r w:rsidRPr="00E96A95">
        <w:rPr>
          <w:rFonts w:ascii="Times New Roman" w:hAnsi="Times New Roman"/>
          <w:sz w:val="24"/>
        </w:rPr>
        <w:t>.</w:t>
      </w:r>
      <w:r>
        <w:rPr>
          <w:rFonts w:ascii="Times New Roman" w:hAnsi="Times New Roman"/>
          <w:sz w:val="24"/>
        </w:rPr>
        <w:t xml:space="preserve"> </w:t>
      </w:r>
    </w:p>
    <w:p w14:paraId="2CB1FB76" w14:textId="77777777" w:rsidR="008933CB" w:rsidRDefault="008933CB" w:rsidP="00E96A95">
      <w:pPr>
        <w:pStyle w:val="ListParagraph"/>
        <w:spacing w:line="360" w:lineRule="auto"/>
        <w:ind w:left="567" w:firstLine="873"/>
        <w:jc w:val="both"/>
        <w:rPr>
          <w:rFonts w:ascii="Times New Roman" w:hAnsi="Times New Roman"/>
          <w:sz w:val="24"/>
        </w:rPr>
      </w:pPr>
      <w:r>
        <w:rPr>
          <w:rFonts w:ascii="Times New Roman" w:hAnsi="Times New Roman"/>
          <w:sz w:val="24"/>
        </w:rPr>
        <w:t>Hal yang harus diperhatikan untuk menjaga dari ancaman informasi adalah :</w:t>
      </w:r>
    </w:p>
    <w:p w14:paraId="4308A5A6"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Jaringan</w:t>
      </w:r>
    </w:p>
    <w:p w14:paraId="3DC7AB98" w14:textId="77777777" w:rsidR="008933CB" w:rsidRDefault="008933CB" w:rsidP="008933CB">
      <w:pPr>
        <w:pStyle w:val="ListParagraph"/>
        <w:spacing w:line="360" w:lineRule="auto"/>
        <w:ind w:left="1800"/>
        <w:jc w:val="both"/>
        <w:rPr>
          <w:rFonts w:ascii="Times New Roman" w:hAnsi="Times New Roman"/>
          <w:sz w:val="24"/>
        </w:rPr>
      </w:pPr>
      <w:r w:rsidRPr="008933CB">
        <w:rPr>
          <w:rFonts w:ascii="Times New Roman" w:hAnsi="Times New Roman"/>
          <w:sz w:val="24"/>
        </w:rPr>
        <w:t>Keamanan jaringan mer</w:t>
      </w:r>
      <w:r>
        <w:rPr>
          <w:rFonts w:ascii="Times New Roman" w:hAnsi="Times New Roman"/>
          <w:sz w:val="24"/>
        </w:rPr>
        <w:t xml:space="preserve">upakan hal sangat penting untuk </w:t>
      </w:r>
      <w:r w:rsidRPr="008933CB">
        <w:rPr>
          <w:rFonts w:ascii="Times New Roman" w:hAnsi="Times New Roman"/>
          <w:sz w:val="24"/>
        </w:rPr>
        <w:t>diperhatikan terutama di era teknologi sekarang ini, karena banyak instansi yang tidak terlalu memperdulikan adanya masalah keamanan jar</w:t>
      </w:r>
      <w:r>
        <w:rPr>
          <w:rFonts w:ascii="Times New Roman" w:hAnsi="Times New Roman"/>
          <w:sz w:val="24"/>
        </w:rPr>
        <w:t xml:space="preserve">ingan. Ketika jaringan komputer </w:t>
      </w:r>
      <w:r w:rsidRPr="008933CB">
        <w:rPr>
          <w:rFonts w:ascii="Times New Roman" w:hAnsi="Times New Roman"/>
          <w:sz w:val="24"/>
        </w:rPr>
        <w:t>mendapat serangan virus, spam dan malware maka akan terjadi kerusakan data dan kerusakan sistem yang dapat mengakibatkan kerugian pada perusahaan.</w:t>
      </w:r>
      <w:r>
        <w:rPr>
          <w:rFonts w:ascii="Times New Roman" w:hAnsi="Times New Roman"/>
          <w:sz w:val="24"/>
        </w:rPr>
        <w:t xml:space="preserve"> Oleh karena itu jaringan internet harus memiliki tingkat keamanan yang tinggi untuk mencegah kerusakan dari ancaman infor</w:t>
      </w:r>
      <w:r w:rsidR="006F161C">
        <w:rPr>
          <w:rFonts w:ascii="Times New Roman" w:hAnsi="Times New Roman"/>
          <w:sz w:val="24"/>
        </w:rPr>
        <w:t>masi yang beragam</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3f0e81f6-0840-434d-a3d1-f02447153cae"]}],"mendeley":{"formattedCitation":"[20]","plainTextFormattedCitation":"[20]","previouslyFormattedCitation":"[19]"},"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[20]</w:t>
      </w:r>
      <w:r w:rsidR="006F161C">
        <w:rPr>
          <w:rFonts w:ascii="Times New Roman" w:hAnsi="Times New Roman"/>
          <w:sz w:val="24"/>
        </w:rPr>
        <w:fldChar w:fldCharType="end"/>
      </w:r>
      <w:r>
        <w:rPr>
          <w:rFonts w:ascii="Times New Roman" w:hAnsi="Times New Roman"/>
          <w:sz w:val="24"/>
        </w:rPr>
        <w:t>.</w:t>
      </w:r>
    </w:p>
    <w:p w14:paraId="300EBB57"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Firewall</w:t>
      </w:r>
    </w:p>
    <w:p w14:paraId="4035B945" w14:textId="77777777" w:rsidR="008933CB" w:rsidRPr="006C7540" w:rsidRDefault="008933CB" w:rsidP="006C7540">
      <w:pPr>
        <w:pStyle w:val="ListParagraph"/>
        <w:spacing w:line="360" w:lineRule="auto"/>
        <w:ind w:left="1800"/>
        <w:jc w:val="both"/>
        <w:rPr>
          <w:rFonts w:ascii="Times New Roman" w:hAnsi="Times New Roman"/>
          <w:sz w:val="24"/>
        </w:rPr>
      </w:pPr>
      <w:r>
        <w:rPr>
          <w:rFonts w:ascii="Times New Roman" w:hAnsi="Times New Roman"/>
          <w:sz w:val="24"/>
        </w:rPr>
        <w:t xml:space="preserve">Untuk itu peran firewall </w:t>
      </w:r>
      <w:r w:rsidRPr="008933CB">
        <w:rPr>
          <w:rFonts w:ascii="Times New Roman" w:hAnsi="Times New Roman"/>
          <w:sz w:val="24"/>
        </w:rPr>
        <w:t xml:space="preserve">adalah untuk melindungi, mengawasi dan membatasi akses ilegal yang akan masuk </w:t>
      </w:r>
      <w:r>
        <w:rPr>
          <w:rFonts w:ascii="Times New Roman" w:hAnsi="Times New Roman"/>
          <w:sz w:val="24"/>
        </w:rPr>
        <w:t>kedalam jaringan internal</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3f0e81f6-0840-434d-a3d1-f02447153cae"]}],"mendeley":{"formattedCitation":"[20]","plainTextFormattedCitation":"[20]","previouslyFormattedCitation":"[19]"},"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[20]</w:t>
      </w:r>
      <w:r w:rsidR="006F161C">
        <w:rPr>
          <w:rFonts w:ascii="Times New Roman" w:hAnsi="Times New Roman"/>
          <w:sz w:val="24"/>
        </w:rPr>
        <w:fldChar w:fldCharType="end"/>
      </w:r>
      <w:r w:rsidRPr="008933CB">
        <w:rPr>
          <w:rFonts w:ascii="Times New Roman" w:hAnsi="Times New Roman"/>
          <w:sz w:val="24"/>
        </w:rPr>
        <w:t>.</w:t>
      </w:r>
    </w:p>
    <w:p w14:paraId="68115C8A" w14:textId="77777777" w:rsidR="00E96A95" w:rsidRPr="00E96A95" w:rsidRDefault="00E96A95" w:rsidP="00E96A95">
      <w:pPr>
        <w:pStyle w:val="ListParagraph"/>
        <w:spacing w:line="360" w:lineRule="auto"/>
        <w:ind w:left="567" w:firstLine="873"/>
        <w:jc w:val="both"/>
        <w:rPr>
          <w:rFonts w:ascii="Times New Roman" w:hAnsi="Times New Roman"/>
          <w:sz w:val="24"/>
        </w:rPr>
      </w:pPr>
    </w:p>
    <w:p w14:paraId="7D17F71E" w14:textId="77777777" w:rsidR="006C7540" w:rsidRDefault="006C7540" w:rsidP="003808C6">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77777777" w:rsidR="00BA4B40" w:rsidRDefault="006C7540" w:rsidP="00BA4B4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6C7540">
        <w:rPr>
          <w:rFonts w:ascii="Times New Roman" w:hAnsi="Times New Roman"/>
          <w:sz w:val="24"/>
        </w:rPr>
        <w:t xml:space="preserve">Kriptografi mempunyai peranan penting dalam dunia komputer. Hal ini disebabkan karena banyaknya informasi rahasia yang disimpan dan dikirimkan melalui media-media komputer. Informasi-informasi ini biasanya </w:t>
      </w:r>
      <w:r w:rsidRPr="006C7540">
        <w:rPr>
          <w:rFonts w:ascii="Times New Roman" w:hAnsi="Times New Roman"/>
          <w:sz w:val="24"/>
        </w:rPr>
        <w:lastRenderedPageBreak/>
        <w:t>bersikan dokumen-dokumen penting atau bersifat rahasia dari suatu instansi yang tidak ingin dibaca oleh orang yang tidak berhak atas informasi tersebut. Dengan komputer digital, akan sangat mungkin untuk menghasilkan cipher (teks rahasia) yang lebih kompleks dan rumit. Ada dua jenis kriptografi yaitu klasik dan modern. Kriptografi klasik pada umumnya dienkripsi karakter per karakter (menggunakan alfabet tradisional), sedangkan kriptografi modern beroperasi pada string biner. Dengan kata lain kriptografi klasik dan modern tidak hanya memberikan aspek keamanan, tetapi juga kepada aspek-aspek lain dalam dunia digital. Kriptografi adalah metode untuk mengirim pesan secara rahasia sehingga hanya penerima yang bisa menghapus penyamaran dan memba</w:t>
      </w:r>
      <w:r w:rsidR="000C71E2">
        <w:rPr>
          <w:rFonts w:ascii="Times New Roman" w:hAnsi="Times New Roman"/>
          <w:sz w:val="24"/>
        </w:rPr>
        <w:t>ca pesan atau menguraikannya</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mendeley":{"formattedCitation":"[21]","plainTextFormattedCitation":"[21]","previouslyFormattedCitation":"[20]"},"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[21]</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77777777" w:rsidR="00BE2BAD" w:rsidRPr="00BE2BAD" w:rsidRDefault="00820384" w:rsidP="006B7C5C">
      <w:pPr>
        <w:pStyle w:val="ListParagraph"/>
        <w:spacing w:line="360" w:lineRule="auto"/>
        <w:ind w:left="567" w:firstLine="851"/>
        <w:rPr>
          <w:rFonts w:ascii="Times New Roman" w:hAnsi="Times New Roman"/>
          <w:sz w:val="24"/>
        </w:rPr>
      </w:pPr>
      <w:r>
        <w:rPr>
          <w:rFonts w:ascii="Times New Roman" w:hAnsi="Times New Roman"/>
          <w:sz w:val="24"/>
        </w:rPr>
        <w:pict w14:anchorId="1D692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142.75pt">
            <v:imagedata r:id="rId17" o:title="Enkripsi"/>
          </v:shape>
        </w:pict>
      </w:r>
    </w:p>
    <w:p w14:paraId="47C3FF88" w14:textId="0A06ED8B" w:rsidR="006B7C5C" w:rsidRPr="006B7C5C" w:rsidRDefault="007A2F25" w:rsidP="005C2DC7">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6B7C5C" w:rsidRPr="006B7C5C">
        <w:rPr>
          <w:rFonts w:ascii="Times New Roman" w:hAnsi="Times New Roman"/>
          <w:i/>
          <w:sz w:val="24"/>
          <w:lang w:val="en-US"/>
        </w:rPr>
        <w:t>(Sumber: https://id.wikipedia.org/wiki/Kunci_%28kriptografi%29)</w:t>
      </w:r>
    </w:p>
    <w:p w14:paraId="452ED93A" w14:textId="435AE4BA" w:rsidR="006445CF" w:rsidRDefault="006C7540" w:rsidP="003808C6">
      <w:pPr>
        <w:pStyle w:val="Heading2"/>
        <w:numPr>
          <w:ilvl w:val="0"/>
          <w:numId w:val="14"/>
        </w:numPr>
      </w:pPr>
      <w:bookmarkStart w:id="19" w:name="_Toc106339568"/>
      <w:r>
        <w:lastRenderedPageBreak/>
        <w:t>Enkripsi</w:t>
      </w:r>
      <w:bookmarkEnd w:id="19"/>
    </w:p>
    <w:p w14:paraId="3150513A" w14:textId="77777777" w:rsidR="006C7540" w:rsidRDefault="006C7540" w:rsidP="006C7540">
      <w:pPr>
        <w:pStyle w:val="ListParagraph"/>
        <w:spacing w:line="360" w:lineRule="auto"/>
        <w:ind w:left="567" w:firstLine="851"/>
        <w:jc w:val="both"/>
        <w:rPr>
          <w:rFonts w:ascii="Times New Roman" w:hAnsi="Times New Roman"/>
          <w:sz w:val="24"/>
        </w:rPr>
      </w:pPr>
      <w:r w:rsidRPr="006C7540">
        <w:rPr>
          <w:rFonts w:ascii="Times New Roman" w:hAnsi="Times New Roman"/>
          <w:sz w:val="24"/>
        </w:rPr>
        <w:t>Pada kriptografi terdapat teknik yang digunakan untuk mengamankan suatu pertukaran informasi yaitu teknik enkripsi. Enkripsi adalah proses mengubah teks asli menjadi berbentuk teks yang susah atau bahkan ti</w:t>
      </w:r>
      <w:r w:rsidR="000C71E2">
        <w:rPr>
          <w:rFonts w:ascii="Times New Roman" w:hAnsi="Times New Roman"/>
          <w:sz w:val="24"/>
        </w:rPr>
        <w:t>dak bisa dimengerti</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mendeley":{"formattedCitation":"[22]","plainTextFormattedCitation":"[22]","previouslyFormattedCitation":"[21]"},"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[22]</w:t>
      </w:r>
      <w:r w:rsidR="006F161C">
        <w:rPr>
          <w:rFonts w:ascii="Times New Roman" w:hAnsi="Times New Roman"/>
          <w:sz w:val="24"/>
        </w:rPr>
        <w:fldChar w:fldCharType="end"/>
      </w:r>
      <w:r w:rsidRPr="006C7540">
        <w:rPr>
          <w:rFonts w:ascii="Times New Roman" w:hAnsi="Times New Roman"/>
          <w:sz w:val="24"/>
        </w:rPr>
        <w:t>. Enkripsi disebut juga dengan proses perubahan plaintext menjadi ciphertext.</w:t>
      </w:r>
      <w:r w:rsidR="009D3A5D">
        <w:rPr>
          <w:rFonts w:ascii="Times New Roman" w:hAnsi="Times New Roman"/>
          <w:sz w:val="24"/>
        </w:rPr>
        <w:t xml:space="preserve"> Proses pengubahan teks ini dilakukan dengan menggunakan rumus-rumus yang sudah ada menurut algoritma masing-masing. Contoh, jika menggunakan algoritma rail fence cipher maka cara mengenkripsi teksnya dengan cara menyusun teks secara diagonal pada baris dan kolom sesuai kunci yang yang dibuat, misalkan dengan kunci dua baris. Maka teks akan disusun secara zig-zag sesuai dengan cara yang digunakan.</w:t>
      </w:r>
    </w:p>
    <w:p w14:paraId="7148D8A9" w14:textId="77777777" w:rsidR="00794F63" w:rsidRPr="006C7540" w:rsidRDefault="00794F63" w:rsidP="006C7540">
      <w:pPr>
        <w:pStyle w:val="ListParagraph"/>
        <w:spacing w:line="360" w:lineRule="auto"/>
        <w:ind w:left="567" w:firstLine="851"/>
        <w:jc w:val="both"/>
        <w:rPr>
          <w:rFonts w:ascii="Times New Roman" w:hAnsi="Times New Roman"/>
          <w:sz w:val="24"/>
        </w:rPr>
      </w:pPr>
    </w:p>
    <w:p w14:paraId="12ACCD40" w14:textId="6FE6B7E8" w:rsidR="00B8786A" w:rsidRDefault="00CF7358" w:rsidP="003808C6">
      <w:pPr>
        <w:pStyle w:val="Heading2"/>
        <w:numPr>
          <w:ilvl w:val="0"/>
          <w:numId w:val="14"/>
        </w:numPr>
      </w:pPr>
      <w:bookmarkStart w:id="20" w:name="_Toc106339569"/>
      <w:r>
        <w:t>Dekri</w:t>
      </w:r>
      <w:r w:rsidR="006C7540">
        <w:t>psi</w:t>
      </w:r>
      <w:bookmarkEnd w:id="20"/>
    </w:p>
    <w:p w14:paraId="0A4ABB7D" w14:textId="77777777" w:rsidR="00B8786A" w:rsidRDefault="00CF7358"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juga diperlukan dalam 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mendeley":{"formattedCitation":"[23]","plainTextFormattedCitation":"[23]","previouslyFormattedCitation":"[22]"},"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[23]</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algoritma rail fence cipher, maka caranya adalah dengan </w:t>
      </w:r>
      <w:r w:rsidR="00B8786A">
        <w:rPr>
          <w:rFonts w:ascii="Georgia" w:hAnsi="Georgia"/>
          <w:color w:val="444444"/>
          <w:sz w:val="30"/>
          <w:szCs w:val="30"/>
          <w:shd w:val="clear" w:color="auto" w:fill="FFFFFF"/>
        </w:rPr>
        <w:t> </w:t>
      </w:r>
      <w:r w:rsidR="00B8786A">
        <w:rPr>
          <w:rFonts w:ascii="Times New Roman" w:hAnsi="Times New Roman"/>
          <w:color w:val="000000" w:themeColor="text1"/>
          <w:sz w:val="24"/>
          <w:szCs w:val="30"/>
          <w:shd w:val="clear" w:color="auto" w:fill="FFFFFF"/>
        </w:rPr>
        <w:t>mengh</w:t>
      </w:r>
      <w:r w:rsidR="00B8786A" w:rsidRPr="00B42E49">
        <w:rPr>
          <w:rFonts w:ascii="Times New Roman" w:hAnsi="Times New Roman"/>
          <w:color w:val="000000" w:themeColor="text1"/>
          <w:sz w:val="24"/>
          <w:szCs w:val="30"/>
          <w:shd w:val="clear" w:color="auto" w:fill="FFFFFF"/>
        </w:rPr>
        <w:t xml:space="preserve">itung </w:t>
      </w:r>
      <w:r w:rsidR="00B8786A">
        <w:rPr>
          <w:rFonts w:ascii="Times New Roman" w:hAnsi="Times New Roman"/>
          <w:color w:val="000000" w:themeColor="text1"/>
          <w:sz w:val="24"/>
          <w:szCs w:val="30"/>
          <w:shd w:val="clear" w:color="auto" w:fill="FFFFFF"/>
        </w:rPr>
        <w:t>jumlah karakter ciphertext,</w:t>
      </w:r>
      <w:r w:rsidR="00B8786A" w:rsidRPr="00B42E49">
        <w:rPr>
          <w:rFonts w:ascii="Times New Roman" w:hAnsi="Times New Roman"/>
          <w:color w:val="000000" w:themeColor="text1"/>
          <w:sz w:val="24"/>
          <w:szCs w:val="30"/>
          <w:shd w:val="clear" w:color="auto" w:fill="FFFFFF"/>
        </w:rPr>
        <w:t xml:space="preserve"> selanjutnya </w:t>
      </w:r>
      <w:r w:rsidR="00B8786A">
        <w:rPr>
          <w:rFonts w:ascii="Times New Roman" w:hAnsi="Times New Roman"/>
          <w:color w:val="000000" w:themeColor="text1"/>
          <w:sz w:val="24"/>
          <w:szCs w:val="30"/>
          <w:shd w:val="clear" w:color="auto" w:fill="FFFFFF"/>
        </w:rPr>
        <w:t>dibagi dengan nilai enkripsi.</w:t>
      </w:r>
      <w:r w:rsidR="00B8786A" w:rsidRPr="00B42E49">
        <w:rPr>
          <w:rFonts w:ascii="Times New Roman" w:hAnsi="Times New Roman"/>
          <w:color w:val="000000" w:themeColor="text1"/>
          <w:sz w:val="24"/>
          <w:szCs w:val="30"/>
          <w:shd w:val="clear" w:color="auto" w:fill="FFFFFF"/>
        </w:rPr>
        <w:t xml:space="preserve"> Maka</w:t>
      </w:r>
      <w:r w:rsidR="00B8786A">
        <w:rPr>
          <w:rFonts w:ascii="Times New Roman" w:hAnsi="Times New Roman"/>
          <w:color w:val="000000" w:themeColor="text1"/>
          <w:sz w:val="24"/>
          <w:szCs w:val="30"/>
          <w:shd w:val="clear" w:color="auto" w:fill="FFFFFF"/>
        </w:rPr>
        <w:t xml:space="preserve"> hasilnya sebagai kunci dekripsi, kemudian susun teks secara diagonal atau zig-zag.</w:t>
      </w:r>
    </w:p>
    <w:p w14:paraId="70075677"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B8786A">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B8786A">
      <w:pPr>
        <w:pStyle w:val="ListParagraph"/>
        <w:spacing w:line="360" w:lineRule="auto"/>
        <w:ind w:left="1440"/>
        <w:rPr>
          <w:rFonts w:ascii="Times New Roman" w:hAnsi="Times New Roman"/>
          <w:b/>
          <w:sz w:val="24"/>
        </w:rPr>
      </w:pPr>
    </w:p>
    <w:p w14:paraId="5E5A519F" w14:textId="34500C2F" w:rsidR="00B8786A" w:rsidRDefault="00B8786A" w:rsidP="003808C6">
      <w:pPr>
        <w:pStyle w:val="Heading2"/>
        <w:numPr>
          <w:ilvl w:val="0"/>
          <w:numId w:val="14"/>
        </w:numPr>
      </w:pPr>
      <w:bookmarkStart w:id="21" w:name="_Toc106339570"/>
      <w:r>
        <w:lastRenderedPageBreak/>
        <w:t>Algoritma Kriptografi</w:t>
      </w:r>
      <w:bookmarkEnd w:id="21"/>
    </w:p>
    <w:p w14:paraId="49FA1A3A"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 xml:space="preserve">2.2.7.1. </w:t>
      </w:r>
      <w:r>
        <w:rPr>
          <w:rFonts w:ascii="Times New Roman" w:hAnsi="Times New Roman"/>
          <w:b/>
          <w:sz w:val="24"/>
        </w:rPr>
        <w:tab/>
        <w:t>Algoritma Kriptografi Simetris</w:t>
      </w:r>
    </w:p>
    <w:p w14:paraId="1ACCF844" w14:textId="77777777" w:rsidR="00135A2B" w:rsidRDefault="00924B4A"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suatu algoritma dimana kunci enkripsi yang digunakan sama dengan kunci dekripsi sehingga algoritma ini disebut jug</w:t>
      </w:r>
      <w:r>
        <w:rPr>
          <w:rFonts w:ascii="Times New Roman" w:hAnsi="Times New Roman"/>
          <w:sz w:val="24"/>
        </w:rPr>
        <w:t xml:space="preserve">a sebagai </w:t>
      </w:r>
      <w:r w:rsidRPr="0039277C">
        <w:rPr>
          <w:rFonts w:ascii="Times New Roman" w:hAnsi="Times New Roman"/>
          <w:i/>
          <w:sz w:val="24"/>
        </w:rPr>
        <w:t>single-key algorithm</w:t>
      </w:r>
      <w:r>
        <w:rPr>
          <w:rFonts w:ascii="Times New Roman" w:hAnsi="Times New Roman"/>
          <w:sz w:val="24"/>
        </w:rPr>
        <w:t xml:space="preserve">. </w:t>
      </w:r>
      <w:r w:rsidRPr="00924B4A">
        <w:rPr>
          <w:rFonts w:ascii="Times New Roman" w:hAnsi="Times New Roman"/>
          <w:sz w:val="24"/>
        </w:rPr>
        <w:t>Algoritma enkripsi dekripsi ini memiliki kunci enkripsi sama dengan kunci dekripsi.</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DB4341">
      <w:pPr>
        <w:pStyle w:val="ListParagraph"/>
        <w:spacing w:line="360" w:lineRule="auto"/>
        <w:ind w:left="567" w:firstLine="142"/>
        <w:jc w:val="both"/>
        <w:rPr>
          <w:rFonts w:ascii="Times New Roman" w:hAnsi="Times New Roman"/>
          <w:sz w:val="24"/>
        </w:rPr>
      </w:pPr>
    </w:p>
    <w:p w14:paraId="41487F98" w14:textId="1F85B142" w:rsidR="00135A2B" w:rsidRPr="007A2F25" w:rsidRDefault="00135A2B" w:rsidP="00135A2B">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31968" behindDoc="0" locked="0" layoutInCell="1" allowOverlap="1" wp14:anchorId="65EDC6B5" wp14:editId="6DECFCF2">
                <wp:simplePos x="0" y="0"/>
                <wp:positionH relativeFrom="column">
                  <wp:posOffset>2941320</wp:posOffset>
                </wp:positionH>
                <wp:positionV relativeFrom="paragraph">
                  <wp:posOffset>19685</wp:posOffset>
                </wp:positionV>
                <wp:extent cx="12573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951E9" w14:textId="77777777" w:rsidR="001C22C6" w:rsidRPr="00BE2BAD" w:rsidRDefault="001C22C6"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B5" id="Rectangle 11" o:spid="_x0000_s1026" style="position:absolute;left:0;text-align:left;margin-left:231.6pt;margin-top:1.55pt;width:99pt;height: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" filled="f" strokecolor="black [3213]" strokeweight="1pt">
                <v:textbox>
                  <w:txbxContent>
                    <w:p w14:paraId="53A951E9" w14:textId="77777777" w:rsidR="001C22C6" w:rsidRPr="00BE2BAD" w:rsidRDefault="001C22C6"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0944" behindDoc="0" locked="0" layoutInCell="1" allowOverlap="1" wp14:anchorId="37B0BF09" wp14:editId="129D7E22">
                <wp:simplePos x="0" y="0"/>
                <wp:positionH relativeFrom="column">
                  <wp:posOffset>979170</wp:posOffset>
                </wp:positionH>
                <wp:positionV relativeFrom="paragraph">
                  <wp:posOffset>29210</wp:posOffset>
                </wp:positionV>
                <wp:extent cx="1257300" cy="609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337DC" w14:textId="77777777" w:rsidR="001C22C6" w:rsidRPr="00BE2BAD" w:rsidRDefault="001C22C6"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BF09" id="Rectangle 12" o:spid="_x0000_s1027" style="position:absolute;left:0;text-align:left;margin-left:77.1pt;margin-top:2.3pt;width:99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" filled="f" strokecolor="black [3213]" strokeweight="1pt">
                <v:textbox>
                  <w:txbxContent>
                    <w:p w14:paraId="31F337DC" w14:textId="77777777" w:rsidR="001C22C6" w:rsidRPr="00BE2BAD" w:rsidRDefault="001C22C6"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sidR="006578D9">
        <w:rPr>
          <w:rFonts w:ascii="Times New Roman" w:hAnsi="Times New Roman"/>
          <w:sz w:val="24"/>
        </w:rPr>
        <w:tab/>
      </w:r>
      <w:r w:rsidR="006578D9">
        <w:rPr>
          <w:rFonts w:ascii="Times New Roman" w:hAnsi="Times New Roman"/>
          <w:sz w:val="24"/>
        </w:rPr>
        <w:tab/>
      </w:r>
      <w:r w:rsidR="006578D9">
        <w:rPr>
          <w:rFonts w:ascii="Times New Roman" w:hAnsi="Times New Roman"/>
          <w:sz w:val="24"/>
        </w:rPr>
        <w:tab/>
        <w:t xml:space="preserve">            </w:t>
      </w:r>
      <w:r>
        <w:rPr>
          <w:rFonts w:ascii="Times New Roman" w:hAnsi="Times New Roman"/>
          <w:sz w:val="24"/>
        </w:rPr>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1553C795"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5040" behindDoc="0" locked="0" layoutInCell="1" allowOverlap="1" wp14:anchorId="3EFCAB3A" wp14:editId="7E41B7D8">
                <wp:simplePos x="0" y="0"/>
                <wp:positionH relativeFrom="column">
                  <wp:posOffset>4239895</wp:posOffset>
                </wp:positionH>
                <wp:positionV relativeFrom="paragraph">
                  <wp:posOffset>10160</wp:posOffset>
                </wp:positionV>
                <wp:extent cx="6572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DEDFE00" id="Straight Arrow Connector 17" o:spid="_x0000_s1026" type="#_x0000_t32" style="position:absolute;margin-left:333.85pt;margin-top:.8pt;width:51.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UdJ5WN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4016" behindDoc="0" locked="0" layoutInCell="1" allowOverlap="1" wp14:anchorId="3A36C943" wp14:editId="62D3E97A">
                <wp:simplePos x="0" y="0"/>
                <wp:positionH relativeFrom="column">
                  <wp:posOffset>2247900</wp:posOffset>
                </wp:positionH>
                <wp:positionV relativeFrom="paragraph">
                  <wp:posOffset>13335</wp:posOffset>
                </wp:positionV>
                <wp:extent cx="6572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AA2F0D3" id="Straight Arrow Connector 18" o:spid="_x0000_s1026" type="#_x0000_t32" style="position:absolute;margin-left:177pt;margin-top:1.05pt;width:51.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WM0gEAAPUDAAAOAAAAZHJzL2Uyb0RvYy54bWysU9uO0zAQfUfiHyy/06SVdkF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2992" behindDoc="0" locked="0" layoutInCell="1" allowOverlap="1" wp14:anchorId="76B0DADD" wp14:editId="79C93F8D">
                <wp:simplePos x="0" y="0"/>
                <wp:positionH relativeFrom="column">
                  <wp:posOffset>321945</wp:posOffset>
                </wp:positionH>
                <wp:positionV relativeFrom="paragraph">
                  <wp:posOffset>10160</wp:posOffset>
                </wp:positionV>
                <wp:extent cx="6572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B972728" id="Straight Arrow Connector 19" o:spid="_x0000_s1026" type="#_x0000_t32" style="position:absolute;margin-left:25.35pt;margin-top:.8pt;width:51.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qYS5l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4A1C5F0B"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7088" behindDoc="0" locked="0" layoutInCell="1" allowOverlap="1" wp14:anchorId="3897FA63" wp14:editId="396D6CAD">
                <wp:simplePos x="0" y="0"/>
                <wp:positionH relativeFrom="column">
                  <wp:posOffset>3608070</wp:posOffset>
                </wp:positionH>
                <wp:positionV relativeFrom="paragraph">
                  <wp:posOffset>137795</wp:posOffset>
                </wp:positionV>
                <wp:extent cx="0" cy="5619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2BD30A1" id="Straight Arrow Connector 20" o:spid="_x0000_s1026" type="#_x0000_t32" style="position:absolute;margin-left:284.1pt;margin-top:10.85pt;width:0;height:4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6064" behindDoc="0" locked="0" layoutInCell="1" allowOverlap="1" wp14:anchorId="35EEF1FB" wp14:editId="2AC5E873">
                <wp:simplePos x="0" y="0"/>
                <wp:positionH relativeFrom="column">
                  <wp:posOffset>1617345</wp:posOffset>
                </wp:positionH>
                <wp:positionV relativeFrom="paragraph">
                  <wp:posOffset>137795</wp:posOffset>
                </wp:positionV>
                <wp:extent cx="0" cy="5619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275150" id="Straight Arrow Connector 21" o:spid="_x0000_s1026" type="#_x0000_t32" style="position:absolute;margin-left:127.35pt;margin-top:10.85pt;width:0;height:44.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" strokecolor="black [3200]" strokeweight=".5pt">
                <v:stroke endarrow="block" joinstyle="miter"/>
              </v:shape>
            </w:pict>
          </mc:Fallback>
        </mc:AlternateContent>
      </w:r>
    </w:p>
    <w:p w14:paraId="3D770083" w14:textId="77777777" w:rsidR="00135A2B" w:rsidRDefault="00135A2B" w:rsidP="00135A2B">
      <w:pPr>
        <w:pStyle w:val="ListParagraph"/>
        <w:spacing w:line="360" w:lineRule="auto"/>
        <w:ind w:left="567" w:firstLine="851"/>
        <w:jc w:val="both"/>
        <w:rPr>
          <w:rFonts w:ascii="Times New Roman" w:hAnsi="Times New Roman"/>
          <w:b/>
          <w:sz w:val="24"/>
        </w:rPr>
      </w:pPr>
    </w:p>
    <w:p w14:paraId="195B816D" w14:textId="77777777" w:rsidR="00135A2B" w:rsidRDefault="00135A2B" w:rsidP="00135A2B">
      <w:pPr>
        <w:pStyle w:val="ListParagraph"/>
        <w:spacing w:line="360" w:lineRule="auto"/>
        <w:ind w:left="567" w:firstLine="851"/>
        <w:jc w:val="both"/>
        <w:rPr>
          <w:rFonts w:ascii="Times New Roman" w:hAnsi="Times New Roman"/>
          <w:b/>
          <w:sz w:val="24"/>
        </w:rPr>
      </w:pPr>
    </w:p>
    <w:p w14:paraId="6680F249" w14:textId="77777777" w:rsidR="00135A2B" w:rsidRPr="00135A2B" w:rsidRDefault="00135A2B" w:rsidP="00135A2B">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w:t>
      </w:r>
      <w:r>
        <w:rPr>
          <w:rFonts w:ascii="Times New Roman" w:hAnsi="Times New Roman"/>
          <w:sz w:val="24"/>
        </w:rPr>
        <w:tab/>
      </w:r>
      <w:r>
        <w:rPr>
          <w:rFonts w:ascii="Times New Roman" w:hAnsi="Times New Roman"/>
          <w:sz w:val="24"/>
        </w:rPr>
        <w:tab/>
      </w:r>
      <w:r>
        <w:rPr>
          <w:rFonts w:ascii="Times New Roman" w:hAnsi="Times New Roman"/>
          <w:sz w:val="24"/>
        </w:rPr>
        <w:tab/>
        <w:t>kunci dekripsi</w:t>
      </w:r>
    </w:p>
    <w:p w14:paraId="7BDBC37E" w14:textId="47FDD8F9" w:rsidR="00135A2B" w:rsidRDefault="00E05866" w:rsidP="00953218">
      <w:pPr>
        <w:pStyle w:val="Heading3"/>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7079A118" w14:textId="77777777" w:rsidR="00953218" w:rsidRPr="00953218" w:rsidRDefault="00953218" w:rsidP="00953218">
      <w:pPr>
        <w:rPr>
          <w:lang w:val="en-US"/>
        </w:rPr>
      </w:pPr>
    </w:p>
    <w:p w14:paraId="38E7A4F8" w14:textId="77777777" w:rsidR="00E05866" w:rsidRDefault="00E05866" w:rsidP="00E05866">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E05866">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E05866">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E05866">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3808C6">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77777777" w:rsidR="00135A2B" w:rsidRDefault="00371AD7" w:rsidP="00371AD7">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 </w:t>
      </w:r>
      <w:r>
        <w:rPr>
          <w:rFonts w:ascii="Times New Roman" w:hAnsi="Times New Roman"/>
          <w:sz w:val="24"/>
          <w:lang w:val="en-US"/>
        </w:rPr>
        <w:t>Rail fence</w:t>
      </w:r>
      <w:r>
        <w:rPr>
          <w:rFonts w:ascii="Times New Roman" w:hAnsi="Times New Roman"/>
          <w:sz w:val="24"/>
        </w:rPr>
        <w:t xml:space="preserve"> cipher, Rijndael</w:t>
      </w:r>
    </w:p>
    <w:p w14:paraId="6E8034FF" w14:textId="77777777" w:rsidR="00DB4341" w:rsidRDefault="00DB4341" w:rsidP="00371AD7">
      <w:pPr>
        <w:spacing w:line="360" w:lineRule="auto"/>
        <w:ind w:firstLine="720"/>
        <w:jc w:val="both"/>
        <w:rPr>
          <w:rFonts w:ascii="Times New Roman" w:hAnsi="Times New Roman"/>
          <w:sz w:val="24"/>
        </w:rPr>
      </w:pPr>
    </w:p>
    <w:p w14:paraId="477E16B8" w14:textId="34581AC5" w:rsidR="00DB4341" w:rsidRDefault="00DB4341" w:rsidP="00371AD7">
      <w:pPr>
        <w:spacing w:line="360" w:lineRule="auto"/>
        <w:ind w:firstLine="720"/>
        <w:jc w:val="both"/>
        <w:rPr>
          <w:rFonts w:ascii="Times New Roman" w:hAnsi="Times New Roman"/>
          <w:sz w:val="32"/>
          <w:lang w:val="en-US"/>
        </w:rPr>
      </w:pPr>
    </w:p>
    <w:p w14:paraId="3307B89B" w14:textId="77777777" w:rsidR="00ED155B" w:rsidRPr="00371AD7" w:rsidRDefault="00ED155B" w:rsidP="00371AD7">
      <w:pPr>
        <w:spacing w:line="360" w:lineRule="auto"/>
        <w:ind w:firstLine="720"/>
        <w:jc w:val="both"/>
        <w:rPr>
          <w:rFonts w:ascii="Times New Roman" w:hAnsi="Times New Roman"/>
          <w:sz w:val="32"/>
          <w:lang w:val="en-US"/>
        </w:rPr>
      </w:pPr>
    </w:p>
    <w:p w14:paraId="4B3A62E4"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2.2.7.2.</w:t>
      </w:r>
      <w:r>
        <w:rPr>
          <w:rFonts w:ascii="Times New Roman" w:hAnsi="Times New Roman"/>
          <w:b/>
          <w:sz w:val="24"/>
        </w:rPr>
        <w:tab/>
        <w:t>Algoritma Kriptografi Asimetris</w:t>
      </w:r>
    </w:p>
    <w:p w14:paraId="19F09AB3" w14:textId="77777777" w:rsidR="00E05866" w:rsidRDefault="00E05866"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sidRPr="00DB4341">
        <w:rPr>
          <w:rFonts w:ascii="Times New Roman" w:hAnsi="Times New Roman"/>
          <w:sz w:val="24"/>
        </w:rPr>
        <w:t xml:space="preserve">Algoritma asimetris </w:t>
      </w:r>
      <w:r w:rsidR="00DB4341">
        <w:rPr>
          <w:rFonts w:ascii="Times New Roman" w:hAnsi="Times New Roman"/>
          <w:sz w:val="24"/>
        </w:rPr>
        <w:t xml:space="preserve">adalah suatu algoritma </w:t>
      </w:r>
      <w:r w:rsidR="00DB4341" w:rsidRPr="00DB4341">
        <w:rPr>
          <w:rFonts w:ascii="Times New Roman" w:hAnsi="Times New Roman"/>
          <w:sz w:val="24"/>
        </w:rPr>
        <w:t>dimana kunci enkripsi yang digunakan tidak sama dengan kunci dekripsi. Pada algoritma ini menggunakan dua kunci yakni kunci publik  dan kunci privat. Kunci publik disebarkan secara umum sedangkan kunci privat disimpan secara rahasia oleh si pengguna. Walau kunci publik telah diketahui namun akan sangat sukar mengetahui kunci privat yang digunakan. Pada gambar 2.3 dijelaskan diagram proses enkripsi dan dekripsi algoritma asimetris.</w:t>
      </w:r>
    </w:p>
    <w:p w14:paraId="3E6B7EA6" w14:textId="77777777" w:rsidR="00DB4341" w:rsidRDefault="00DB4341" w:rsidP="00DB4341">
      <w:pPr>
        <w:pStyle w:val="ListParagraph"/>
        <w:spacing w:line="360" w:lineRule="auto"/>
        <w:ind w:left="567" w:firstLine="142"/>
        <w:jc w:val="both"/>
        <w:rPr>
          <w:rFonts w:ascii="Times New Roman" w:hAnsi="Times New Roman"/>
          <w:sz w:val="24"/>
        </w:rPr>
      </w:pPr>
    </w:p>
    <w:p w14:paraId="3CE673EE" w14:textId="77777777" w:rsidR="00DB4341" w:rsidRPr="007A2F25" w:rsidRDefault="00DB4341" w:rsidP="00DB4341">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40160" behindDoc="0" locked="0" layoutInCell="1" allowOverlap="1" wp14:anchorId="05735B73" wp14:editId="3587EBD2">
                <wp:simplePos x="0" y="0"/>
                <wp:positionH relativeFrom="column">
                  <wp:posOffset>2941320</wp:posOffset>
                </wp:positionH>
                <wp:positionV relativeFrom="paragraph">
                  <wp:posOffset>19685</wp:posOffset>
                </wp:positionV>
                <wp:extent cx="1257300" cy="609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90C89" w14:textId="77777777" w:rsidR="001C22C6" w:rsidRPr="00BE2BAD" w:rsidRDefault="001C22C6"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35B73" id="Rectangle 22" o:spid="_x0000_s1028" style="position:absolute;left:0;text-align:left;margin-left:231.6pt;margin-top:1.55pt;width:99pt;height: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" filled="f" strokecolor="black [3213]" strokeweight="1pt">
                <v:textbox>
                  <w:txbxContent>
                    <w:p w14:paraId="15190C89" w14:textId="77777777" w:rsidR="001C22C6" w:rsidRPr="00BE2BAD" w:rsidRDefault="001C22C6"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9136" behindDoc="0" locked="0" layoutInCell="1" allowOverlap="1" wp14:anchorId="3A6EB51A" wp14:editId="442669CE">
                <wp:simplePos x="0" y="0"/>
                <wp:positionH relativeFrom="column">
                  <wp:posOffset>979170</wp:posOffset>
                </wp:positionH>
                <wp:positionV relativeFrom="paragraph">
                  <wp:posOffset>29210</wp:posOffset>
                </wp:positionV>
                <wp:extent cx="1257300" cy="6096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877CB" w14:textId="77777777" w:rsidR="001C22C6" w:rsidRPr="00BE2BAD" w:rsidRDefault="001C22C6"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EB51A" id="Rectangle 23" o:spid="_x0000_s1029" style="position:absolute;left:0;text-align:left;margin-left:77.1pt;margin-top:2.3pt;width:99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" filled="f" strokecolor="black [3213]" strokeweight="1pt">
                <v:textbox>
                  <w:txbxContent>
                    <w:p w14:paraId="6AB877CB" w14:textId="77777777" w:rsidR="001C22C6" w:rsidRPr="00BE2BAD" w:rsidRDefault="001C22C6"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6FFA5231"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3232" behindDoc="0" locked="0" layoutInCell="1" allowOverlap="1" wp14:anchorId="10B5E8FE" wp14:editId="2DB813FE">
                <wp:simplePos x="0" y="0"/>
                <wp:positionH relativeFrom="column">
                  <wp:posOffset>4239895</wp:posOffset>
                </wp:positionH>
                <wp:positionV relativeFrom="paragraph">
                  <wp:posOffset>10160</wp:posOffset>
                </wp:positionV>
                <wp:extent cx="6572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FCA2F15" id="Straight Arrow Connector 24" o:spid="_x0000_s1026" type="#_x0000_t32" style="position:absolute;margin-left:333.85pt;margin-top:.8pt;width:51.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Lzxkdt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2208" behindDoc="0" locked="0" layoutInCell="1" allowOverlap="1" wp14:anchorId="09E3C833" wp14:editId="0284069A">
                <wp:simplePos x="0" y="0"/>
                <wp:positionH relativeFrom="column">
                  <wp:posOffset>2247900</wp:posOffset>
                </wp:positionH>
                <wp:positionV relativeFrom="paragraph">
                  <wp:posOffset>13335</wp:posOffset>
                </wp:positionV>
                <wp:extent cx="6572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223E88" id="Straight Arrow Connector 25" o:spid="_x0000_s1026" type="#_x0000_t32" style="position:absolute;margin-left:177pt;margin-top:1.05pt;width:51.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1184" behindDoc="0" locked="0" layoutInCell="1" allowOverlap="1" wp14:anchorId="1DFDECA8" wp14:editId="316CB10A">
                <wp:simplePos x="0" y="0"/>
                <wp:positionH relativeFrom="column">
                  <wp:posOffset>321945</wp:posOffset>
                </wp:positionH>
                <wp:positionV relativeFrom="paragraph">
                  <wp:posOffset>10160</wp:posOffset>
                </wp:positionV>
                <wp:extent cx="6572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9B47066" id="Straight Arrow Connector 26" o:spid="_x0000_s1026" type="#_x0000_t32" style="position:absolute;margin-left:25.35pt;margin-top:.8pt;width:51.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N/0wEAAPU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sNZ144uqP7&#10;hML0Q2JvEWFkB/CefARklEJ+jSFuCXbwR7ysYjhiFn/W6PKXZLFz8XhaPFbnxCRtbm5eN80NZ/J6&#10;VD3iAsb0QYFj+afl8cJjIbAuFovTx5ioMwGvgNzU+hyTMPad71iaAilJaITvrcq0KT2nVJn+TLj8&#10;pcmqGf5FaTKCKM5tygiqg0V2EjQ83ff1UoUyM0QbaxdQXbj9E3TJzTBVxvJ/gUt26Qg+LUBnPODf&#10;uqbzlaqe86+qZ61Z9gN0U7m+YgfNVvHn8g7y8P66LvDH17r/C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K2qN/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71300EBE"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5280" behindDoc="0" locked="0" layoutInCell="1" allowOverlap="1" wp14:anchorId="31D0AC78" wp14:editId="2D753749">
                <wp:simplePos x="0" y="0"/>
                <wp:positionH relativeFrom="column">
                  <wp:posOffset>3608070</wp:posOffset>
                </wp:positionH>
                <wp:positionV relativeFrom="paragraph">
                  <wp:posOffset>137795</wp:posOffset>
                </wp:positionV>
                <wp:extent cx="0" cy="5619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FFD58EC" id="Straight Arrow Connector 36" o:spid="_x0000_s1026" type="#_x0000_t32" style="position:absolute;margin-left:284.1pt;margin-top:10.85pt;width:0;height:44.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4256" behindDoc="0" locked="0" layoutInCell="1" allowOverlap="1" wp14:anchorId="04D6AE22" wp14:editId="3AE3142F">
                <wp:simplePos x="0" y="0"/>
                <wp:positionH relativeFrom="column">
                  <wp:posOffset>1617345</wp:posOffset>
                </wp:positionH>
                <wp:positionV relativeFrom="paragraph">
                  <wp:posOffset>137795</wp:posOffset>
                </wp:positionV>
                <wp:extent cx="0" cy="5619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F33C0D9" id="Straight Arrow Connector 37" o:spid="_x0000_s1026" type="#_x0000_t32" style="position:absolute;margin-left:127.35pt;margin-top:10.85pt;width:0;height:44.2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" strokecolor="black [3200]" strokeweight=".5pt">
                <v:stroke endarrow="block" joinstyle="miter"/>
              </v:shape>
            </w:pict>
          </mc:Fallback>
        </mc:AlternateContent>
      </w:r>
    </w:p>
    <w:p w14:paraId="5BB2936C" w14:textId="77777777" w:rsidR="00DB4341" w:rsidRDefault="00DB4341" w:rsidP="00DB4341">
      <w:pPr>
        <w:pStyle w:val="ListParagraph"/>
        <w:spacing w:line="360" w:lineRule="auto"/>
        <w:ind w:left="567" w:firstLine="851"/>
        <w:jc w:val="both"/>
        <w:rPr>
          <w:rFonts w:ascii="Times New Roman" w:hAnsi="Times New Roman"/>
          <w:b/>
          <w:sz w:val="24"/>
        </w:rPr>
      </w:pPr>
    </w:p>
    <w:p w14:paraId="6CCE6E93" w14:textId="77777777" w:rsidR="00DB4341" w:rsidRDefault="00DB4341" w:rsidP="00DB4341">
      <w:pPr>
        <w:pStyle w:val="ListParagraph"/>
        <w:spacing w:line="360" w:lineRule="auto"/>
        <w:ind w:left="567" w:firstLine="851"/>
        <w:jc w:val="both"/>
        <w:rPr>
          <w:rFonts w:ascii="Times New Roman" w:hAnsi="Times New Roman"/>
          <w:b/>
          <w:sz w:val="24"/>
        </w:rPr>
      </w:pPr>
    </w:p>
    <w:p w14:paraId="4674DD29" w14:textId="77777777" w:rsidR="00DB4341" w:rsidRPr="00135A2B" w:rsidRDefault="00DB4341" w:rsidP="00DB4341">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 (k1)</w:t>
      </w:r>
      <w:r>
        <w:rPr>
          <w:rFonts w:ascii="Times New Roman" w:hAnsi="Times New Roman"/>
          <w:sz w:val="24"/>
        </w:rPr>
        <w:tab/>
        <w:t xml:space="preserve">         kunci dekripsi (k2)</w:t>
      </w:r>
    </w:p>
    <w:p w14:paraId="0C554D22" w14:textId="16F827E7" w:rsidR="00DB4341" w:rsidRDefault="00DB4341" w:rsidP="005C2DC7">
      <w:pPr>
        <w:pStyle w:val="Heading3"/>
        <w:jc w:val="center"/>
        <w:rPr>
          <w:lang w:val="en-US"/>
        </w:rPr>
      </w:pPr>
      <w:r w:rsidRPr="005C2DC7">
        <w:rPr>
          <w:b/>
          <w:i/>
          <w:lang w:val="en-US"/>
        </w:rPr>
        <w:t>Gambar 2.3.</w:t>
      </w:r>
      <w:r>
        <w:rPr>
          <w:b/>
          <w:lang w:val="en-US"/>
        </w:rPr>
        <w:t xml:space="preserve"> </w:t>
      </w:r>
      <w:r>
        <w:rPr>
          <w:lang w:val="en-US"/>
        </w:rPr>
        <w:t>Diagram proses enkripsi dan dekripsi algoritma asimteris</w:t>
      </w:r>
    </w:p>
    <w:p w14:paraId="491F8E14" w14:textId="77777777" w:rsidR="005C2DC7" w:rsidRPr="005C2DC7" w:rsidRDefault="005C2DC7" w:rsidP="005C2DC7">
      <w:pPr>
        <w:rPr>
          <w:lang w:val="en-US"/>
        </w:rPr>
      </w:pPr>
    </w:p>
    <w:p w14:paraId="3F7CBFA8" w14:textId="77777777" w:rsidR="006F5D89" w:rsidRDefault="006F5D89" w:rsidP="006F5D89">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3808C6">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3808C6">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CF1691">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77777777" w:rsidR="006F5D89" w:rsidRPr="007A2F25" w:rsidRDefault="006F5D89" w:rsidP="00CF1691">
      <w:pPr>
        <w:spacing w:line="360" w:lineRule="auto"/>
        <w:ind w:left="567"/>
        <w:rPr>
          <w:rFonts w:ascii="Times New Roman" w:hAnsi="Times New Roman"/>
          <w:sz w:val="24"/>
        </w:rPr>
      </w:pPr>
      <w:r w:rsidRPr="006F5D89">
        <w:rPr>
          <w:rFonts w:ascii="Times New Roman" w:hAnsi="Times New Roman"/>
          <w:sz w:val="24"/>
        </w:rPr>
        <w:t>Contoh algoritma : RSA, DSA, ElGamal</w:t>
      </w:r>
    </w:p>
    <w:p w14:paraId="32B0231A" w14:textId="77777777" w:rsidR="00DB4341" w:rsidRPr="00DB4341" w:rsidRDefault="00DB4341" w:rsidP="00DB4341">
      <w:pPr>
        <w:pStyle w:val="ListParagraph"/>
        <w:spacing w:line="360" w:lineRule="auto"/>
        <w:ind w:left="567" w:firstLine="142"/>
        <w:jc w:val="both"/>
        <w:rPr>
          <w:rFonts w:ascii="Times New Roman" w:hAnsi="Times New Roman"/>
          <w:sz w:val="24"/>
        </w:rPr>
      </w:pPr>
    </w:p>
    <w:p w14:paraId="2A3F7DB4" w14:textId="77777777" w:rsidR="00E05866" w:rsidRPr="00B42C67" w:rsidRDefault="00E05866" w:rsidP="00B42C67">
      <w:pPr>
        <w:spacing w:line="360" w:lineRule="auto"/>
        <w:rPr>
          <w:rFonts w:ascii="Times New Roman" w:hAnsi="Times New Roman"/>
          <w:b/>
          <w:sz w:val="24"/>
        </w:rPr>
      </w:pPr>
    </w:p>
    <w:p w14:paraId="60C63363" w14:textId="74F55FA9" w:rsidR="006524E2" w:rsidRDefault="006C7540" w:rsidP="003808C6">
      <w:pPr>
        <w:pStyle w:val="Heading2"/>
        <w:numPr>
          <w:ilvl w:val="0"/>
          <w:numId w:val="14"/>
        </w:numPr>
      </w:pPr>
      <w:bookmarkStart w:id="22" w:name="_Toc106339571"/>
      <w:r>
        <w:t>Algoritma Rail Fence Cipher</w:t>
      </w:r>
      <w:bookmarkEnd w:id="22"/>
    </w:p>
    <w:p w14:paraId="2EAE445E" w14:textId="77777777" w:rsidR="00BF7238" w:rsidRDefault="006524E2" w:rsidP="002F0CF2">
      <w:pPr>
        <w:spacing w:line="360" w:lineRule="auto"/>
        <w:ind w:left="567" w:firstLine="873"/>
        <w:jc w:val="both"/>
        <w:rPr>
          <w:rFonts w:ascii="Times New Roman" w:hAnsi="Times New Roman"/>
          <w:sz w:val="24"/>
          <w:lang w:val="en-US"/>
        </w:rPr>
      </w:pPr>
      <w:r w:rsidRPr="006524E2">
        <w:rPr>
          <w:rFonts w:ascii="Times New Roman" w:hAnsi="Times New Roman"/>
          <w:sz w:val="24"/>
        </w:rPr>
        <w:t>Algoritma rail fence merupakan algoritma kriptografi kunci simetri yang menggunakan metode transposisi. Cara kerja dari metode transposisi yaitu dengan menyusun ulang posisi masing-masing karakter</w:t>
      </w:r>
      <w:r>
        <w:rPr>
          <w:rFonts w:ascii="Times New Roman" w:hAnsi="Times New Roman"/>
          <w:sz w:val="24"/>
          <w:lang w:val="en-US"/>
        </w:rPr>
        <w:t xml:space="preserve"> atau teks</w:t>
      </w:r>
      <w:r w:rsidRPr="006524E2">
        <w:rPr>
          <w:rFonts w:ascii="Times New Roman" w:hAnsi="Times New Roman"/>
          <w:sz w:val="24"/>
        </w:rPr>
        <w:t xml:space="preserve"> pad</w:t>
      </w:r>
      <w:r>
        <w:rPr>
          <w:rFonts w:ascii="Times New Roman" w:hAnsi="Times New Roman"/>
          <w:sz w:val="24"/>
        </w:rPr>
        <w:t>a plaintext sehingga</w:t>
      </w:r>
      <w:r>
        <w:rPr>
          <w:rFonts w:ascii="Times New Roman" w:hAnsi="Times New Roman"/>
          <w:sz w:val="24"/>
          <w:lang w:val="en-US"/>
        </w:rPr>
        <w:t xml:space="preserve"> </w:t>
      </w:r>
      <w:r w:rsidRPr="006524E2">
        <w:rPr>
          <w:rFonts w:ascii="Times New Roman" w:hAnsi="Times New Roman"/>
          <w:sz w:val="24"/>
        </w:rPr>
        <w:t>didapatkan suatu enkripsi y</w:t>
      </w:r>
      <w:r w:rsidR="002F0CF2">
        <w:rPr>
          <w:rFonts w:ascii="Times New Roman" w:hAnsi="Times New Roman"/>
          <w:sz w:val="24"/>
        </w:rPr>
        <w:t>ang berbeda dari pesan aslinya</w:t>
      </w:r>
      <w:r w:rsidR="006F161C">
        <w:rPr>
          <w:rFonts w:ascii="Times New Roman" w:hAnsi="Times New Roman"/>
          <w:sz w:val="24"/>
        </w:rPr>
        <w:fldChar w:fldCharType="begin" w:fldLock="1"/>
      </w:r>
      <w:r w:rsidR="00C316EB">
        <w:rPr>
          <w:rFonts w:ascii="Times New Roman" w:hAnsi="Times New Roman"/>
          <w:sz w:val="24"/>
        </w:rPr>
        <w:instrText>ADDIN CSL_CITATION {"citationItems":[{"id":"ITEM-1","itemData":{"author":[{"dropping-particle":"","family":"Elgamal","given":"Desktop-based","non-dropping-particle":"","parse-names":false,"suffix":""},{"dropping-particle":"","family":"Prayogi","given":"Adek Imam","non-dropping-particle":"","parse-names":false,"suffix":""},{"dropping-particle":"","family":"Teknik","given":"Jurusan","non-dropping-particle":"","parse-names":false,"suffix":""},{"dropping-particle":"","family":"Universitas","given":"Informatika","non-dropping-particle":"","parse-names":false,"suffix":""},{"dropping-particle":"","family":"Utama","given":"Potensi","non-dropping-particle":"","parse-names":false,"suffix":""},{"dropping-particle":"","family":"Jurusan","given":"Dosen","non-dropping-particle":"","parse-names":false,"suffix":""},{"dropping-particle":"","family":"Informatika","given":"Teknik","non-dropping-particle":"","parse-names":false,"suffix":""},{"dropping-particle":"","family":"Potensi","given":"Universitas","non-dropping-particle":"","parse-names":false,"suffix":""},{"dropping-particle":"","family":"Utama","given":"Universitas Potensi","non-dropping-particle":"","parse-names":false,"suffix":""}],"id":"ITEM-1","issue":"2","issued":{"date-parts":[["2020"]]},"page":"132-140","title":"Aplikasi Pengamanan File Gambar Menggunakan Rail Fence Cipher Dan Image File Security Application Using Rail Fence Cipher","type":"article-journal","volume":"8"},"uris":["http://www.mendeley.com/documents/?uuid=818f7149-1bf4-417e-8b69-8acd075f51bc"]}],"mendeley":{"formattedCitation":"[24]","plainTextFormattedCitation":"[24]","previouslyFormattedCitation":"[23]"},"properties":{"noteIndex":0},"schema":"https://github.com/citation-style-language/schema/raw/master/csl-citation.json"}</w:instrText>
      </w:r>
      <w:r w:rsidR="006F161C">
        <w:rPr>
          <w:rFonts w:ascii="Times New Roman" w:hAnsi="Times New Roman"/>
          <w:sz w:val="24"/>
        </w:rPr>
        <w:fldChar w:fldCharType="separate"/>
      </w:r>
      <w:r w:rsidR="00C316EB" w:rsidRPr="00C316EB">
        <w:rPr>
          <w:rFonts w:ascii="Times New Roman" w:hAnsi="Times New Roman"/>
          <w:noProof/>
          <w:sz w:val="24"/>
        </w:rPr>
        <w:t>[24]</w:t>
      </w:r>
      <w:r w:rsidR="006F161C">
        <w:rPr>
          <w:rFonts w:ascii="Times New Roman" w:hAnsi="Times New Roman"/>
          <w:sz w:val="24"/>
        </w:rPr>
        <w:fldChar w:fldCharType="end"/>
      </w:r>
      <w:r w:rsidR="002F0CF2">
        <w:rPr>
          <w:rFonts w:ascii="Times New Roman" w:hAnsi="Times New Roman"/>
          <w:sz w:val="24"/>
        </w:rPr>
        <w:t>.</w:t>
      </w:r>
      <w:r w:rsidR="002F0CF2">
        <w:rPr>
          <w:rFonts w:ascii="Times New Roman" w:hAnsi="Times New Roman"/>
          <w:sz w:val="24"/>
          <w:lang w:val="en-US"/>
        </w:rPr>
        <w:t xml:space="preserve"> </w:t>
      </w:r>
      <w:r w:rsidRPr="006524E2">
        <w:rPr>
          <w:rFonts w:ascii="Times New Roman" w:hAnsi="Times New Roman"/>
          <w:sz w:val="24"/>
        </w:rPr>
        <w:t xml:space="preserve">Algoritma rail fance dikenal </w:t>
      </w:r>
      <w:r>
        <w:rPr>
          <w:rFonts w:ascii="Times New Roman" w:hAnsi="Times New Roman"/>
          <w:sz w:val="24"/>
          <w:lang w:val="en-US"/>
        </w:rPr>
        <w:t xml:space="preserve">juga </w:t>
      </w:r>
      <w:r w:rsidRPr="006524E2">
        <w:rPr>
          <w:rFonts w:ascii="Times New Roman" w:hAnsi="Times New Roman"/>
          <w:sz w:val="24"/>
        </w:rPr>
        <w:t xml:space="preserve">dengan algoritma zig-zag, karena pada algoritma rail fence </w:t>
      </w:r>
      <w:r>
        <w:rPr>
          <w:rFonts w:ascii="Times New Roman" w:hAnsi="Times New Roman"/>
          <w:sz w:val="24"/>
          <w:lang w:val="en-US"/>
        </w:rPr>
        <w:t xml:space="preserve">teks </w:t>
      </w:r>
      <w:r w:rsidRPr="006524E2">
        <w:rPr>
          <w:rFonts w:ascii="Times New Roman" w:hAnsi="Times New Roman"/>
          <w:sz w:val="24"/>
        </w:rPr>
        <w:t xml:space="preserve">di susun </w:t>
      </w:r>
      <w:r>
        <w:rPr>
          <w:rFonts w:ascii="Times New Roman" w:hAnsi="Times New Roman"/>
          <w:sz w:val="24"/>
          <w:lang w:val="en-US"/>
        </w:rPr>
        <w:t>secara</w:t>
      </w:r>
      <w:r w:rsidRPr="006524E2">
        <w:rPr>
          <w:rFonts w:ascii="Times New Roman" w:hAnsi="Times New Roman"/>
          <w:sz w:val="24"/>
        </w:rPr>
        <w:t xml:space="preserve"> zig-zag. Kunci dari metode ini adalah seberapa banyak baris yang digunakan untuk melakukan proses enkripsi dan deskripsi. Baris yang digunakan harus lebih dari satu baris.</w:t>
      </w:r>
      <w:r w:rsidRPr="006524E2">
        <w:rPr>
          <w:sz w:val="24"/>
        </w:rPr>
        <w:t xml:space="preserve"> </w:t>
      </w:r>
      <w:r>
        <w:rPr>
          <w:rFonts w:ascii="Times New Roman" w:hAnsi="Times New Roman"/>
          <w:sz w:val="24"/>
          <w:lang w:val="en-US"/>
        </w:rPr>
        <w:t>Selanjutnya teks dibaca secara baris per baris.</w:t>
      </w:r>
    </w:p>
    <w:p w14:paraId="6E819719" w14:textId="77777777" w:rsidR="006524E2" w:rsidRDefault="006524E2" w:rsidP="006524E2">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rail fence cipher adalah sebagai berikut : </w:t>
      </w:r>
    </w:p>
    <w:p w14:paraId="7C8E88D3"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dienkripsi adalah MOBIL dengan menggunakan kunci dua baris.</w:t>
      </w:r>
    </w:p>
    <w:p w14:paraId="0323F27A"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ditulis secara berurutan secara diagonal.</w:t>
      </w:r>
    </w:p>
    <w:p w14:paraId="1519F47C" w14:textId="77777777" w:rsidR="000D6579" w:rsidRDefault="000D6579" w:rsidP="000D6579">
      <w:pPr>
        <w:pStyle w:val="ListParagraph"/>
        <w:spacing w:line="360" w:lineRule="auto"/>
        <w:ind w:left="1800"/>
        <w:jc w:val="both"/>
        <w:rPr>
          <w:rFonts w:ascii="Times New Roman" w:hAnsi="Times New Roman"/>
          <w:sz w:val="24"/>
        </w:rPr>
      </w:pPr>
    </w:p>
    <w:p w14:paraId="1FC4FB70" w14:textId="77777777" w:rsidR="006524E2" w:rsidRPr="006524E2" w:rsidRDefault="00C84596" w:rsidP="006524E2">
      <w:pPr>
        <w:pStyle w:val="ListParagraph"/>
        <w:spacing w:line="360" w:lineRule="auto"/>
        <w:ind w:left="1800"/>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2576" behindDoc="0" locked="0" layoutInCell="1" allowOverlap="1" wp14:anchorId="348A3401" wp14:editId="34F9D78A">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051774"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1552" behindDoc="0" locked="0" layoutInCell="1" allowOverlap="1" wp14:anchorId="6FCEA66A" wp14:editId="65D3362E">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64382F8" id="Straight Arrow Connector 15" o:spid="_x0000_s1026" type="#_x0000_t32" style="position:absolute;margin-left:220.9pt;margin-top:20.7pt;width:26.6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0528" behindDoc="0" locked="0" layoutInCell="1" allowOverlap="1" wp14:anchorId="72D25E58" wp14:editId="0B7A5BCB">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1438F4B" id="Straight Arrow Connector 14" o:spid="_x0000_s1026" type="#_x0000_t32" style="position:absolute;margin-left:172.75pt;margin-top:23.95pt;width:27.1pt;height:2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69504" behindDoc="0" locked="0" layoutInCell="1" allowOverlap="1" wp14:anchorId="70203E1B" wp14:editId="1FFB76F7">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42A8E56" id="Straight Arrow Connector 13" o:spid="_x0000_s1026" type="#_x0000_t32" style="position:absolute;margin-left:124.55pt;margin-top:20.55pt;width:32.25pt;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sidR="00820384">
        <w:rPr>
          <w:rFonts w:ascii="Times New Roman" w:hAnsi="Times New Roman"/>
          <w:sz w:val="24"/>
        </w:rPr>
        <w:pict w14:anchorId="0D0F9D9A">
          <v:shape id="_x0000_i1026" type="#_x0000_t75" style="width:246.05pt;height:65.75pt">
            <v:imagedata r:id="rId18" o:title="MOO" croptop="27190f"/>
          </v:shape>
        </w:pict>
      </w:r>
    </w:p>
    <w:p w14:paraId="62EEBF9E" w14:textId="05EBBDE6" w:rsidR="009F6C25" w:rsidRDefault="00371AD7" w:rsidP="005C2DC7">
      <w:pPr>
        <w:pStyle w:val="Heading3"/>
        <w:ind w:firstLine="567"/>
        <w:jc w:val="center"/>
      </w:pPr>
      <w:r>
        <w:rPr>
          <w:b/>
        </w:rPr>
        <w:t>Gambar 2.4.</w:t>
      </w:r>
      <w:r w:rsidR="000D6579" w:rsidRPr="0013178D">
        <w:rPr>
          <w:b/>
        </w:rPr>
        <w:t xml:space="preserve"> </w:t>
      </w:r>
      <w:r w:rsidR="000D6579" w:rsidRPr="0013178D">
        <w:t>Algoritma Rail Fence Cipher</w:t>
      </w:r>
    </w:p>
    <w:p w14:paraId="3FE0DDB2" w14:textId="77777777" w:rsidR="005C2DC7" w:rsidRPr="005C2DC7" w:rsidRDefault="005C2DC7" w:rsidP="005C2DC7"/>
    <w:p w14:paraId="7C39F89F" w14:textId="77777777" w:rsidR="00FC7A88" w:rsidRPr="00FC7A88" w:rsidRDefault="000D6579" w:rsidP="003808C6">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Pr>
          <w:rFonts w:ascii="Times New Roman" w:hAnsi="Times New Roman"/>
          <w:sz w:val="24"/>
        </w:rPr>
        <w:t>teks</w:t>
      </w:r>
      <w:r w:rsidRPr="000D6579">
        <w:rPr>
          <w:rFonts w:ascii="Times New Roman" w:hAnsi="Times New Roman"/>
          <w:sz w:val="24"/>
        </w:rPr>
        <w:t xml:space="preserve"> ditulis secara berurutan dari kiri ke kanan dimulai dari baris yang paling atas. Sehingga diperoleh ciphertext yaitu </w:t>
      </w:r>
      <w:r>
        <w:rPr>
          <w:rFonts w:ascii="Times New Roman" w:hAnsi="Times New Roman"/>
          <w:sz w:val="24"/>
        </w:rPr>
        <w:t>MBLOI</w:t>
      </w:r>
      <w:r w:rsidRPr="000D6579">
        <w:rPr>
          <w:rFonts w:ascii="Times New Roman" w:hAnsi="Times New Roman"/>
          <w:sz w:val="24"/>
        </w:rPr>
        <w:t>.</w:t>
      </w:r>
    </w:p>
    <w:p w14:paraId="67D75D76" w14:textId="6E5BD788" w:rsidR="00FC7A88" w:rsidRDefault="00FC7A88" w:rsidP="005C2DC7">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lastRenderedPageBreak/>
        <w:t xml:space="preserve">Algoritma rail fence cipher adalah metode yang menggunakan tabel kolom dan baris dalam mengenkripsi sebuah teks, kunci yang dibutuhkan harus lebih dari satu baris. </w:t>
      </w:r>
    </w:p>
    <w:p w14:paraId="4C297020"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enkripsi dari metode rail fence cipher : </w:t>
      </w:r>
    </w:p>
    <w:p w14:paraId="6CBF69EB"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Ci = Pi(key)....................(1) </w:t>
      </w:r>
    </w:p>
    <w:p w14:paraId="064F449A"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dekripsi dari metode rail fence cipher : </w:t>
      </w:r>
    </w:p>
    <w:p w14:paraId="2A076E8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Kd = Len(C)/Ke..............(2) </w:t>
      </w:r>
    </w:p>
    <w:p w14:paraId="7A284626"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Kunci untuk menggunakan dekripsi yaitu : </w:t>
      </w:r>
    </w:p>
    <w:p w14:paraId="76180B7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Pi = Ci(Kd).....................(3)</w:t>
      </w:r>
    </w:p>
    <w:p w14:paraId="137D21E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Contoh proses enkripsi : </w:t>
      </w:r>
    </w:p>
    <w:p w14:paraId="428AB25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Plaintext   : LAPTOPBARU</w:t>
      </w:r>
    </w:p>
    <w:p w14:paraId="5DE8DDD7" w14:textId="77777777" w:rsidR="008A4C79" w:rsidRDefault="00FC7A88" w:rsidP="008A4C79">
      <w:pPr>
        <w:spacing w:line="360" w:lineRule="auto"/>
        <w:ind w:left="567"/>
        <w:jc w:val="both"/>
        <w:rPr>
          <w:rFonts w:ascii="Times New Roman" w:hAnsi="Times New Roman"/>
          <w:sz w:val="24"/>
          <w:szCs w:val="24"/>
        </w:rPr>
      </w:pPr>
      <w:r>
        <w:rPr>
          <w:rFonts w:ascii="Times New Roman" w:hAnsi="Times New Roman"/>
          <w:sz w:val="24"/>
          <w:szCs w:val="24"/>
        </w:rPr>
        <w:t>Kunci</w:t>
      </w:r>
      <w:r>
        <w:rPr>
          <w:rFonts w:ascii="Times New Roman" w:hAnsi="Times New Roman"/>
          <w:sz w:val="24"/>
          <w:szCs w:val="24"/>
        </w:rPr>
        <w:tab/>
      </w:r>
      <w:r>
        <w:rPr>
          <w:rFonts w:ascii="Times New Roman" w:hAnsi="Times New Roman"/>
          <w:sz w:val="24"/>
          <w:szCs w:val="24"/>
          <w:lang w:val="en-US"/>
        </w:rPr>
        <w:t xml:space="preserve">   </w:t>
      </w:r>
      <w:r w:rsidRPr="00FC7A88">
        <w:rPr>
          <w:rFonts w:ascii="Times New Roman" w:hAnsi="Times New Roman"/>
          <w:sz w:val="24"/>
          <w:szCs w:val="24"/>
        </w:rPr>
        <w:t>: 3 baris</w:t>
      </w:r>
    </w:p>
    <w:p w14:paraId="49937552" w14:textId="77777777" w:rsidR="008A4C79" w:rsidRPr="008A4C79" w:rsidRDefault="008A4C79" w:rsidP="008A4C79">
      <w:pPr>
        <w:spacing w:line="360" w:lineRule="auto"/>
        <w:ind w:left="567"/>
        <w:jc w:val="both"/>
        <w:rPr>
          <w:rFonts w:ascii="Times New Roman" w:hAnsi="Times New Roman"/>
          <w:sz w:val="24"/>
          <w:szCs w:val="24"/>
          <w:lang w:val="en-US"/>
        </w:rPr>
      </w:pPr>
      <w:r>
        <w:rPr>
          <w:noProof/>
          <w:lang w:val="en-US"/>
        </w:rPr>
        <mc:AlternateContent>
          <mc:Choice Requires="wps">
            <w:drawing>
              <wp:anchor distT="0" distB="0" distL="114300" distR="114300" simplePos="0" relativeHeight="251748352" behindDoc="0" locked="0" layoutInCell="1" allowOverlap="1" wp14:anchorId="2B1DD571" wp14:editId="3292283E">
                <wp:simplePos x="0" y="0"/>
                <wp:positionH relativeFrom="column">
                  <wp:posOffset>299085</wp:posOffset>
                </wp:positionH>
                <wp:positionV relativeFrom="paragraph">
                  <wp:posOffset>1064895</wp:posOffset>
                </wp:positionV>
                <wp:extent cx="838200" cy="518795"/>
                <wp:effectExtent l="0" t="19050" r="38100" b="33655"/>
                <wp:wrapNone/>
                <wp:docPr id="5" name="Right Arrow 5"/>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1A2C8" w14:textId="77777777" w:rsidR="001C22C6" w:rsidRPr="00145599" w:rsidRDefault="001C22C6"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DD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0" type="#_x0000_t13" style="position:absolute;left:0;text-align:left;margin-left:23.55pt;margin-top:83.85pt;width:66pt;height:40.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" adj="14915" filled="f" strokecolor="black [3213]" strokeweight="1pt">
                <v:textbox>
                  <w:txbxContent>
                    <w:p w14:paraId="2D61A2C8" w14:textId="77777777" w:rsidR="001C22C6" w:rsidRPr="00145599" w:rsidRDefault="001C22C6"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2C1EA459" wp14:editId="2E93AB4C">
                <wp:simplePos x="0" y="0"/>
                <wp:positionH relativeFrom="column">
                  <wp:posOffset>300355</wp:posOffset>
                </wp:positionH>
                <wp:positionV relativeFrom="paragraph">
                  <wp:posOffset>602615</wp:posOffset>
                </wp:positionV>
                <wp:extent cx="838200" cy="518795"/>
                <wp:effectExtent l="0" t="19050" r="38100" b="33655"/>
                <wp:wrapNone/>
                <wp:docPr id="38" name="Right Arrow 3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32F6A" w14:textId="77777777" w:rsidR="001C22C6" w:rsidRPr="00145599" w:rsidRDefault="001C22C6"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EA459" id="Right Arrow 38" o:spid="_x0000_s1031" type="#_x0000_t13" style="position:absolute;left:0;text-align:left;margin-left:23.65pt;margin-top:47.45pt;width:66pt;height:4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" adj="14915" filled="f" strokecolor="black [3213]" strokeweight="1pt">
                <v:textbox>
                  <w:txbxContent>
                    <w:p w14:paraId="66E32F6A" w14:textId="77777777" w:rsidR="001C22C6" w:rsidRPr="00145599" w:rsidRDefault="001C22C6" w:rsidP="00FC7A88">
                      <w:pPr>
                        <w:rPr>
                          <w:color w:val="000000" w:themeColor="text1"/>
                          <w:lang w:val="en-US"/>
                        </w:rPr>
                      </w:pPr>
                      <w:r>
                        <w:rPr>
                          <w:color w:val="000000" w:themeColor="text1"/>
                          <w:lang w:val="en-US"/>
                        </w:rPr>
                        <w:t>Baris 1</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721F4897" wp14:editId="3530BBB9">
                <wp:simplePos x="0" y="0"/>
                <wp:positionH relativeFrom="column">
                  <wp:posOffset>299085</wp:posOffset>
                </wp:positionH>
                <wp:positionV relativeFrom="paragraph">
                  <wp:posOffset>1549400</wp:posOffset>
                </wp:positionV>
                <wp:extent cx="838200" cy="518795"/>
                <wp:effectExtent l="0" t="19050" r="38100" b="33655"/>
                <wp:wrapNone/>
                <wp:docPr id="8" name="Right Arrow 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0C9EF" w14:textId="77777777" w:rsidR="001C22C6" w:rsidRPr="00145599" w:rsidRDefault="001C22C6"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4897" id="Right Arrow 8" o:spid="_x0000_s1032" type="#_x0000_t13" style="position:absolute;left:0;text-align:left;margin-left:23.55pt;margin-top:122pt;width:66pt;height:4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" adj="14915" filled="f" strokecolor="black [3213]" strokeweight="1pt">
                <v:textbox>
                  <w:txbxContent>
                    <w:p w14:paraId="4D00C9EF" w14:textId="77777777" w:rsidR="001C22C6" w:rsidRPr="00145599" w:rsidRDefault="001C22C6" w:rsidP="00FC7A88">
                      <w:pPr>
                        <w:rPr>
                          <w:color w:val="000000" w:themeColor="text1"/>
                          <w:lang w:val="en-US"/>
                        </w:rPr>
                      </w:pPr>
                      <w:r>
                        <w:rPr>
                          <w:color w:val="000000" w:themeColor="text1"/>
                          <w:lang w:val="en-US"/>
                        </w:rPr>
                        <w:t>Baris 3</w:t>
                      </w:r>
                    </w:p>
                  </w:txbxContent>
                </v:textbox>
              </v:shape>
            </w:pict>
          </mc:Fallback>
        </mc:AlternateContent>
      </w:r>
      <w:r>
        <w:rPr>
          <w:rFonts w:ascii="Times New Roman" w:hAnsi="Times New Roman"/>
          <w:sz w:val="24"/>
          <w:szCs w:val="24"/>
          <w:lang w:val="en-US"/>
        </w:rPr>
        <w:t>Cara menentukan panjang kolom dengan cara menghitung jumlah karakter pada plaintext.</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2D626CE7" w14:textId="77777777" w:rsidTr="00F86916">
        <w:trPr>
          <w:trHeight w:val="691"/>
        </w:trPr>
        <w:tc>
          <w:tcPr>
            <w:tcW w:w="540" w:type="dxa"/>
          </w:tcPr>
          <w:p w14:paraId="39089A10"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L</w:t>
            </w:r>
          </w:p>
        </w:tc>
        <w:tc>
          <w:tcPr>
            <w:tcW w:w="540" w:type="dxa"/>
          </w:tcPr>
          <w:p w14:paraId="1A0B3866" w14:textId="77777777" w:rsidR="00FC7A88" w:rsidRDefault="00FC7A88" w:rsidP="00F86916">
            <w:pPr>
              <w:spacing w:line="360" w:lineRule="auto"/>
              <w:jc w:val="center"/>
              <w:rPr>
                <w:rFonts w:ascii="Times New Roman" w:hAnsi="Times New Roman"/>
                <w:sz w:val="24"/>
                <w:szCs w:val="24"/>
              </w:rPr>
            </w:pPr>
          </w:p>
        </w:tc>
        <w:tc>
          <w:tcPr>
            <w:tcW w:w="540" w:type="dxa"/>
          </w:tcPr>
          <w:p w14:paraId="3B7F59B3" w14:textId="77777777" w:rsidR="00FC7A88" w:rsidRDefault="00FC7A88" w:rsidP="00F86916">
            <w:pPr>
              <w:spacing w:line="360" w:lineRule="auto"/>
              <w:jc w:val="center"/>
              <w:rPr>
                <w:rFonts w:ascii="Times New Roman" w:hAnsi="Times New Roman"/>
                <w:sz w:val="24"/>
                <w:szCs w:val="24"/>
              </w:rPr>
            </w:pPr>
          </w:p>
        </w:tc>
        <w:tc>
          <w:tcPr>
            <w:tcW w:w="541" w:type="dxa"/>
          </w:tcPr>
          <w:p w14:paraId="1FA10E28" w14:textId="77777777" w:rsidR="00FC7A88" w:rsidRDefault="00FC7A88" w:rsidP="00F86916">
            <w:pPr>
              <w:spacing w:line="360" w:lineRule="auto"/>
              <w:jc w:val="center"/>
              <w:rPr>
                <w:rFonts w:ascii="Times New Roman" w:hAnsi="Times New Roman"/>
                <w:sz w:val="24"/>
                <w:szCs w:val="24"/>
              </w:rPr>
            </w:pPr>
          </w:p>
        </w:tc>
        <w:tc>
          <w:tcPr>
            <w:tcW w:w="541" w:type="dxa"/>
          </w:tcPr>
          <w:p w14:paraId="00A8DE1D"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O</w:t>
            </w:r>
          </w:p>
        </w:tc>
        <w:tc>
          <w:tcPr>
            <w:tcW w:w="541" w:type="dxa"/>
          </w:tcPr>
          <w:p w14:paraId="695DC03F" w14:textId="77777777" w:rsidR="00FC7A88" w:rsidRDefault="00FC7A88" w:rsidP="00F86916">
            <w:pPr>
              <w:spacing w:line="360" w:lineRule="auto"/>
              <w:jc w:val="center"/>
              <w:rPr>
                <w:rFonts w:ascii="Times New Roman" w:hAnsi="Times New Roman"/>
                <w:sz w:val="24"/>
                <w:szCs w:val="24"/>
              </w:rPr>
            </w:pPr>
          </w:p>
        </w:tc>
        <w:tc>
          <w:tcPr>
            <w:tcW w:w="541" w:type="dxa"/>
          </w:tcPr>
          <w:p w14:paraId="4CA51631" w14:textId="77777777" w:rsidR="00FC7A88" w:rsidRDefault="00FC7A88" w:rsidP="00F86916">
            <w:pPr>
              <w:spacing w:line="360" w:lineRule="auto"/>
              <w:jc w:val="center"/>
              <w:rPr>
                <w:rFonts w:ascii="Times New Roman" w:hAnsi="Times New Roman"/>
                <w:sz w:val="24"/>
                <w:szCs w:val="24"/>
              </w:rPr>
            </w:pPr>
          </w:p>
        </w:tc>
        <w:tc>
          <w:tcPr>
            <w:tcW w:w="541" w:type="dxa"/>
          </w:tcPr>
          <w:p w14:paraId="74512AEB" w14:textId="77777777" w:rsidR="00FC7A88" w:rsidRDefault="00FC7A88" w:rsidP="00F86916">
            <w:pPr>
              <w:spacing w:line="360" w:lineRule="auto"/>
              <w:jc w:val="center"/>
              <w:rPr>
                <w:rFonts w:ascii="Times New Roman" w:hAnsi="Times New Roman"/>
                <w:sz w:val="24"/>
                <w:szCs w:val="24"/>
              </w:rPr>
            </w:pPr>
          </w:p>
        </w:tc>
        <w:tc>
          <w:tcPr>
            <w:tcW w:w="541" w:type="dxa"/>
          </w:tcPr>
          <w:p w14:paraId="68E86065"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R</w:t>
            </w:r>
          </w:p>
        </w:tc>
        <w:tc>
          <w:tcPr>
            <w:tcW w:w="541" w:type="dxa"/>
          </w:tcPr>
          <w:p w14:paraId="35C6F99B" w14:textId="77777777" w:rsidR="00FC7A88" w:rsidRDefault="00FC7A88" w:rsidP="00F86916">
            <w:pPr>
              <w:spacing w:line="360" w:lineRule="auto"/>
              <w:jc w:val="center"/>
              <w:rPr>
                <w:rFonts w:ascii="Times New Roman" w:hAnsi="Times New Roman"/>
                <w:sz w:val="24"/>
                <w:szCs w:val="24"/>
              </w:rPr>
            </w:pPr>
          </w:p>
        </w:tc>
      </w:tr>
      <w:tr w:rsidR="00FC7A88" w14:paraId="77C1676F" w14:textId="77777777" w:rsidTr="00F86916">
        <w:trPr>
          <w:trHeight w:val="691"/>
        </w:trPr>
        <w:tc>
          <w:tcPr>
            <w:tcW w:w="540" w:type="dxa"/>
          </w:tcPr>
          <w:p w14:paraId="33F8993C" w14:textId="77777777" w:rsidR="00FC7A88" w:rsidRDefault="00FC7A88" w:rsidP="00F86916">
            <w:pPr>
              <w:spacing w:line="360" w:lineRule="auto"/>
              <w:jc w:val="center"/>
              <w:rPr>
                <w:rFonts w:ascii="Times New Roman" w:hAnsi="Times New Roman"/>
                <w:sz w:val="24"/>
                <w:szCs w:val="24"/>
              </w:rPr>
            </w:pPr>
          </w:p>
        </w:tc>
        <w:tc>
          <w:tcPr>
            <w:tcW w:w="540" w:type="dxa"/>
          </w:tcPr>
          <w:p w14:paraId="631B58EE"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0" w:type="dxa"/>
          </w:tcPr>
          <w:p w14:paraId="2B2F7CE7" w14:textId="77777777" w:rsidR="00FC7A88" w:rsidRDefault="00FC7A88" w:rsidP="00F86916">
            <w:pPr>
              <w:spacing w:line="360" w:lineRule="auto"/>
              <w:jc w:val="center"/>
              <w:rPr>
                <w:rFonts w:ascii="Times New Roman" w:hAnsi="Times New Roman"/>
                <w:sz w:val="24"/>
                <w:szCs w:val="24"/>
              </w:rPr>
            </w:pPr>
          </w:p>
        </w:tc>
        <w:tc>
          <w:tcPr>
            <w:tcW w:w="541" w:type="dxa"/>
          </w:tcPr>
          <w:p w14:paraId="57D7669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T</w:t>
            </w:r>
          </w:p>
        </w:tc>
        <w:tc>
          <w:tcPr>
            <w:tcW w:w="541" w:type="dxa"/>
          </w:tcPr>
          <w:p w14:paraId="7D884D74" w14:textId="77777777" w:rsidR="00FC7A88" w:rsidRDefault="00FC7A88" w:rsidP="00F86916">
            <w:pPr>
              <w:spacing w:line="360" w:lineRule="auto"/>
              <w:jc w:val="center"/>
              <w:rPr>
                <w:rFonts w:ascii="Times New Roman" w:hAnsi="Times New Roman"/>
                <w:sz w:val="24"/>
                <w:szCs w:val="24"/>
              </w:rPr>
            </w:pPr>
          </w:p>
        </w:tc>
        <w:tc>
          <w:tcPr>
            <w:tcW w:w="541" w:type="dxa"/>
          </w:tcPr>
          <w:p w14:paraId="711052B9"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1A427F84" w14:textId="77777777" w:rsidR="00FC7A88" w:rsidRDefault="00FC7A88" w:rsidP="00F86916">
            <w:pPr>
              <w:spacing w:line="360" w:lineRule="auto"/>
              <w:jc w:val="center"/>
              <w:rPr>
                <w:rFonts w:ascii="Times New Roman" w:hAnsi="Times New Roman"/>
                <w:sz w:val="24"/>
                <w:szCs w:val="24"/>
              </w:rPr>
            </w:pPr>
          </w:p>
        </w:tc>
        <w:tc>
          <w:tcPr>
            <w:tcW w:w="541" w:type="dxa"/>
          </w:tcPr>
          <w:p w14:paraId="0422AB9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1" w:type="dxa"/>
          </w:tcPr>
          <w:p w14:paraId="411E9CDF" w14:textId="77777777" w:rsidR="00FC7A88" w:rsidRDefault="00FC7A88" w:rsidP="00F86916">
            <w:pPr>
              <w:spacing w:line="360" w:lineRule="auto"/>
              <w:jc w:val="center"/>
              <w:rPr>
                <w:rFonts w:ascii="Times New Roman" w:hAnsi="Times New Roman"/>
                <w:sz w:val="24"/>
                <w:szCs w:val="24"/>
              </w:rPr>
            </w:pPr>
          </w:p>
        </w:tc>
        <w:tc>
          <w:tcPr>
            <w:tcW w:w="541" w:type="dxa"/>
          </w:tcPr>
          <w:p w14:paraId="4E74F3F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78E372AA" w14:textId="77777777" w:rsidTr="00F86916">
        <w:trPr>
          <w:trHeight w:val="673"/>
        </w:trPr>
        <w:tc>
          <w:tcPr>
            <w:tcW w:w="540" w:type="dxa"/>
          </w:tcPr>
          <w:p w14:paraId="51A9F972" w14:textId="77777777" w:rsidR="00FC7A88" w:rsidRDefault="00FC7A88" w:rsidP="00F86916">
            <w:pPr>
              <w:spacing w:line="360" w:lineRule="auto"/>
              <w:jc w:val="center"/>
              <w:rPr>
                <w:rFonts w:ascii="Times New Roman" w:hAnsi="Times New Roman"/>
                <w:sz w:val="24"/>
                <w:szCs w:val="24"/>
              </w:rPr>
            </w:pPr>
          </w:p>
        </w:tc>
        <w:tc>
          <w:tcPr>
            <w:tcW w:w="540" w:type="dxa"/>
          </w:tcPr>
          <w:p w14:paraId="00D36874" w14:textId="77777777" w:rsidR="00FC7A88" w:rsidRDefault="00FC7A88" w:rsidP="00F86916">
            <w:pPr>
              <w:spacing w:line="360" w:lineRule="auto"/>
              <w:jc w:val="center"/>
              <w:rPr>
                <w:rFonts w:ascii="Times New Roman" w:hAnsi="Times New Roman"/>
                <w:sz w:val="24"/>
                <w:szCs w:val="24"/>
              </w:rPr>
            </w:pPr>
          </w:p>
        </w:tc>
        <w:tc>
          <w:tcPr>
            <w:tcW w:w="540" w:type="dxa"/>
          </w:tcPr>
          <w:p w14:paraId="495ADC0B"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3DB86ACA" w14:textId="77777777" w:rsidR="00FC7A88" w:rsidRDefault="00FC7A88" w:rsidP="00F86916">
            <w:pPr>
              <w:spacing w:line="360" w:lineRule="auto"/>
              <w:jc w:val="center"/>
              <w:rPr>
                <w:rFonts w:ascii="Times New Roman" w:hAnsi="Times New Roman"/>
                <w:sz w:val="24"/>
                <w:szCs w:val="24"/>
              </w:rPr>
            </w:pPr>
          </w:p>
        </w:tc>
        <w:tc>
          <w:tcPr>
            <w:tcW w:w="541" w:type="dxa"/>
          </w:tcPr>
          <w:p w14:paraId="66E58FB0" w14:textId="77777777" w:rsidR="00FC7A88" w:rsidRDefault="00FC7A88" w:rsidP="00F86916">
            <w:pPr>
              <w:spacing w:line="360" w:lineRule="auto"/>
              <w:jc w:val="center"/>
              <w:rPr>
                <w:rFonts w:ascii="Times New Roman" w:hAnsi="Times New Roman"/>
                <w:sz w:val="24"/>
                <w:szCs w:val="24"/>
              </w:rPr>
            </w:pPr>
          </w:p>
        </w:tc>
        <w:tc>
          <w:tcPr>
            <w:tcW w:w="541" w:type="dxa"/>
          </w:tcPr>
          <w:p w14:paraId="0FC637A5" w14:textId="77777777" w:rsidR="00FC7A88" w:rsidRDefault="00FC7A88" w:rsidP="00F86916">
            <w:pPr>
              <w:spacing w:line="360" w:lineRule="auto"/>
              <w:jc w:val="center"/>
              <w:rPr>
                <w:rFonts w:ascii="Times New Roman" w:hAnsi="Times New Roman"/>
                <w:sz w:val="24"/>
                <w:szCs w:val="24"/>
              </w:rPr>
            </w:pPr>
          </w:p>
        </w:tc>
        <w:tc>
          <w:tcPr>
            <w:tcW w:w="541" w:type="dxa"/>
          </w:tcPr>
          <w:p w14:paraId="42516D36"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48D79A44" w14:textId="77777777" w:rsidR="00FC7A88" w:rsidRDefault="00FC7A88" w:rsidP="00F86916">
            <w:pPr>
              <w:spacing w:line="360" w:lineRule="auto"/>
              <w:jc w:val="center"/>
              <w:rPr>
                <w:rFonts w:ascii="Times New Roman" w:hAnsi="Times New Roman"/>
                <w:sz w:val="24"/>
                <w:szCs w:val="24"/>
              </w:rPr>
            </w:pPr>
          </w:p>
        </w:tc>
        <w:tc>
          <w:tcPr>
            <w:tcW w:w="541" w:type="dxa"/>
          </w:tcPr>
          <w:p w14:paraId="124600E4" w14:textId="77777777" w:rsidR="00FC7A88" w:rsidRDefault="00FC7A88" w:rsidP="00F86916">
            <w:pPr>
              <w:spacing w:line="360" w:lineRule="auto"/>
              <w:jc w:val="center"/>
              <w:rPr>
                <w:rFonts w:ascii="Times New Roman" w:hAnsi="Times New Roman"/>
                <w:sz w:val="24"/>
                <w:szCs w:val="24"/>
              </w:rPr>
            </w:pPr>
          </w:p>
        </w:tc>
        <w:tc>
          <w:tcPr>
            <w:tcW w:w="541" w:type="dxa"/>
          </w:tcPr>
          <w:p w14:paraId="229CEAAB" w14:textId="77777777" w:rsidR="00FC7A88" w:rsidRDefault="00FC7A88" w:rsidP="00F86916">
            <w:pPr>
              <w:spacing w:line="360" w:lineRule="auto"/>
              <w:jc w:val="center"/>
              <w:rPr>
                <w:rFonts w:ascii="Times New Roman" w:hAnsi="Times New Roman"/>
                <w:sz w:val="24"/>
                <w:szCs w:val="24"/>
              </w:rPr>
            </w:pPr>
          </w:p>
        </w:tc>
      </w:tr>
    </w:tbl>
    <w:p w14:paraId="48B2EE13" w14:textId="77777777" w:rsidR="008A4C79" w:rsidRDefault="008A4C79" w:rsidP="008A4C79">
      <w:pPr>
        <w:spacing w:line="360" w:lineRule="auto"/>
        <w:rPr>
          <w:rFonts w:ascii="Times New Roman" w:hAnsi="Times New Roman"/>
          <w:sz w:val="24"/>
          <w:szCs w:val="24"/>
        </w:rPr>
      </w:pPr>
    </w:p>
    <w:p w14:paraId="136434BC" w14:textId="77777777" w:rsidR="00FC7A88" w:rsidRDefault="00FC7A88" w:rsidP="008A4C79">
      <w:pPr>
        <w:spacing w:line="360" w:lineRule="auto"/>
        <w:ind w:firstLine="567"/>
        <w:rPr>
          <w:rFonts w:ascii="Times New Roman" w:hAnsi="Times New Roman"/>
          <w:sz w:val="24"/>
          <w:szCs w:val="24"/>
        </w:rPr>
      </w:pPr>
      <w:r>
        <w:rPr>
          <w:rFonts w:ascii="Times New Roman" w:hAnsi="Times New Roman"/>
          <w:sz w:val="24"/>
          <w:szCs w:val="24"/>
        </w:rPr>
        <w:t xml:space="preserve">Ciphertext     : </w:t>
      </w:r>
      <w:r w:rsidRPr="00FC7A88">
        <w:rPr>
          <w:rFonts w:ascii="Times New Roman" w:hAnsi="Times New Roman"/>
          <w:sz w:val="24"/>
          <w:szCs w:val="24"/>
        </w:rPr>
        <w:t>LORATPAUPB</w:t>
      </w:r>
    </w:p>
    <w:p w14:paraId="0647BE02" w14:textId="77777777" w:rsidR="008A4C79" w:rsidRDefault="008A4C79" w:rsidP="00FC7A88">
      <w:pPr>
        <w:spacing w:line="360" w:lineRule="auto"/>
        <w:ind w:left="2007" w:firstLine="153"/>
        <w:rPr>
          <w:rFonts w:ascii="Times New Roman" w:hAnsi="Times New Roman"/>
          <w:sz w:val="24"/>
          <w:szCs w:val="24"/>
        </w:rPr>
      </w:pPr>
    </w:p>
    <w:p w14:paraId="0950FE90" w14:textId="77777777" w:rsidR="008A4C79" w:rsidRDefault="008A4C79" w:rsidP="00FC7A88">
      <w:pPr>
        <w:spacing w:line="360" w:lineRule="auto"/>
        <w:ind w:left="2007" w:firstLine="153"/>
        <w:rPr>
          <w:rFonts w:ascii="Times New Roman" w:hAnsi="Times New Roman"/>
          <w:sz w:val="24"/>
          <w:szCs w:val="24"/>
        </w:rPr>
      </w:pPr>
    </w:p>
    <w:p w14:paraId="034297C2" w14:textId="77777777" w:rsidR="008A4C79" w:rsidRDefault="008A4C79" w:rsidP="00FC7A88">
      <w:pPr>
        <w:spacing w:line="360" w:lineRule="auto"/>
        <w:ind w:left="2007" w:firstLine="153"/>
        <w:rPr>
          <w:rFonts w:ascii="Times New Roman" w:hAnsi="Times New Roman"/>
          <w:sz w:val="24"/>
          <w:szCs w:val="24"/>
        </w:rPr>
      </w:pPr>
    </w:p>
    <w:p w14:paraId="71639284" w14:textId="1B562220" w:rsidR="008A4C79" w:rsidRPr="00FC7A88" w:rsidRDefault="008A4C79" w:rsidP="008A4C79">
      <w:pPr>
        <w:spacing w:line="360" w:lineRule="auto"/>
        <w:rPr>
          <w:rFonts w:ascii="Times New Roman" w:hAnsi="Times New Roman"/>
          <w:sz w:val="24"/>
          <w:szCs w:val="24"/>
        </w:rPr>
      </w:pPr>
    </w:p>
    <w:p w14:paraId="13F8B2FD"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lastRenderedPageBreak/>
        <w:t>Contoh proses dekripsi : (ciphertext ditulis menyamping)</w:t>
      </w:r>
    </w:p>
    <w:p w14:paraId="46F75014" w14:textId="5C176B5C" w:rsidR="00FC7A88" w:rsidRPr="00FC7A88" w:rsidRDefault="00FC7A88" w:rsidP="00FC7A88">
      <w:pPr>
        <w:spacing w:after="40" w:line="360" w:lineRule="auto"/>
        <w:ind w:left="567"/>
        <w:jc w:val="both"/>
        <w:rPr>
          <w:rFonts w:ascii="Times New Roman" w:hAnsi="Times New Roman"/>
          <w:sz w:val="24"/>
          <w:szCs w:val="24"/>
        </w:rPr>
      </w:pPr>
      <w:r>
        <w:rPr>
          <w:rFonts w:ascii="Times New Roman" w:hAnsi="Times New Roman"/>
          <w:sz w:val="24"/>
          <w:szCs w:val="24"/>
        </w:rPr>
        <w:t>Ciphertex</w:t>
      </w:r>
      <w:r w:rsidR="00820384">
        <w:rPr>
          <w:rFonts w:ascii="Times New Roman" w:hAnsi="Times New Roman"/>
          <w:sz w:val="24"/>
          <w:szCs w:val="24"/>
          <w:lang w:val="en-US"/>
        </w:rPr>
        <w:t>t</w:t>
      </w:r>
      <w:r>
        <w:rPr>
          <w:rFonts w:ascii="Times New Roman" w:hAnsi="Times New Roman"/>
          <w:sz w:val="24"/>
          <w:szCs w:val="24"/>
        </w:rPr>
        <w:tab/>
      </w:r>
      <w:r w:rsidRPr="00FC7A88">
        <w:rPr>
          <w:rFonts w:ascii="Times New Roman" w:hAnsi="Times New Roman"/>
          <w:sz w:val="24"/>
          <w:szCs w:val="24"/>
        </w:rPr>
        <w:t>: LORATPAUPB</w:t>
      </w:r>
    </w:p>
    <w:p w14:paraId="18C7E3A3"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Kunci</w:t>
      </w:r>
      <w:r w:rsidRPr="00FC7A88">
        <w:rPr>
          <w:rFonts w:ascii="Times New Roman" w:hAnsi="Times New Roman"/>
          <w:sz w:val="24"/>
          <w:szCs w:val="24"/>
        </w:rPr>
        <w:tab/>
        <w:t xml:space="preserve">         </w:t>
      </w:r>
      <w:r>
        <w:rPr>
          <w:rFonts w:ascii="Times New Roman" w:hAnsi="Times New Roman"/>
          <w:sz w:val="24"/>
          <w:szCs w:val="24"/>
        </w:rPr>
        <w:tab/>
      </w:r>
      <w:r w:rsidRPr="00FC7A88">
        <w:rPr>
          <w:rFonts w:ascii="Times New Roman" w:hAnsi="Times New Roman"/>
          <w:sz w:val="24"/>
          <w:szCs w:val="24"/>
        </w:rPr>
        <w:t>: 3 baris</w:t>
      </w:r>
    </w:p>
    <w:p w14:paraId="4774ABEC" w14:textId="77777777" w:rsidR="008A4C79"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Jumlah karakter : 10 karakter</w:t>
      </w:r>
    </w:p>
    <w:p w14:paraId="61F4500E" w14:textId="57042E43" w:rsidR="00FC7A88" w:rsidRPr="00FC7A88" w:rsidRDefault="008A4C79" w:rsidP="00FC7A88">
      <w:pPr>
        <w:spacing w:after="40" w:line="360" w:lineRule="auto"/>
        <w:ind w:left="567"/>
        <w:jc w:val="both"/>
        <w:rPr>
          <w:rFonts w:ascii="Times New Roman" w:hAnsi="Times New Roman"/>
          <w:sz w:val="24"/>
          <w:szCs w:val="24"/>
        </w:rPr>
      </w:pPr>
      <w:r>
        <w:rPr>
          <w:noProof/>
          <w:lang w:val="en-US"/>
        </w:rPr>
        <mc:AlternateContent>
          <mc:Choice Requires="wps">
            <w:drawing>
              <wp:anchor distT="0" distB="0" distL="114300" distR="114300" simplePos="0" relativeHeight="251751424" behindDoc="0" locked="0" layoutInCell="1" allowOverlap="1" wp14:anchorId="299E6D38" wp14:editId="3DD0BBFC">
                <wp:simplePos x="0" y="0"/>
                <wp:positionH relativeFrom="column">
                  <wp:posOffset>299085</wp:posOffset>
                </wp:positionH>
                <wp:positionV relativeFrom="paragraph">
                  <wp:posOffset>1005205</wp:posOffset>
                </wp:positionV>
                <wp:extent cx="838200" cy="518795"/>
                <wp:effectExtent l="0" t="19050" r="38100" b="33655"/>
                <wp:wrapNone/>
                <wp:docPr id="48" name="Right Arrow 4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92B1B" w14:textId="77777777" w:rsidR="001C22C6" w:rsidRPr="00145599" w:rsidRDefault="001C22C6"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6D38" id="Right Arrow 48" o:spid="_x0000_s1033" type="#_x0000_t13" style="position:absolute;left:0;text-align:left;margin-left:23.55pt;margin-top:79.15pt;width:66pt;height:40.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N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" adj="14915" filled="f" strokecolor="black [3213]" strokeweight="1pt">
                <v:textbox>
                  <w:txbxContent>
                    <w:p w14:paraId="34F92B1B" w14:textId="77777777" w:rsidR="001C22C6" w:rsidRPr="00145599" w:rsidRDefault="001C22C6"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52448" behindDoc="0" locked="0" layoutInCell="1" allowOverlap="1" wp14:anchorId="0BC886B2" wp14:editId="26E40D78">
                <wp:simplePos x="0" y="0"/>
                <wp:positionH relativeFrom="column">
                  <wp:posOffset>299085</wp:posOffset>
                </wp:positionH>
                <wp:positionV relativeFrom="paragraph">
                  <wp:posOffset>1489710</wp:posOffset>
                </wp:positionV>
                <wp:extent cx="838200" cy="518795"/>
                <wp:effectExtent l="0" t="19050" r="38100" b="33655"/>
                <wp:wrapNone/>
                <wp:docPr id="49" name="Right Arrow 49"/>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FC60D" w14:textId="77777777" w:rsidR="001C22C6" w:rsidRPr="00145599" w:rsidRDefault="001C22C6"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86B2" id="Right Arrow 49" o:spid="_x0000_s1034" type="#_x0000_t13" style="position:absolute;left:0;text-align:left;margin-left:23.55pt;margin-top:117.3pt;width:66pt;height:40.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bx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" adj="14915" filled="f" strokecolor="black [3213]" strokeweight="1pt">
                <v:textbox>
                  <w:txbxContent>
                    <w:p w14:paraId="10DFC60D" w14:textId="77777777" w:rsidR="001C22C6" w:rsidRPr="00145599" w:rsidRDefault="001C22C6" w:rsidP="00FC7A88">
                      <w:pPr>
                        <w:rPr>
                          <w:color w:val="000000" w:themeColor="text1"/>
                          <w:lang w:val="en-US"/>
                        </w:rPr>
                      </w:pPr>
                      <w:r>
                        <w:rPr>
                          <w:color w:val="000000" w:themeColor="text1"/>
                          <w:lang w:val="en-US"/>
                        </w:rPr>
                        <w:t>Baris 3</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15E56DEB" wp14:editId="1DB68220">
                <wp:simplePos x="0" y="0"/>
                <wp:positionH relativeFrom="column">
                  <wp:posOffset>300355</wp:posOffset>
                </wp:positionH>
                <wp:positionV relativeFrom="paragraph">
                  <wp:posOffset>542925</wp:posOffset>
                </wp:positionV>
                <wp:extent cx="838200" cy="519379"/>
                <wp:effectExtent l="0" t="19050" r="38100" b="33655"/>
                <wp:wrapNone/>
                <wp:docPr id="50" name="Right Arrow 50"/>
                <wp:cNvGraphicFramePr/>
                <a:graphic xmlns:a="http://schemas.openxmlformats.org/drawingml/2006/main">
                  <a:graphicData uri="http://schemas.microsoft.com/office/word/2010/wordprocessingShape">
                    <wps:wsp>
                      <wps:cNvSpPr/>
                      <wps:spPr>
                        <a:xfrm>
                          <a:off x="0" y="0"/>
                          <a:ext cx="838200" cy="51937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8D08E" w14:textId="77777777" w:rsidR="001C22C6" w:rsidRPr="00145599" w:rsidRDefault="001C22C6"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6DEB" id="Right Arrow 50" o:spid="_x0000_s1035" type="#_x0000_t13" style="position:absolute;left:0;text-align:left;margin-left:23.65pt;margin-top:42.75pt;width:66pt;height:40.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" adj="14908" filled="f" strokecolor="black [3213]" strokeweight="1pt">
                <v:textbox>
                  <w:txbxContent>
                    <w:p w14:paraId="4E88D08E" w14:textId="77777777" w:rsidR="001C22C6" w:rsidRPr="00145599" w:rsidRDefault="001C22C6" w:rsidP="00FC7A88">
                      <w:pPr>
                        <w:rPr>
                          <w:color w:val="000000" w:themeColor="text1"/>
                          <w:lang w:val="en-US"/>
                        </w:rPr>
                      </w:pPr>
                      <w:r>
                        <w:rPr>
                          <w:color w:val="000000" w:themeColor="text1"/>
                          <w:lang w:val="en-US"/>
                        </w:rPr>
                        <w:t>Baris 1</w:t>
                      </w:r>
                    </w:p>
                  </w:txbxContent>
                </v:textbox>
              </v:shape>
            </w:pict>
          </mc:Fallback>
        </mc:AlternateContent>
      </w:r>
      <w:r>
        <w:rPr>
          <w:rFonts w:ascii="Times New Roman" w:hAnsi="Times New Roman"/>
          <w:sz w:val="24"/>
          <w:szCs w:val="24"/>
          <w:lang w:val="en-US"/>
        </w:rPr>
        <w:t>Karena jumlah plaintext 10 karakter maka kolom yang dibuat adalah sebanyak 10 kolom/kotak.</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6A727896" w14:textId="77777777" w:rsidTr="00F86916">
        <w:trPr>
          <w:trHeight w:val="691"/>
        </w:trPr>
        <w:tc>
          <w:tcPr>
            <w:tcW w:w="540" w:type="dxa"/>
          </w:tcPr>
          <w:bookmarkStart w:id="23" w:name="_GoBack"/>
          <w:p w14:paraId="74B002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3472" behindDoc="0" locked="0" layoutInCell="1" allowOverlap="1" wp14:anchorId="7DAAD07A" wp14:editId="1D0CC3C5">
                      <wp:simplePos x="0" y="0"/>
                      <wp:positionH relativeFrom="column">
                        <wp:posOffset>141311</wp:posOffset>
                      </wp:positionH>
                      <wp:positionV relativeFrom="paragraph">
                        <wp:posOffset>213891</wp:posOffset>
                      </wp:positionV>
                      <wp:extent cx="158465" cy="196897"/>
                      <wp:effectExtent l="0" t="0" r="70485" b="50800"/>
                      <wp:wrapNone/>
                      <wp:docPr id="39" name="Straight Arrow Connector 39"/>
                      <wp:cNvGraphicFramePr/>
                      <a:graphic xmlns:a="http://schemas.openxmlformats.org/drawingml/2006/main">
                        <a:graphicData uri="http://schemas.microsoft.com/office/word/2010/wordprocessingShape">
                          <wps:wsp>
                            <wps:cNvCnPr/>
                            <wps:spPr>
                              <a:xfrm>
                                <a:off x="0" y="0"/>
                                <a:ext cx="158465" cy="196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0C4F5FE" id="_x0000_t32" coordsize="21600,21600" o:spt="32" o:oned="t" path="m,l21600,21600e" filled="f">
                      <v:path arrowok="t" fillok="f" o:connecttype="none"/>
                      <o:lock v:ext="edit" shapetype="t"/>
                    </v:shapetype>
                    <v:shape id="Straight Arrow Connector 39" o:spid="_x0000_s1026" type="#_x0000_t32" style="position:absolute;margin-left:11.15pt;margin-top:16.85pt;width:12.5pt;height: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" strokecolor="black [3200]" strokeweight=".5pt">
                      <v:stroke endarrow="block" joinstyle="miter"/>
                    </v:shape>
                  </w:pict>
                </mc:Fallback>
              </mc:AlternateContent>
            </w:r>
            <w:r w:rsidR="00FC7A88">
              <w:rPr>
                <w:rFonts w:ascii="Times New Roman" w:hAnsi="Times New Roman"/>
                <w:sz w:val="24"/>
                <w:szCs w:val="24"/>
                <w:lang w:val="en-US"/>
              </w:rPr>
              <w:t>L</w:t>
            </w:r>
          </w:p>
        </w:tc>
        <w:tc>
          <w:tcPr>
            <w:tcW w:w="540" w:type="dxa"/>
          </w:tcPr>
          <w:p w14:paraId="1F5610CE" w14:textId="77777777" w:rsidR="00FC7A88" w:rsidRDefault="00FC7A88" w:rsidP="00F86916">
            <w:pPr>
              <w:spacing w:line="360" w:lineRule="auto"/>
              <w:jc w:val="center"/>
              <w:rPr>
                <w:rFonts w:ascii="Times New Roman" w:hAnsi="Times New Roman"/>
                <w:sz w:val="24"/>
                <w:szCs w:val="24"/>
              </w:rPr>
            </w:pPr>
          </w:p>
        </w:tc>
        <w:tc>
          <w:tcPr>
            <w:tcW w:w="540" w:type="dxa"/>
          </w:tcPr>
          <w:p w14:paraId="43CF82FB" w14:textId="77777777" w:rsidR="00FC7A88" w:rsidRDefault="00FC7A88" w:rsidP="00F86916">
            <w:pPr>
              <w:spacing w:line="360" w:lineRule="auto"/>
              <w:jc w:val="center"/>
              <w:rPr>
                <w:rFonts w:ascii="Times New Roman" w:hAnsi="Times New Roman"/>
                <w:sz w:val="24"/>
                <w:szCs w:val="24"/>
              </w:rPr>
            </w:pPr>
          </w:p>
        </w:tc>
        <w:tc>
          <w:tcPr>
            <w:tcW w:w="541" w:type="dxa"/>
          </w:tcPr>
          <w:p w14:paraId="0AE0B05A"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57568" behindDoc="0" locked="0" layoutInCell="1" allowOverlap="1" wp14:anchorId="0DBF2254" wp14:editId="7894A81C">
                      <wp:simplePos x="0" y="0"/>
                      <wp:positionH relativeFrom="column">
                        <wp:posOffset>211644</wp:posOffset>
                      </wp:positionH>
                      <wp:positionV relativeFrom="paragraph">
                        <wp:posOffset>220127</wp:posOffset>
                      </wp:positionV>
                      <wp:extent cx="163773" cy="230363"/>
                      <wp:effectExtent l="0" t="38100" r="65405" b="17780"/>
                      <wp:wrapNone/>
                      <wp:docPr id="51" name="Straight Arrow Connector 51"/>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E93B472" id="Straight Arrow Connector 51" o:spid="_x0000_s1026" type="#_x0000_t32" style="position:absolute;margin-left:16.65pt;margin-top:17.35pt;width:12.9pt;height:18.1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" strokecolor="black [3200]" strokeweight=".5pt">
                      <v:stroke endarrow="block" joinstyle="miter"/>
                    </v:shape>
                  </w:pict>
                </mc:Fallback>
              </mc:AlternateContent>
            </w:r>
          </w:p>
        </w:tc>
        <w:tc>
          <w:tcPr>
            <w:tcW w:w="541" w:type="dxa"/>
          </w:tcPr>
          <w:p w14:paraId="68DA260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9616" behindDoc="0" locked="0" layoutInCell="1" allowOverlap="1" wp14:anchorId="7A0231D4" wp14:editId="413E955D">
                      <wp:simplePos x="0" y="0"/>
                      <wp:positionH relativeFrom="column">
                        <wp:posOffset>182008</wp:posOffset>
                      </wp:positionH>
                      <wp:positionV relativeFrom="paragraph">
                        <wp:posOffset>238456</wp:posOffset>
                      </wp:positionV>
                      <wp:extent cx="163773" cy="268453"/>
                      <wp:effectExtent l="0" t="0" r="65405" b="55880"/>
                      <wp:wrapNone/>
                      <wp:docPr id="52" name="Straight Arrow Connector 52"/>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A3B4CD9" id="Straight Arrow Connector 52" o:spid="_x0000_s1026" type="#_x0000_t32" style="position:absolute;margin-left:14.35pt;margin-top:18.8pt;width:12.9pt;height:21.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" strokecolor="black [3200]" strokeweight=".5pt">
                      <v:stroke endarrow="block" joinstyle="miter"/>
                    </v:shape>
                  </w:pict>
                </mc:Fallback>
              </mc:AlternateContent>
            </w:r>
            <w:r w:rsidR="00FC7A88">
              <w:rPr>
                <w:rFonts w:ascii="Times New Roman" w:hAnsi="Times New Roman"/>
                <w:sz w:val="24"/>
                <w:szCs w:val="24"/>
                <w:lang w:val="en-US"/>
              </w:rPr>
              <w:t>O</w:t>
            </w:r>
          </w:p>
        </w:tc>
        <w:tc>
          <w:tcPr>
            <w:tcW w:w="541" w:type="dxa"/>
          </w:tcPr>
          <w:p w14:paraId="13F13F92" w14:textId="77777777" w:rsidR="00FC7A88" w:rsidRDefault="00FC7A88" w:rsidP="00F86916">
            <w:pPr>
              <w:spacing w:line="360" w:lineRule="auto"/>
              <w:jc w:val="center"/>
              <w:rPr>
                <w:rFonts w:ascii="Times New Roman" w:hAnsi="Times New Roman"/>
                <w:sz w:val="24"/>
                <w:szCs w:val="24"/>
              </w:rPr>
            </w:pPr>
          </w:p>
        </w:tc>
        <w:tc>
          <w:tcPr>
            <w:tcW w:w="541" w:type="dxa"/>
          </w:tcPr>
          <w:p w14:paraId="29208EE5" w14:textId="77777777" w:rsidR="00FC7A88" w:rsidRDefault="00FC7A88" w:rsidP="00F86916">
            <w:pPr>
              <w:spacing w:line="360" w:lineRule="auto"/>
              <w:jc w:val="center"/>
              <w:rPr>
                <w:rFonts w:ascii="Times New Roman" w:hAnsi="Times New Roman"/>
                <w:sz w:val="24"/>
                <w:szCs w:val="24"/>
              </w:rPr>
            </w:pPr>
          </w:p>
        </w:tc>
        <w:tc>
          <w:tcPr>
            <w:tcW w:w="541" w:type="dxa"/>
          </w:tcPr>
          <w:p w14:paraId="6116AC46"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65760" behindDoc="0" locked="0" layoutInCell="1" allowOverlap="1" wp14:anchorId="18F4FAA9" wp14:editId="0940F220">
                      <wp:simplePos x="0" y="0"/>
                      <wp:positionH relativeFrom="column">
                        <wp:posOffset>227330</wp:posOffset>
                      </wp:positionH>
                      <wp:positionV relativeFrom="paragraph">
                        <wp:posOffset>211455</wp:posOffset>
                      </wp:positionV>
                      <wp:extent cx="163195" cy="229870"/>
                      <wp:effectExtent l="0" t="38100" r="65405" b="17780"/>
                      <wp:wrapNone/>
                      <wp:docPr id="71" name="Straight Arrow Connector 71"/>
                      <wp:cNvGraphicFramePr/>
                      <a:graphic xmlns:a="http://schemas.openxmlformats.org/drawingml/2006/main">
                        <a:graphicData uri="http://schemas.microsoft.com/office/word/2010/wordprocessingShape">
                          <wps:wsp>
                            <wps:cNvCnPr/>
                            <wps:spPr>
                              <a:xfrm flipV="1">
                                <a:off x="0" y="0"/>
                                <a:ext cx="163195" cy="229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33E21F" id="Straight Arrow Connector 71" o:spid="_x0000_s1026" type="#_x0000_t32" style="position:absolute;margin-left:17.9pt;margin-top:16.65pt;width:12.85pt;height:18.1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" strokecolor="black [3200]" strokeweight=".5pt">
                      <v:stroke endarrow="block" joinstyle="miter"/>
                    </v:shape>
                  </w:pict>
                </mc:Fallback>
              </mc:AlternateContent>
            </w:r>
          </w:p>
        </w:tc>
        <w:tc>
          <w:tcPr>
            <w:tcW w:w="541" w:type="dxa"/>
          </w:tcPr>
          <w:p w14:paraId="3DDBE567"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7808" behindDoc="0" locked="0" layoutInCell="1" allowOverlap="1" wp14:anchorId="1B95691A" wp14:editId="4DEDDC1E">
                      <wp:simplePos x="0" y="0"/>
                      <wp:positionH relativeFrom="column">
                        <wp:posOffset>172644</wp:posOffset>
                      </wp:positionH>
                      <wp:positionV relativeFrom="paragraph">
                        <wp:posOffset>213302</wp:posOffset>
                      </wp:positionV>
                      <wp:extent cx="122830" cy="293607"/>
                      <wp:effectExtent l="0" t="0" r="86995" b="49530"/>
                      <wp:wrapNone/>
                      <wp:docPr id="72" name="Straight Arrow Connector 72"/>
                      <wp:cNvGraphicFramePr/>
                      <a:graphic xmlns:a="http://schemas.openxmlformats.org/drawingml/2006/main">
                        <a:graphicData uri="http://schemas.microsoft.com/office/word/2010/wordprocessingShape">
                          <wps:wsp>
                            <wps:cNvCnPr/>
                            <wps:spPr>
                              <a:xfrm>
                                <a:off x="0" y="0"/>
                                <a:ext cx="122830" cy="293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C762E2F" id="Straight Arrow Connector 72" o:spid="_x0000_s1026" type="#_x0000_t32" style="position:absolute;margin-left:13.6pt;margin-top:16.8pt;width:9.65pt;height:23.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R</w:t>
            </w:r>
          </w:p>
        </w:tc>
        <w:tc>
          <w:tcPr>
            <w:tcW w:w="541" w:type="dxa"/>
          </w:tcPr>
          <w:p w14:paraId="37FC7071" w14:textId="77777777" w:rsidR="00FC7A88" w:rsidRDefault="00FC7A88" w:rsidP="00F86916">
            <w:pPr>
              <w:spacing w:line="360" w:lineRule="auto"/>
              <w:jc w:val="center"/>
              <w:rPr>
                <w:rFonts w:ascii="Times New Roman" w:hAnsi="Times New Roman"/>
                <w:sz w:val="24"/>
                <w:szCs w:val="24"/>
              </w:rPr>
            </w:pPr>
          </w:p>
        </w:tc>
      </w:tr>
      <w:tr w:rsidR="00FC7A88" w14:paraId="2C82B309" w14:textId="77777777" w:rsidTr="00F86916">
        <w:trPr>
          <w:trHeight w:val="691"/>
        </w:trPr>
        <w:tc>
          <w:tcPr>
            <w:tcW w:w="540" w:type="dxa"/>
          </w:tcPr>
          <w:p w14:paraId="44891504" w14:textId="77777777" w:rsidR="00FC7A88" w:rsidRDefault="00FC7A88" w:rsidP="00F86916">
            <w:pPr>
              <w:spacing w:line="360" w:lineRule="auto"/>
              <w:jc w:val="center"/>
              <w:rPr>
                <w:rFonts w:ascii="Times New Roman" w:hAnsi="Times New Roman"/>
                <w:sz w:val="24"/>
                <w:szCs w:val="24"/>
              </w:rPr>
            </w:pPr>
          </w:p>
        </w:tc>
        <w:tc>
          <w:tcPr>
            <w:tcW w:w="540" w:type="dxa"/>
          </w:tcPr>
          <w:p w14:paraId="59F824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4496" behindDoc="0" locked="0" layoutInCell="1" allowOverlap="1" wp14:anchorId="3922444A" wp14:editId="72A2991B">
                      <wp:simplePos x="0" y="0"/>
                      <wp:positionH relativeFrom="column">
                        <wp:posOffset>173525</wp:posOffset>
                      </wp:positionH>
                      <wp:positionV relativeFrom="paragraph">
                        <wp:posOffset>198073</wp:posOffset>
                      </wp:positionV>
                      <wp:extent cx="144960" cy="237661"/>
                      <wp:effectExtent l="0" t="0" r="64770" b="48260"/>
                      <wp:wrapNone/>
                      <wp:docPr id="40" name="Straight Arrow Connector 40"/>
                      <wp:cNvGraphicFramePr/>
                      <a:graphic xmlns:a="http://schemas.openxmlformats.org/drawingml/2006/main">
                        <a:graphicData uri="http://schemas.microsoft.com/office/word/2010/wordprocessingShape">
                          <wps:wsp>
                            <wps:cNvCnPr/>
                            <wps:spPr>
                              <a:xfrm>
                                <a:off x="0" y="0"/>
                                <a:ext cx="144960" cy="237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0A3644D" id="Straight Arrow Connector 40" o:spid="_x0000_s1026" type="#_x0000_t32" style="position:absolute;margin-left:13.65pt;margin-top:15.6pt;width:11.4pt;height:1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A</w:t>
            </w:r>
          </w:p>
        </w:tc>
        <w:tc>
          <w:tcPr>
            <w:tcW w:w="540" w:type="dxa"/>
          </w:tcPr>
          <w:p w14:paraId="1F96773F" w14:textId="77777777" w:rsidR="00FC7A88" w:rsidRDefault="00FC7A88" w:rsidP="00F86916">
            <w:pPr>
              <w:spacing w:line="360" w:lineRule="auto"/>
              <w:jc w:val="center"/>
              <w:rPr>
                <w:rFonts w:ascii="Times New Roman" w:hAnsi="Times New Roman"/>
                <w:sz w:val="24"/>
                <w:szCs w:val="24"/>
              </w:rPr>
            </w:pPr>
          </w:p>
        </w:tc>
        <w:tc>
          <w:tcPr>
            <w:tcW w:w="541" w:type="dxa"/>
          </w:tcPr>
          <w:p w14:paraId="6A695F5C"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5520" behindDoc="0" locked="0" layoutInCell="1" allowOverlap="1" wp14:anchorId="62D892EC" wp14:editId="29895A27">
                      <wp:simplePos x="0" y="0"/>
                      <wp:positionH relativeFrom="column">
                        <wp:posOffset>-122725</wp:posOffset>
                      </wp:positionH>
                      <wp:positionV relativeFrom="paragraph">
                        <wp:posOffset>245839</wp:posOffset>
                      </wp:positionV>
                      <wp:extent cx="116006" cy="230363"/>
                      <wp:effectExtent l="0" t="38100" r="55880" b="17780"/>
                      <wp:wrapNone/>
                      <wp:docPr id="41" name="Straight Arrow Connector 41"/>
                      <wp:cNvGraphicFramePr/>
                      <a:graphic xmlns:a="http://schemas.openxmlformats.org/drawingml/2006/main">
                        <a:graphicData uri="http://schemas.microsoft.com/office/word/2010/wordprocessingShape">
                          <wps:wsp>
                            <wps:cNvCnPr/>
                            <wps:spPr>
                              <a:xfrm flipV="1">
                                <a:off x="0" y="0"/>
                                <a:ext cx="116006"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F9FAE2A" id="Straight Arrow Connector 41" o:spid="_x0000_s1026" type="#_x0000_t32" style="position:absolute;margin-left:-9.65pt;margin-top:19.35pt;width:9.15pt;height:18.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" strokecolor="black [3200]" strokeweight=".5pt">
                      <v:stroke endarrow="block" joinstyle="miter"/>
                    </v:shape>
                  </w:pict>
                </mc:Fallback>
              </mc:AlternateContent>
            </w:r>
            <w:r w:rsidR="00FC7A88">
              <w:rPr>
                <w:rFonts w:ascii="Times New Roman" w:hAnsi="Times New Roman"/>
                <w:sz w:val="24"/>
                <w:szCs w:val="24"/>
                <w:lang w:val="en-US"/>
              </w:rPr>
              <w:t>T</w:t>
            </w:r>
          </w:p>
        </w:tc>
        <w:tc>
          <w:tcPr>
            <w:tcW w:w="541" w:type="dxa"/>
          </w:tcPr>
          <w:p w14:paraId="677C4474" w14:textId="77777777" w:rsidR="00FC7A88" w:rsidRDefault="00FC7A88" w:rsidP="00F86916">
            <w:pPr>
              <w:spacing w:line="360" w:lineRule="auto"/>
              <w:jc w:val="center"/>
              <w:rPr>
                <w:rFonts w:ascii="Times New Roman" w:hAnsi="Times New Roman"/>
                <w:sz w:val="24"/>
                <w:szCs w:val="24"/>
              </w:rPr>
            </w:pPr>
          </w:p>
        </w:tc>
        <w:tc>
          <w:tcPr>
            <w:tcW w:w="541" w:type="dxa"/>
          </w:tcPr>
          <w:p w14:paraId="255B15E5"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1664" behindDoc="0" locked="0" layoutInCell="1" allowOverlap="1" wp14:anchorId="15544BA9" wp14:editId="5DE73C6E">
                      <wp:simplePos x="0" y="0"/>
                      <wp:positionH relativeFrom="column">
                        <wp:posOffset>153670</wp:posOffset>
                      </wp:positionH>
                      <wp:positionV relativeFrom="paragraph">
                        <wp:posOffset>223330</wp:posOffset>
                      </wp:positionV>
                      <wp:extent cx="163773" cy="268453"/>
                      <wp:effectExtent l="0" t="0" r="65405" b="55880"/>
                      <wp:wrapNone/>
                      <wp:docPr id="53" name="Straight Arrow Connector 53"/>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30B01BB" id="Straight Arrow Connector 53" o:spid="_x0000_s1026" type="#_x0000_t32" style="position:absolute;margin-left:12.1pt;margin-top:17.6pt;width:12.9pt;height:21.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" strokecolor="black [3200]" strokeweight=".5pt">
                      <v:stroke endarrow="block" joinstyle="miter"/>
                    </v:shape>
                  </w:pict>
                </mc:Fallback>
              </mc:AlternateContent>
            </w:r>
            <w:r w:rsidR="00FC7A88">
              <w:rPr>
                <w:rFonts w:ascii="Times New Roman" w:hAnsi="Times New Roman"/>
                <w:sz w:val="24"/>
                <w:szCs w:val="24"/>
                <w:lang w:val="en-US"/>
              </w:rPr>
              <w:t>P</w:t>
            </w:r>
          </w:p>
        </w:tc>
        <w:tc>
          <w:tcPr>
            <w:tcW w:w="541" w:type="dxa"/>
          </w:tcPr>
          <w:p w14:paraId="3263C06B" w14:textId="77777777" w:rsidR="00FC7A88" w:rsidRDefault="00FC7A88" w:rsidP="00F86916">
            <w:pPr>
              <w:spacing w:line="360" w:lineRule="auto"/>
              <w:jc w:val="center"/>
              <w:rPr>
                <w:rFonts w:ascii="Times New Roman" w:hAnsi="Times New Roman"/>
                <w:sz w:val="24"/>
                <w:szCs w:val="24"/>
              </w:rPr>
            </w:pPr>
          </w:p>
        </w:tc>
        <w:tc>
          <w:tcPr>
            <w:tcW w:w="541" w:type="dxa"/>
          </w:tcPr>
          <w:p w14:paraId="37D994A0"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3712" behindDoc="0" locked="0" layoutInCell="1" allowOverlap="1" wp14:anchorId="0B061DFB" wp14:editId="04B8EDBE">
                      <wp:simplePos x="0" y="0"/>
                      <wp:positionH relativeFrom="column">
                        <wp:posOffset>-123180</wp:posOffset>
                      </wp:positionH>
                      <wp:positionV relativeFrom="paragraph">
                        <wp:posOffset>201769</wp:posOffset>
                      </wp:positionV>
                      <wp:extent cx="163773" cy="230363"/>
                      <wp:effectExtent l="0" t="38100" r="65405" b="17780"/>
                      <wp:wrapNone/>
                      <wp:docPr id="70" name="Straight Arrow Connector 70"/>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9C54B90" id="Straight Arrow Connector 70" o:spid="_x0000_s1026" type="#_x0000_t32" style="position:absolute;margin-left:-9.7pt;margin-top:15.9pt;width:12.9pt;height:18.1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" strokecolor="black [3200]" strokeweight=".5pt">
                      <v:stroke endarrow="block" joinstyle="miter"/>
                    </v:shape>
                  </w:pict>
                </mc:Fallback>
              </mc:AlternateContent>
            </w:r>
            <w:bookmarkEnd w:id="23"/>
            <w:r w:rsidR="00FC7A88">
              <w:rPr>
                <w:rFonts w:ascii="Times New Roman" w:hAnsi="Times New Roman"/>
                <w:sz w:val="24"/>
                <w:szCs w:val="24"/>
                <w:lang w:val="en-US"/>
              </w:rPr>
              <w:t>A</w:t>
            </w:r>
          </w:p>
        </w:tc>
        <w:tc>
          <w:tcPr>
            <w:tcW w:w="541" w:type="dxa"/>
          </w:tcPr>
          <w:p w14:paraId="31278A1B" w14:textId="77777777" w:rsidR="00FC7A88" w:rsidRDefault="00FC7A88" w:rsidP="00F86916">
            <w:pPr>
              <w:spacing w:line="360" w:lineRule="auto"/>
              <w:jc w:val="center"/>
              <w:rPr>
                <w:rFonts w:ascii="Times New Roman" w:hAnsi="Times New Roman"/>
                <w:sz w:val="24"/>
                <w:szCs w:val="24"/>
              </w:rPr>
            </w:pPr>
          </w:p>
        </w:tc>
        <w:tc>
          <w:tcPr>
            <w:tcW w:w="541" w:type="dxa"/>
          </w:tcPr>
          <w:p w14:paraId="54E9E854"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6EC18A62" w14:textId="77777777" w:rsidTr="00F86916">
        <w:trPr>
          <w:trHeight w:val="673"/>
        </w:trPr>
        <w:tc>
          <w:tcPr>
            <w:tcW w:w="540" w:type="dxa"/>
          </w:tcPr>
          <w:p w14:paraId="2D1B35EA" w14:textId="77777777" w:rsidR="00FC7A88" w:rsidRDefault="00FC7A88" w:rsidP="00F86916">
            <w:pPr>
              <w:spacing w:line="360" w:lineRule="auto"/>
              <w:jc w:val="center"/>
              <w:rPr>
                <w:rFonts w:ascii="Times New Roman" w:hAnsi="Times New Roman"/>
                <w:sz w:val="24"/>
                <w:szCs w:val="24"/>
              </w:rPr>
            </w:pPr>
          </w:p>
        </w:tc>
        <w:tc>
          <w:tcPr>
            <w:tcW w:w="540" w:type="dxa"/>
          </w:tcPr>
          <w:p w14:paraId="07F01D17" w14:textId="77777777" w:rsidR="00FC7A88" w:rsidRDefault="00FC7A88" w:rsidP="00F86916">
            <w:pPr>
              <w:spacing w:line="360" w:lineRule="auto"/>
              <w:jc w:val="center"/>
              <w:rPr>
                <w:rFonts w:ascii="Times New Roman" w:hAnsi="Times New Roman"/>
                <w:sz w:val="24"/>
                <w:szCs w:val="24"/>
              </w:rPr>
            </w:pPr>
          </w:p>
        </w:tc>
        <w:tc>
          <w:tcPr>
            <w:tcW w:w="540" w:type="dxa"/>
          </w:tcPr>
          <w:p w14:paraId="2198AEF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797DB2CA" w14:textId="77777777" w:rsidR="00FC7A88" w:rsidRDefault="00FC7A88" w:rsidP="00F86916">
            <w:pPr>
              <w:spacing w:line="360" w:lineRule="auto"/>
              <w:jc w:val="center"/>
              <w:rPr>
                <w:rFonts w:ascii="Times New Roman" w:hAnsi="Times New Roman"/>
                <w:sz w:val="24"/>
                <w:szCs w:val="24"/>
              </w:rPr>
            </w:pPr>
          </w:p>
        </w:tc>
        <w:tc>
          <w:tcPr>
            <w:tcW w:w="541" w:type="dxa"/>
          </w:tcPr>
          <w:p w14:paraId="6640E6E4" w14:textId="77777777" w:rsidR="00FC7A88" w:rsidRDefault="00FC7A88" w:rsidP="00F86916">
            <w:pPr>
              <w:spacing w:line="360" w:lineRule="auto"/>
              <w:jc w:val="center"/>
              <w:rPr>
                <w:rFonts w:ascii="Times New Roman" w:hAnsi="Times New Roman"/>
                <w:sz w:val="24"/>
                <w:szCs w:val="24"/>
              </w:rPr>
            </w:pPr>
          </w:p>
        </w:tc>
        <w:tc>
          <w:tcPr>
            <w:tcW w:w="541" w:type="dxa"/>
          </w:tcPr>
          <w:p w14:paraId="62E6AE3D" w14:textId="77777777" w:rsidR="00FC7A88" w:rsidRDefault="00FC7A88" w:rsidP="00F86916">
            <w:pPr>
              <w:spacing w:line="360" w:lineRule="auto"/>
              <w:jc w:val="center"/>
              <w:rPr>
                <w:rFonts w:ascii="Times New Roman" w:hAnsi="Times New Roman"/>
                <w:sz w:val="24"/>
                <w:szCs w:val="24"/>
              </w:rPr>
            </w:pPr>
          </w:p>
        </w:tc>
        <w:tc>
          <w:tcPr>
            <w:tcW w:w="541" w:type="dxa"/>
          </w:tcPr>
          <w:p w14:paraId="46B74C33"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00F32BE7" w14:textId="77777777" w:rsidR="00FC7A88" w:rsidRDefault="00FC7A88" w:rsidP="00F86916">
            <w:pPr>
              <w:spacing w:line="360" w:lineRule="auto"/>
              <w:jc w:val="center"/>
              <w:rPr>
                <w:rFonts w:ascii="Times New Roman" w:hAnsi="Times New Roman"/>
                <w:sz w:val="24"/>
                <w:szCs w:val="24"/>
              </w:rPr>
            </w:pPr>
          </w:p>
        </w:tc>
        <w:tc>
          <w:tcPr>
            <w:tcW w:w="541" w:type="dxa"/>
          </w:tcPr>
          <w:p w14:paraId="0BE7FB90" w14:textId="77777777" w:rsidR="00FC7A88" w:rsidRDefault="00FC7A88" w:rsidP="00F86916">
            <w:pPr>
              <w:spacing w:line="360" w:lineRule="auto"/>
              <w:jc w:val="center"/>
              <w:rPr>
                <w:rFonts w:ascii="Times New Roman" w:hAnsi="Times New Roman"/>
                <w:sz w:val="24"/>
                <w:szCs w:val="24"/>
              </w:rPr>
            </w:pPr>
          </w:p>
        </w:tc>
        <w:tc>
          <w:tcPr>
            <w:tcW w:w="541" w:type="dxa"/>
          </w:tcPr>
          <w:p w14:paraId="5DAA7118" w14:textId="77777777" w:rsidR="00FC7A88" w:rsidRDefault="00FC7A88" w:rsidP="00F86916">
            <w:pPr>
              <w:spacing w:line="360" w:lineRule="auto"/>
              <w:jc w:val="center"/>
              <w:rPr>
                <w:rFonts w:ascii="Times New Roman" w:hAnsi="Times New Roman"/>
                <w:sz w:val="24"/>
                <w:szCs w:val="24"/>
              </w:rPr>
            </w:pPr>
          </w:p>
        </w:tc>
      </w:tr>
    </w:tbl>
    <w:p w14:paraId="11E6BFE6" w14:textId="77777777" w:rsidR="008A4C79" w:rsidRDefault="008A4C79" w:rsidP="00FC7A88">
      <w:pPr>
        <w:spacing w:line="360" w:lineRule="auto"/>
        <w:ind w:left="2007" w:firstLine="153"/>
        <w:jc w:val="both"/>
        <w:rPr>
          <w:rFonts w:ascii="Times New Roman" w:hAnsi="Times New Roman"/>
          <w:sz w:val="24"/>
          <w:szCs w:val="24"/>
        </w:rPr>
      </w:pPr>
    </w:p>
    <w:p w14:paraId="5C5C9C6A" w14:textId="77777777" w:rsidR="00045504" w:rsidRDefault="00FC7A88" w:rsidP="008A4C79">
      <w:pPr>
        <w:spacing w:line="360" w:lineRule="auto"/>
        <w:ind w:firstLine="491"/>
        <w:jc w:val="both"/>
        <w:rPr>
          <w:rFonts w:ascii="Times New Roman" w:hAnsi="Times New Roman"/>
          <w:b/>
          <w:sz w:val="28"/>
        </w:rPr>
      </w:pPr>
      <w:r>
        <w:rPr>
          <w:rFonts w:ascii="Times New Roman" w:hAnsi="Times New Roman"/>
          <w:sz w:val="24"/>
          <w:szCs w:val="24"/>
        </w:rPr>
        <w:t>Plaintext</w:t>
      </w:r>
      <w:r>
        <w:rPr>
          <w:rFonts w:ascii="Times New Roman" w:hAnsi="Times New Roman"/>
          <w:sz w:val="24"/>
          <w:szCs w:val="24"/>
        </w:rPr>
        <w:tab/>
      </w:r>
      <w:r w:rsidRPr="00FC7A88">
        <w:rPr>
          <w:rFonts w:ascii="Times New Roman" w:hAnsi="Times New Roman"/>
          <w:sz w:val="24"/>
          <w:szCs w:val="24"/>
        </w:rPr>
        <w:t>: LAPTOPBARU</w:t>
      </w:r>
    </w:p>
    <w:p w14:paraId="67E981BF" w14:textId="77777777" w:rsidR="00FC7A88" w:rsidRPr="006C7540" w:rsidRDefault="00FC7A88" w:rsidP="00FC7A88">
      <w:pPr>
        <w:spacing w:line="360" w:lineRule="auto"/>
        <w:ind w:left="2007" w:firstLine="153"/>
        <w:jc w:val="both"/>
        <w:rPr>
          <w:rFonts w:ascii="Times New Roman" w:hAnsi="Times New Roman"/>
          <w:b/>
          <w:sz w:val="28"/>
        </w:rPr>
      </w:pPr>
    </w:p>
    <w:p w14:paraId="0423642B" w14:textId="60773B60" w:rsidR="007C5B12" w:rsidRDefault="007C5B12" w:rsidP="003808C6">
      <w:pPr>
        <w:pStyle w:val="Heading2"/>
        <w:numPr>
          <w:ilvl w:val="0"/>
          <w:numId w:val="14"/>
        </w:numPr>
      </w:pPr>
      <w:bookmarkStart w:id="24" w:name="_Toc106339572"/>
      <w:r>
        <w:t>Evaluasi</w:t>
      </w:r>
      <w:bookmarkEnd w:id="24"/>
    </w:p>
    <w:p w14:paraId="5CC668B0" w14:textId="0C657F2B" w:rsidR="00B4199E" w:rsidRDefault="007C5B12" w:rsidP="00B4199E">
      <w:pPr>
        <w:pStyle w:val="ListParagraph"/>
        <w:spacing w:line="360" w:lineRule="auto"/>
        <w:ind w:left="567" w:firstLine="851"/>
        <w:jc w:val="both"/>
        <w:rPr>
          <w:rFonts w:ascii="Times New Roman" w:hAnsi="Times New Roman"/>
          <w:sz w:val="24"/>
        </w:rPr>
      </w:pPr>
      <w:r w:rsidRPr="007C5B12">
        <w:rPr>
          <w:rFonts w:ascii="Times New Roman" w:hAnsi="Times New Roman"/>
          <w:sz w:val="24"/>
        </w:rPr>
        <w:t>Berdasarkan permasalahan dalam keamanan dalam pertukaran informasi</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roses yang dilakukan oleh metode rail fence cipher adalah dengan mela</w:t>
      </w:r>
      <w:r w:rsidR="00602658">
        <w:rPr>
          <w:rFonts w:ascii="Times New Roman" w:hAnsi="Times New Roman"/>
          <w:sz w:val="24"/>
        </w:rPr>
        <w:t>kukan transposisi terhadap informasi berupa teks</w:t>
      </w:r>
      <w:r w:rsidR="00602658" w:rsidRPr="00602658">
        <w:rPr>
          <w:rFonts w:ascii="Times New Roman" w:hAnsi="Times New Roman"/>
          <w:sz w:val="24"/>
        </w:rPr>
        <w:t xml:space="preserve"> rahasia</w:t>
      </w:r>
      <w:r w:rsidR="00602658">
        <w:rPr>
          <w:rFonts w:ascii="Times New Roman" w:hAnsi="Times New Roman"/>
          <w:sz w:val="24"/>
        </w:rPr>
        <w:t>[25]. P</w:t>
      </w:r>
      <w:r>
        <w:rPr>
          <w:rFonts w:ascii="Times New Roman" w:hAnsi="Times New Roman"/>
          <w:sz w:val="24"/>
        </w:rPr>
        <w:t xml:space="preserve">enggunaan metode algoritma rail fence cipher untuk mengamankan teks pada saat pertukaran informasi bisa dikatakan efektif jika hanya </w:t>
      </w:r>
      <w:r w:rsidR="00B4199E">
        <w:rPr>
          <w:rFonts w:ascii="Times New Roman" w:hAnsi="Times New Roman"/>
          <w:sz w:val="24"/>
        </w:rPr>
        <w:t>penyandian teks. Namun tidak pada penyandian gambar, video, dan pesan suara. Dikarenakan peneliti hanya menguji dengan menggunakan objek teks saja. Metode ini memiliki kelemahan dimana abjad dalam ciphertext terdiri dari abjad teks biasa.</w:t>
      </w:r>
    </w:p>
    <w:p w14:paraId="42AB0214" w14:textId="77777777" w:rsidR="000757FD" w:rsidRDefault="000757FD" w:rsidP="000757FD">
      <w:pPr>
        <w:spacing w:line="360" w:lineRule="auto"/>
        <w:jc w:val="both"/>
        <w:rPr>
          <w:rFonts w:ascii="Times New Roman" w:hAnsi="Times New Roman"/>
          <w:sz w:val="24"/>
        </w:rPr>
      </w:pPr>
    </w:p>
    <w:p w14:paraId="357B8073" w14:textId="77777777" w:rsidR="000757FD" w:rsidRDefault="000757FD" w:rsidP="000757FD">
      <w:pPr>
        <w:spacing w:line="360" w:lineRule="auto"/>
        <w:jc w:val="both"/>
        <w:rPr>
          <w:rFonts w:ascii="Times New Roman" w:hAnsi="Times New Roman"/>
          <w:sz w:val="24"/>
        </w:rPr>
      </w:pPr>
    </w:p>
    <w:p w14:paraId="5DFB84AE" w14:textId="77777777" w:rsidR="000757FD" w:rsidRDefault="000757FD" w:rsidP="000757FD">
      <w:pPr>
        <w:spacing w:line="360" w:lineRule="auto"/>
        <w:jc w:val="both"/>
        <w:rPr>
          <w:rFonts w:ascii="Times New Roman" w:hAnsi="Times New Roman"/>
          <w:sz w:val="24"/>
        </w:rPr>
      </w:pPr>
    </w:p>
    <w:p w14:paraId="151DFD4D" w14:textId="77777777" w:rsidR="000757FD" w:rsidRPr="000757FD" w:rsidRDefault="000757FD" w:rsidP="000757FD">
      <w:pPr>
        <w:spacing w:line="360" w:lineRule="auto"/>
        <w:jc w:val="both"/>
        <w:rPr>
          <w:rFonts w:ascii="Times New Roman" w:hAnsi="Times New Roman"/>
          <w:sz w:val="24"/>
        </w:rPr>
      </w:pPr>
    </w:p>
    <w:p w14:paraId="3A8B30A4" w14:textId="77777777" w:rsidR="00B4199E" w:rsidRPr="00B4199E" w:rsidRDefault="00B4199E" w:rsidP="00B4199E">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3808C6">
      <w:pPr>
        <w:pStyle w:val="Heading2"/>
        <w:numPr>
          <w:ilvl w:val="0"/>
          <w:numId w:val="13"/>
        </w:numPr>
      </w:pPr>
      <w:bookmarkStart w:id="25" w:name="_Toc106339573"/>
      <w:r w:rsidRPr="00041F6D">
        <w:t>Kerangka Pemikiran</w:t>
      </w:r>
      <w:bookmarkEnd w:id="25"/>
    </w:p>
    <w:p w14:paraId="0CADE54D" w14:textId="77777777" w:rsidR="00FF6C83" w:rsidRPr="00FF6C83" w:rsidRDefault="000757FD" w:rsidP="00FF6C83">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77777777" w:rsidR="001C22C6" w:rsidRDefault="001C22C6" w:rsidP="00FF6C83">
                            <w:pPr>
                              <w:jc w:val="center"/>
                              <w:rPr>
                                <w:rFonts w:ascii="Times New Roman" w:hAnsi="Times New Roman"/>
                                <w:b/>
                                <w:sz w:val="24"/>
                              </w:rPr>
                            </w:pPr>
                            <w:r>
                              <w:rPr>
                                <w:rFonts w:ascii="Times New Roman" w:hAnsi="Times New Roman"/>
                                <w:b/>
                                <w:sz w:val="24"/>
                              </w:rPr>
                              <w:t>Rumusan Masalah</w:t>
                            </w:r>
                          </w:p>
                          <w:p w14:paraId="22E9B64E" w14:textId="77777777" w:rsidR="001C22C6" w:rsidRDefault="001C22C6"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3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" fillcolor="white [3201]" strokeweight=".5pt">
                <v:textbox>
                  <w:txbxContent>
                    <w:p w14:paraId="64AED9E3" w14:textId="77777777" w:rsidR="001C22C6" w:rsidRDefault="001C22C6" w:rsidP="00FF6C83">
                      <w:pPr>
                        <w:jc w:val="center"/>
                        <w:rPr>
                          <w:rFonts w:ascii="Times New Roman" w:hAnsi="Times New Roman"/>
                          <w:b/>
                          <w:sz w:val="24"/>
                        </w:rPr>
                      </w:pPr>
                      <w:r>
                        <w:rPr>
                          <w:rFonts w:ascii="Times New Roman" w:hAnsi="Times New Roman"/>
                          <w:b/>
                          <w:sz w:val="24"/>
                        </w:rPr>
                        <w:t>Rumusan Masalah</w:t>
                      </w:r>
                    </w:p>
                    <w:p w14:paraId="22E9B64E" w14:textId="77777777" w:rsidR="001C22C6" w:rsidRDefault="001C22C6"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3808C6">
      <w:pPr>
        <w:pStyle w:val="ListParagraph"/>
        <w:numPr>
          <w:ilvl w:val="0"/>
          <w:numId w:val="3"/>
        </w:numPr>
        <w:jc w:val="center"/>
        <w:rPr>
          <w:rFonts w:ascii="Times New Roman" w:hAnsi="Times New Roman"/>
          <w:b/>
          <w:sz w:val="24"/>
        </w:rPr>
      </w:pPr>
    </w:p>
    <w:p w14:paraId="3DB961C5" w14:textId="77777777" w:rsidR="00FF6C83" w:rsidRDefault="00FF6C83" w:rsidP="00FF6C83">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FF6C83">
      <w:pPr>
        <w:rPr>
          <w:rFonts w:ascii="Times New Roman" w:hAnsi="Times New Roman"/>
          <w:sz w:val="24"/>
          <w:szCs w:val="24"/>
          <w:lang w:val="en-US"/>
        </w:rPr>
      </w:pPr>
    </w:p>
    <w:p w14:paraId="736C4E7B"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1C22C6" w:rsidRDefault="001C22C6" w:rsidP="00FF6C83">
                            <w:pPr>
                              <w:jc w:val="center"/>
                              <w:rPr>
                                <w:rFonts w:ascii="Times New Roman" w:hAnsi="Times New Roman"/>
                                <w:b/>
                                <w:sz w:val="24"/>
                              </w:rPr>
                            </w:pPr>
                            <w:r>
                              <w:rPr>
                                <w:rFonts w:ascii="Times New Roman" w:hAnsi="Times New Roman"/>
                                <w:b/>
                                <w:sz w:val="24"/>
                              </w:rPr>
                              <w:t>Pendekatan</w:t>
                            </w:r>
                          </w:p>
                          <w:p w14:paraId="0E093450" w14:textId="77777777" w:rsidR="001C22C6" w:rsidRDefault="001C22C6"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3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" fillcolor="white [3201]" strokeweight=".5pt">
                <v:textbox>
                  <w:txbxContent>
                    <w:p w14:paraId="50E576BE" w14:textId="77777777" w:rsidR="001C22C6" w:rsidRDefault="001C22C6" w:rsidP="00FF6C83">
                      <w:pPr>
                        <w:jc w:val="center"/>
                        <w:rPr>
                          <w:rFonts w:ascii="Times New Roman" w:hAnsi="Times New Roman"/>
                          <w:b/>
                          <w:sz w:val="24"/>
                        </w:rPr>
                      </w:pPr>
                      <w:r>
                        <w:rPr>
                          <w:rFonts w:ascii="Times New Roman" w:hAnsi="Times New Roman"/>
                          <w:b/>
                          <w:sz w:val="24"/>
                        </w:rPr>
                        <w:t>Pendekatan</w:t>
                      </w:r>
                    </w:p>
                    <w:p w14:paraId="0E093450" w14:textId="77777777" w:rsidR="001C22C6" w:rsidRDefault="001C22C6"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FF6C83">
      <w:pPr>
        <w:rPr>
          <w:rFonts w:ascii="Times New Roman" w:hAnsi="Times New Roman"/>
          <w:sz w:val="24"/>
          <w:szCs w:val="24"/>
          <w:lang w:val="en-US"/>
        </w:rPr>
      </w:pPr>
    </w:p>
    <w:p w14:paraId="64540F40" w14:textId="77777777" w:rsidR="00FF6C83" w:rsidRPr="00FF6C83" w:rsidRDefault="00FF6C83" w:rsidP="00FF6C83">
      <w:pPr>
        <w:rPr>
          <w:rFonts w:ascii="Times New Roman" w:hAnsi="Times New Roman"/>
          <w:sz w:val="24"/>
          <w:szCs w:val="24"/>
          <w:lang w:val="en-US"/>
        </w:rPr>
      </w:pPr>
    </w:p>
    <w:p w14:paraId="07DA037D" w14:textId="77777777" w:rsidR="00FF6C83" w:rsidRPr="00FF6C83" w:rsidRDefault="00FF6C83" w:rsidP="00FF6C83">
      <w:pPr>
        <w:rPr>
          <w:rFonts w:ascii="Times New Roman" w:hAnsi="Times New Roman"/>
          <w:sz w:val="24"/>
          <w:szCs w:val="24"/>
          <w:lang w:val="en-US"/>
        </w:rPr>
      </w:pPr>
    </w:p>
    <w:p w14:paraId="51C481D7"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1C22C6" w:rsidRPr="00EF14FE" w:rsidRDefault="001C22C6"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1C22C6" w:rsidRPr="00EF14FE" w:rsidRDefault="001C22C6"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3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" fillcolor="white [3201]" strokeweight=".5pt">
                <v:textbox>
                  <w:txbxContent>
                    <w:p w14:paraId="3AA91A5D" w14:textId="77777777" w:rsidR="001C22C6" w:rsidRPr="00EF14FE" w:rsidRDefault="001C22C6"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1C22C6" w:rsidRPr="00EF14FE" w:rsidRDefault="001C22C6"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pPr>
        <w:spacing w:after="0" w:line="240" w:lineRule="auto"/>
        <w:rPr>
          <w:rFonts w:ascii="Times New Roman" w:hAnsi="Times New Roman"/>
          <w:sz w:val="24"/>
          <w:szCs w:val="24"/>
          <w:lang w:val="en-US"/>
        </w:rPr>
      </w:pPr>
    </w:p>
    <w:p w14:paraId="307CED03" w14:textId="77777777" w:rsidR="00B4199E" w:rsidRDefault="00B4199E">
      <w:pPr>
        <w:spacing w:after="0" w:line="240" w:lineRule="auto"/>
        <w:rPr>
          <w:rFonts w:ascii="Times New Roman" w:hAnsi="Times New Roman"/>
          <w:sz w:val="24"/>
          <w:szCs w:val="24"/>
          <w:lang w:val="en-US"/>
        </w:rPr>
      </w:pPr>
    </w:p>
    <w:p w14:paraId="439D4629" w14:textId="77777777" w:rsidR="00FF6C83" w:rsidRDefault="00FF6C83" w:rsidP="00FF6C83">
      <w:pPr>
        <w:tabs>
          <w:tab w:val="left" w:pos="6390"/>
        </w:tabs>
        <w:spacing w:line="360" w:lineRule="auto"/>
        <w:rPr>
          <w:rFonts w:ascii="Times New Roman" w:hAnsi="Times New Roman"/>
          <w:sz w:val="24"/>
          <w:szCs w:val="24"/>
          <w:lang w:val="en-US"/>
        </w:rPr>
      </w:pPr>
    </w:p>
    <w:p w14:paraId="039963F9" w14:textId="77777777" w:rsidR="00FF6C83" w:rsidRDefault="00FF6C83" w:rsidP="00FF6C83">
      <w:pPr>
        <w:rPr>
          <w:rFonts w:ascii="Times New Roman" w:hAnsi="Times New Roman"/>
          <w:sz w:val="24"/>
          <w:szCs w:val="24"/>
          <w:lang w:val="en-US"/>
        </w:rPr>
      </w:pPr>
    </w:p>
    <w:p w14:paraId="2E9CE91A" w14:textId="77777777" w:rsidR="000757FD" w:rsidRPr="00FF6C83" w:rsidRDefault="005A6D11" w:rsidP="00FF6C83">
      <w:pPr>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1C22C6" w:rsidRPr="00EF14FE" w:rsidRDefault="001C22C6"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1C22C6" w:rsidRDefault="001C22C6"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3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" fillcolor="white [3201]" strokeweight=".5pt">
                <v:textbox>
                  <w:txbxContent>
                    <w:p w14:paraId="7156834C" w14:textId="77777777" w:rsidR="001C22C6" w:rsidRPr="00EF14FE" w:rsidRDefault="001C22C6"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1C22C6" w:rsidRDefault="001C22C6"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v:textbox>
              </v:shape>
            </w:pict>
          </mc:Fallback>
        </mc:AlternateContent>
      </w:r>
    </w:p>
    <w:p w14:paraId="54A75346" w14:textId="77777777" w:rsidR="00FF6C83" w:rsidRPr="00D3256A" w:rsidRDefault="00FF6C83" w:rsidP="00FF6C83">
      <w:pPr>
        <w:tabs>
          <w:tab w:val="left" w:pos="5580"/>
        </w:tabs>
        <w:spacing w:line="360" w:lineRule="auto"/>
      </w:pPr>
    </w:p>
    <w:p w14:paraId="3232938D" w14:textId="77777777" w:rsidR="00FF6C83" w:rsidRDefault="00F63C15">
      <w:pPr>
        <w:spacing w:after="0" w:line="24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1C22C6" w:rsidRDefault="001C22C6" w:rsidP="00FF6C83">
                            <w:pPr>
                              <w:jc w:val="center"/>
                              <w:rPr>
                                <w:rFonts w:ascii="Times New Roman" w:hAnsi="Times New Roman"/>
                                <w:b/>
                                <w:sz w:val="24"/>
                              </w:rPr>
                            </w:pPr>
                            <w:r>
                              <w:rPr>
                                <w:rFonts w:ascii="Times New Roman" w:hAnsi="Times New Roman"/>
                                <w:b/>
                                <w:sz w:val="24"/>
                              </w:rPr>
                              <w:t>Hasil</w:t>
                            </w:r>
                          </w:p>
                          <w:p w14:paraId="51A29058" w14:textId="77777777" w:rsidR="001C22C6" w:rsidRPr="00930DD6" w:rsidRDefault="001C22C6"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4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" fillcolor="white [3201]" strokeweight=".5pt">
                <v:textbox>
                  <w:txbxContent>
                    <w:p w14:paraId="239621FC" w14:textId="77777777" w:rsidR="001C22C6" w:rsidRDefault="001C22C6" w:rsidP="00FF6C83">
                      <w:pPr>
                        <w:jc w:val="center"/>
                        <w:rPr>
                          <w:rFonts w:ascii="Times New Roman" w:hAnsi="Times New Roman"/>
                          <w:b/>
                          <w:sz w:val="24"/>
                        </w:rPr>
                      </w:pPr>
                      <w:r>
                        <w:rPr>
                          <w:rFonts w:ascii="Times New Roman" w:hAnsi="Times New Roman"/>
                          <w:b/>
                          <w:sz w:val="24"/>
                        </w:rPr>
                        <w:t>Hasil</w:t>
                      </w:r>
                    </w:p>
                    <w:p w14:paraId="51A29058" w14:textId="77777777" w:rsidR="001C22C6" w:rsidRPr="00930DD6" w:rsidRDefault="001C22C6"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9671C2">
      <w:pPr>
        <w:pStyle w:val="Heading1"/>
        <w:sectPr w:rsidR="00590E0C" w:rsidSect="00690C37">
          <w:headerReference w:type="default" r:id="rId19"/>
          <w:footerReference w:type="default" r:id="rId20"/>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9671C2">
      <w:pPr>
        <w:pStyle w:val="Heading1"/>
      </w:pPr>
      <w:bookmarkStart w:id="26" w:name="_Toc106339574"/>
      <w:r w:rsidRPr="009671C2">
        <w:lastRenderedPageBreak/>
        <w:t>BAB III</w:t>
      </w:r>
      <w:bookmarkEnd w:id="26"/>
    </w:p>
    <w:p w14:paraId="6B4B1AFF" w14:textId="1BB34A26" w:rsidR="00FF6C83" w:rsidRPr="009671C2" w:rsidRDefault="00FF6C83" w:rsidP="009671C2">
      <w:pPr>
        <w:pStyle w:val="Heading1"/>
      </w:pPr>
      <w:bookmarkStart w:id="27" w:name="_Toc106339575"/>
      <w:r w:rsidRPr="009671C2">
        <w:t>METODOLOGI PENELITIAN</w:t>
      </w:r>
      <w:bookmarkEnd w:id="27"/>
    </w:p>
    <w:p w14:paraId="3B579489" w14:textId="77777777" w:rsidR="00145599" w:rsidRDefault="00145599" w:rsidP="00041F6D">
      <w:pPr>
        <w:tabs>
          <w:tab w:val="left" w:pos="5580"/>
        </w:tabs>
        <w:spacing w:line="360" w:lineRule="auto"/>
        <w:jc w:val="center"/>
        <w:rPr>
          <w:rFonts w:ascii="Times New Roman" w:hAnsi="Times New Roman"/>
          <w:b/>
          <w:sz w:val="24"/>
          <w:szCs w:val="24"/>
          <w:lang w:val="en-US"/>
        </w:rPr>
      </w:pPr>
    </w:p>
    <w:p w14:paraId="29EA14D4" w14:textId="72C2FC61" w:rsidR="00452824" w:rsidRDefault="00975362" w:rsidP="003808C6">
      <w:pPr>
        <w:pStyle w:val="Heading2"/>
        <w:numPr>
          <w:ilvl w:val="0"/>
          <w:numId w:val="15"/>
        </w:numPr>
      </w:pPr>
      <w:bookmarkStart w:id="28" w:name="_Toc106339576"/>
      <w:r>
        <w:t>Gambaran Umum Penerapan Algoritma</w:t>
      </w:r>
      <w:bookmarkEnd w:id="28"/>
    </w:p>
    <w:p w14:paraId="142DC051" w14:textId="77777777" w:rsidR="00452824" w:rsidRPr="00452824" w:rsidRDefault="00452824" w:rsidP="00452824">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Penerapan metode yang digunakan  adalah metode algoritma rail fence cipher yang dapat mengenkripsi teks yang semula bisa dibaca menjadi teks yang susah dibaca. Metode ini diterapkan pada sebuah aplikasi kriptografi yang dapat mengenkripsi sebuah pesan dan meneruskan hasilnya sebagai teks pesan ke aplikasi pengiriman pesan seperti aplikasi SMS, Whatsapp, Line, dan sejenisnya.</w:t>
      </w:r>
    </w:p>
    <w:p w14:paraId="3A3798DA" w14:textId="77777777" w:rsidR="00452824" w:rsidRDefault="00452824" w:rsidP="00452824">
      <w:pPr>
        <w:pStyle w:val="ListParagraph"/>
        <w:tabs>
          <w:tab w:val="left" w:pos="5580"/>
        </w:tabs>
        <w:spacing w:line="360" w:lineRule="auto"/>
        <w:rPr>
          <w:rFonts w:ascii="Times New Roman" w:hAnsi="Times New Roman"/>
          <w:b/>
          <w:sz w:val="24"/>
          <w:szCs w:val="24"/>
        </w:rPr>
      </w:pPr>
    </w:p>
    <w:p w14:paraId="01EFAA3B" w14:textId="7CA6A6DC" w:rsidR="00452824" w:rsidRDefault="00452824" w:rsidP="003808C6">
      <w:pPr>
        <w:pStyle w:val="Heading2"/>
        <w:numPr>
          <w:ilvl w:val="0"/>
          <w:numId w:val="15"/>
        </w:numPr>
      </w:pPr>
      <w:bookmarkStart w:id="29" w:name="_Toc106339577"/>
      <w:r>
        <w:t>Flowchart Enkripsi</w:t>
      </w:r>
      <w:bookmarkEnd w:id="29"/>
    </w:p>
    <w:p w14:paraId="62625466" w14:textId="77777777" w:rsidR="00452824" w:rsidRPr="00452824" w:rsidRDefault="00452824" w:rsidP="00452824">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452824">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77777777" w:rsidR="00452824" w:rsidRDefault="00820384" w:rsidP="005810A0">
      <w:pPr>
        <w:pStyle w:val="ListParagraph"/>
        <w:spacing w:line="360" w:lineRule="auto"/>
        <w:ind w:left="426"/>
        <w:jc w:val="center"/>
        <w:rPr>
          <w:rFonts w:ascii="Times New Roman" w:hAnsi="Times New Roman"/>
          <w:sz w:val="24"/>
          <w:szCs w:val="24"/>
        </w:rPr>
      </w:pPr>
      <w:r>
        <w:rPr>
          <w:rFonts w:ascii="Times New Roman" w:hAnsi="Times New Roman"/>
          <w:sz w:val="24"/>
          <w:szCs w:val="24"/>
        </w:rPr>
        <w:pict w14:anchorId="03536AD3">
          <v:shape id="_x0000_i1027" type="#_x0000_t75" style="width:89.55pt;height:253.55pt">
            <v:imagedata r:id="rId21" o:title="Untitled Diagram"/>
          </v:shape>
        </w:pict>
      </w:r>
    </w:p>
    <w:p w14:paraId="2B7B90BA" w14:textId="77777777" w:rsidR="005810A0" w:rsidRPr="005810A0" w:rsidRDefault="005810A0" w:rsidP="005C2DC7">
      <w:pPr>
        <w:pStyle w:val="Heading3"/>
        <w:jc w:val="center"/>
      </w:pPr>
      <w:r w:rsidRPr="005C2DC7">
        <w:rPr>
          <w:b/>
          <w:i/>
        </w:rPr>
        <w:t>Gambar 3.1.</w:t>
      </w:r>
      <w:r w:rsidRPr="005810A0">
        <w:rPr>
          <w:b/>
        </w:rPr>
        <w:t xml:space="preserve"> </w:t>
      </w:r>
      <w:r w:rsidRPr="000F01CC">
        <w:rPr>
          <w:i/>
        </w:rPr>
        <w:t>Flowchart</w:t>
      </w:r>
      <w:r>
        <w:t xml:space="preserve"> enkripsi teks</w:t>
      </w:r>
    </w:p>
    <w:p w14:paraId="52F35D6F" w14:textId="77777777" w:rsidR="00590E0C" w:rsidRDefault="00590E0C" w:rsidP="004D6DBB">
      <w:pPr>
        <w:spacing w:line="360" w:lineRule="auto"/>
        <w:ind w:left="567" w:firstLine="567"/>
        <w:jc w:val="both"/>
        <w:rPr>
          <w:rFonts w:ascii="Times New Roman" w:hAnsi="Times New Roman"/>
          <w:sz w:val="24"/>
          <w:szCs w:val="24"/>
          <w:lang w:val="en-US"/>
        </w:rPr>
        <w:sectPr w:rsidR="00590E0C" w:rsidSect="00590E0C">
          <w:headerReference w:type="default" r:id="rId22"/>
          <w:footerReference w:type="default" r:id="rId23"/>
          <w:pgSz w:w="11906" w:h="16838" w:code="9"/>
          <w:pgMar w:top="2268" w:right="1701" w:bottom="1701" w:left="2268" w:header="708" w:footer="708" w:gutter="0"/>
          <w:pgNumType w:start="21"/>
          <w:cols w:space="708"/>
          <w:docGrid w:linePitch="360"/>
        </w:sectPr>
      </w:pPr>
    </w:p>
    <w:p w14:paraId="3E6BF541" w14:textId="77777777" w:rsidR="00AB30BB" w:rsidRPr="004D6DBB" w:rsidRDefault="00AB30BB" w:rsidP="004D6DBB">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3808C6">
      <w:pPr>
        <w:pStyle w:val="Heading2"/>
        <w:numPr>
          <w:ilvl w:val="0"/>
          <w:numId w:val="15"/>
        </w:numPr>
      </w:pPr>
      <w:bookmarkStart w:id="30" w:name="_Toc106339578"/>
      <w:r>
        <w:t>Flowchart Dekripsi</w:t>
      </w:r>
      <w:bookmarkEnd w:id="30"/>
    </w:p>
    <w:p w14:paraId="4DF430BA" w14:textId="77777777" w:rsidR="004D6DBB" w:rsidRDefault="004D6DBB" w:rsidP="004D6DBB">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77777777" w:rsidR="004D6DBB" w:rsidRDefault="00820384" w:rsidP="004D6DBB">
      <w:pPr>
        <w:pStyle w:val="ListParagraph"/>
        <w:tabs>
          <w:tab w:val="left" w:pos="5580"/>
        </w:tabs>
        <w:spacing w:line="360" w:lineRule="auto"/>
        <w:ind w:left="426" w:firstLine="708"/>
        <w:jc w:val="center"/>
        <w:rPr>
          <w:rFonts w:ascii="Times New Roman" w:hAnsi="Times New Roman"/>
          <w:sz w:val="24"/>
          <w:szCs w:val="24"/>
        </w:rPr>
      </w:pPr>
      <w:r>
        <w:rPr>
          <w:rFonts w:ascii="Times New Roman" w:hAnsi="Times New Roman"/>
          <w:sz w:val="24"/>
          <w:szCs w:val="24"/>
        </w:rPr>
        <w:pict w14:anchorId="3235DB66">
          <v:shape id="_x0000_i1028" type="#_x0000_t75" style="width:90.8pt;height:256.7pt">
            <v:imagedata r:id="rId24" o:title="Untitled Diagram"/>
          </v:shape>
        </w:pict>
      </w:r>
    </w:p>
    <w:p w14:paraId="50EEEE29" w14:textId="5BFE6CE9" w:rsidR="004D6DBB" w:rsidRDefault="004D6DBB" w:rsidP="005C2DC7">
      <w:pPr>
        <w:pStyle w:val="Heading3"/>
        <w:jc w:val="center"/>
      </w:pPr>
      <w:r w:rsidRPr="005C2DC7">
        <w:rPr>
          <w:b/>
          <w:i/>
        </w:rPr>
        <w:t>Gambar 3.2.</w:t>
      </w:r>
      <w:r>
        <w:t xml:space="preserve"> </w:t>
      </w:r>
      <w:r w:rsidRPr="000F01CC">
        <w:rPr>
          <w:i/>
        </w:rPr>
        <w:t>Flowchart</w:t>
      </w:r>
      <w:r>
        <w:t xml:space="preserve"> dekripsi teks</w:t>
      </w:r>
    </w:p>
    <w:p w14:paraId="4AA4FD1D" w14:textId="77777777" w:rsidR="005C2DC7" w:rsidRPr="005C2DC7" w:rsidRDefault="005C2DC7" w:rsidP="005C2DC7"/>
    <w:p w14:paraId="79337960" w14:textId="77777777" w:rsidR="003C1B39" w:rsidRDefault="00AB30BB" w:rsidP="00233A48">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233A48">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233A48">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3808C6">
      <w:pPr>
        <w:pStyle w:val="Heading2"/>
        <w:numPr>
          <w:ilvl w:val="0"/>
          <w:numId w:val="15"/>
        </w:numPr>
      </w:pPr>
      <w:bookmarkStart w:id="31" w:name="_Toc106339579"/>
      <w:r>
        <w:lastRenderedPageBreak/>
        <w:t xml:space="preserve">Pengujian </w:t>
      </w:r>
      <w:r w:rsidR="007974B0">
        <w:t xml:space="preserve">Penerapan </w:t>
      </w:r>
      <w:r>
        <w:t>Algoritma</w:t>
      </w:r>
      <w:bookmarkEnd w:id="31"/>
    </w:p>
    <w:p w14:paraId="77C26935" w14:textId="77777777" w:rsidR="007974B0" w:rsidRPr="00075FB4" w:rsidRDefault="00E86164" w:rsidP="003C1B39">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075FB4">
        <w:rPr>
          <w:rFonts w:ascii="Times New Roman" w:hAnsi="Times New Roman"/>
          <w:sz w:val="24"/>
          <w:szCs w:val="24"/>
        </w:rPr>
        <w:t>teks kata dan kalimat yang berbeda-beda. Dan dilakukan untuk proses enkripsi dan dekripsi teks, dimana aplikasi yang digunakan untuk menguji penerapan algoritma ini adalah berbasis web.</w:t>
      </w:r>
    </w:p>
    <w:p w14:paraId="784B0AFD" w14:textId="77777777" w:rsidR="007974B0" w:rsidRPr="00452824" w:rsidRDefault="007974B0" w:rsidP="007974B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9671C2">
      <w:pPr>
        <w:pStyle w:val="Heading1"/>
        <w:rPr>
          <w:lang w:val="en-US"/>
        </w:rPr>
      </w:pPr>
      <w:r w:rsidRPr="0066453C">
        <w:rPr>
          <w:lang w:val="en-US"/>
        </w:rPr>
        <w:br w:type="page"/>
      </w:r>
      <w:bookmarkStart w:id="32" w:name="_Toc106339580"/>
      <w:r w:rsidRPr="00ED1628">
        <w:rPr>
          <w:lang w:val="en-US"/>
        </w:rPr>
        <w:lastRenderedPageBreak/>
        <w:t>DAFTAR PUSTAKA</w:t>
      </w:r>
      <w:bookmarkEnd w:id="32"/>
    </w:p>
    <w:p w14:paraId="5A990648" w14:textId="77777777" w:rsidR="009671C2" w:rsidRPr="009671C2" w:rsidRDefault="009671C2" w:rsidP="009671C2">
      <w:pPr>
        <w:rPr>
          <w:lang w:val="en-US"/>
        </w:rPr>
      </w:pPr>
    </w:p>
    <w:p w14:paraId="3B92D897" w14:textId="3B59CACE" w:rsidR="00C316EB" w:rsidRPr="00CA6506" w:rsidRDefault="008F0849" w:rsidP="00872956">
      <w:pPr>
        <w:widowControl w:val="0"/>
        <w:autoSpaceDE w:val="0"/>
        <w:autoSpaceDN w:val="0"/>
        <w:adjustRightInd w:val="0"/>
        <w:spacing w:line="360" w:lineRule="auto"/>
        <w:ind w:left="640" w:hanging="640"/>
        <w:jc w:val="both"/>
        <w:rPr>
          <w:rFonts w:ascii="Times New Roman" w:hAnsi="Times New Roman"/>
          <w:noProof/>
          <w:sz w:val="24"/>
          <w:szCs w:val="24"/>
          <w:lang w:val="en-US"/>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C316EB" w:rsidRPr="00C316EB">
        <w:rPr>
          <w:rFonts w:ascii="Times New Roman" w:hAnsi="Times New Roman"/>
          <w:noProof/>
          <w:sz w:val="24"/>
          <w:szCs w:val="24"/>
        </w:rPr>
        <w:t>[1]</w:t>
      </w:r>
      <w:r w:rsidR="00C316EB" w:rsidRPr="00C316EB">
        <w:rPr>
          <w:rFonts w:ascii="Times New Roman" w:hAnsi="Times New Roman"/>
          <w:noProof/>
          <w:sz w:val="24"/>
          <w:szCs w:val="24"/>
        </w:rPr>
        <w:tab/>
        <w:t>A. Perbandingan, K. Algoritma, M. D. Dan, C. Untuk, and K. Data, “Analisis perbandingan kriptografi algoritma des, blowfish, md5 d</w:t>
      </w:r>
      <w:r w:rsidR="000F01CC">
        <w:rPr>
          <w:rFonts w:ascii="Times New Roman" w:hAnsi="Times New Roman"/>
          <w:noProof/>
          <w:sz w:val="24"/>
          <w:szCs w:val="24"/>
        </w:rPr>
        <w:t>an chiper untuk keamanan data,”,</w:t>
      </w:r>
      <w:r w:rsidR="000F01CC" w:rsidRPr="000F01CC">
        <w:rPr>
          <w:rFonts w:ascii="Times New Roman" w:hAnsi="Times New Roman"/>
          <w:noProof/>
          <w:sz w:val="28"/>
          <w:szCs w:val="24"/>
        </w:rPr>
        <w:t xml:space="preserve"> </w:t>
      </w:r>
      <w:r w:rsidR="000F01CC" w:rsidRPr="000F01CC">
        <w:rPr>
          <w:rFonts w:ascii="Times New Roman" w:hAnsi="Times New Roman"/>
          <w:sz w:val="24"/>
        </w:rPr>
        <w:t>Seminar Hasil Penelitian Vokasi (SEMHAVOK) ISSN: 2654-5438 Universitas Bina Darma</w:t>
      </w:r>
      <w:r w:rsidR="000F01CC">
        <w:rPr>
          <w:rFonts w:ascii="Times New Roman" w:hAnsi="Times New Roman"/>
          <w:noProof/>
          <w:sz w:val="24"/>
          <w:szCs w:val="24"/>
          <w:lang w:val="en-US"/>
        </w:rPr>
        <w:t xml:space="preserve">, </w:t>
      </w:r>
      <w:r w:rsidR="00CA6506">
        <w:rPr>
          <w:rFonts w:ascii="Times New Roman" w:hAnsi="Times New Roman"/>
          <w:noProof/>
          <w:sz w:val="24"/>
          <w:szCs w:val="24"/>
        </w:rPr>
        <w:t>pp. 180–184, 20</w:t>
      </w:r>
      <w:r w:rsidR="00CA6506">
        <w:rPr>
          <w:rFonts w:ascii="Times New Roman" w:hAnsi="Times New Roman"/>
          <w:noProof/>
          <w:sz w:val="24"/>
          <w:szCs w:val="24"/>
          <w:lang w:val="en-US"/>
        </w:rPr>
        <w:t>22</w:t>
      </w:r>
    </w:p>
    <w:p w14:paraId="0B8BE9EE"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w:t>
      </w:r>
      <w:r w:rsidRPr="00C316EB">
        <w:rPr>
          <w:rFonts w:ascii="Times New Roman" w:hAnsi="Times New Roman"/>
          <w:noProof/>
          <w:sz w:val="24"/>
          <w:szCs w:val="24"/>
        </w:rPr>
        <w:tab/>
        <w:t xml:space="preserve">I. Darmayanti, D. N. Astrida, and D. Arius, “Penerapan Keamanan Pesan Teks Menggunakan Modifikasi Algoritma Caisar Chiper Kedalam Bentuk Sandi Morse,” </w:t>
      </w:r>
      <w:r w:rsidRPr="00C316EB">
        <w:rPr>
          <w:rFonts w:ascii="Times New Roman" w:hAnsi="Times New Roman"/>
          <w:i/>
          <w:iCs/>
          <w:noProof/>
          <w:sz w:val="24"/>
          <w:szCs w:val="24"/>
        </w:rPr>
        <w:t>J. IT CIDA</w:t>
      </w:r>
      <w:r w:rsidRPr="00C316EB">
        <w:rPr>
          <w:rFonts w:ascii="Times New Roman" w:hAnsi="Times New Roman"/>
          <w:noProof/>
          <w:sz w:val="24"/>
          <w:szCs w:val="24"/>
        </w:rPr>
        <w:t>, vol. 4, no. 1, pp. 39–47, 2018.</w:t>
      </w:r>
    </w:p>
    <w:p w14:paraId="119A1778"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[3]</w:t>
      </w:r>
      <w:r w:rsidRPr="00C316EB">
        <w:rPr>
          <w:rFonts w:ascii="Times New Roman" w:hAnsi="Times New Roman"/>
          <w:noProof/>
          <w:sz w:val="24"/>
          <w:szCs w:val="24"/>
        </w:rPr>
        <w:tab/>
        <w:t xml:space="preserve">A. A. Permana, “Penerapan Kriptografi Pada Teks Pesan dengan Menggunakan Metode Vigenere Cipher Berbasis Android,” </w:t>
      </w:r>
      <w:r w:rsidRPr="00C316EB">
        <w:rPr>
          <w:rFonts w:ascii="Times New Roman" w:hAnsi="Times New Roman"/>
          <w:i/>
          <w:iCs/>
          <w:noProof/>
          <w:sz w:val="24"/>
          <w:szCs w:val="24"/>
        </w:rPr>
        <w:t>J. Al-AZHAR Indones. SERI SAINS DAN Teknol.</w:t>
      </w:r>
      <w:r w:rsidRPr="00C316EB">
        <w:rPr>
          <w:rFonts w:ascii="Times New Roman" w:hAnsi="Times New Roman"/>
          <w:noProof/>
          <w:sz w:val="24"/>
          <w:szCs w:val="24"/>
        </w:rPr>
        <w:t>, vol. 4, no. 3, p. 110, 2018, doi: 10.36722/sst.v4i3.280.</w:t>
      </w:r>
    </w:p>
    <w:p w14:paraId="5F831F6C"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[4]</w:t>
      </w:r>
      <w:r w:rsidRPr="00C316EB">
        <w:rPr>
          <w:rFonts w:ascii="Times New Roman" w:hAnsi="Times New Roman"/>
          <w:noProof/>
          <w:sz w:val="24"/>
          <w:szCs w:val="24"/>
        </w:rPr>
        <w:tab/>
        <w:t xml:space="preserve">Y. Dwi Putri, R. Rosihan, and S. Lutfi, “Penerapan Kriptografi Caesar Cipher Pada Fitur Chatting Sistem Informasi Freelance,” </w:t>
      </w:r>
      <w:r w:rsidRPr="00C316EB">
        <w:rPr>
          <w:rFonts w:ascii="Times New Roman" w:hAnsi="Times New Roman"/>
          <w:i/>
          <w:iCs/>
          <w:noProof/>
          <w:sz w:val="24"/>
          <w:szCs w:val="24"/>
        </w:rPr>
        <w:t>JIKO (Jurnal Inform. dan Komputer)</w:t>
      </w:r>
      <w:r w:rsidRPr="00C316EB">
        <w:rPr>
          <w:rFonts w:ascii="Times New Roman" w:hAnsi="Times New Roman"/>
          <w:noProof/>
          <w:sz w:val="24"/>
          <w:szCs w:val="24"/>
        </w:rPr>
        <w:t>, vol. 2, no. 2, pp. 87–94, 2019, doi: 10.33387/jiko.v2i2.1319.</w:t>
      </w:r>
    </w:p>
    <w:p w14:paraId="4459615A"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[5]</w:t>
      </w:r>
      <w:r w:rsidRPr="00C316EB">
        <w:rPr>
          <w:rFonts w:ascii="Times New Roman" w:hAnsi="Times New Roman"/>
          <w:noProof/>
          <w:sz w:val="24"/>
          <w:szCs w:val="24"/>
        </w:rPr>
        <w:tab/>
        <w:t xml:space="preserve">D. Purnamasari, “Implementasi Algoritma Kriptografi Caesar Cipher dan Rail Fence Cipher untuk Keamanan Data Teks Menggunakan Python,” </w:t>
      </w:r>
      <w:r w:rsidRPr="00C316EB">
        <w:rPr>
          <w:rFonts w:ascii="Times New Roman" w:hAnsi="Times New Roman"/>
          <w:i/>
          <w:iCs/>
          <w:noProof/>
          <w:sz w:val="24"/>
          <w:szCs w:val="24"/>
        </w:rPr>
        <w:t>E-Journal.Ivet.Ac.Id</w:t>
      </w:r>
      <w:r w:rsidRPr="00C316EB">
        <w:rPr>
          <w:rFonts w:ascii="Times New Roman" w:hAnsi="Times New Roman"/>
          <w:noProof/>
          <w:sz w:val="24"/>
          <w:szCs w:val="24"/>
        </w:rPr>
        <w:t>, vol. 4, pp. 1–7, 2021, [Online]. Available: http://e-journal.ivet.ac.id/index.php/jiptika/article/view/1697.</w:t>
      </w:r>
    </w:p>
    <w:p w14:paraId="33F8A1D9" w14:textId="03771715"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[6]</w:t>
      </w:r>
      <w:r w:rsidRPr="00C316EB">
        <w:rPr>
          <w:rFonts w:ascii="Times New Roman" w:hAnsi="Times New Roman"/>
          <w:noProof/>
          <w:sz w:val="24"/>
          <w:szCs w:val="24"/>
        </w:rPr>
        <w:tab/>
        <w:t xml:space="preserve">N. D. Girsang, “Kombinasi Algoritma Kriptografi Transposisi Rail </w:t>
      </w:r>
      <w:r w:rsidR="00656128">
        <w:rPr>
          <w:rFonts w:ascii="Times New Roman" w:hAnsi="Times New Roman"/>
          <w:noProof/>
          <w:sz w:val="24"/>
          <w:szCs w:val="24"/>
        </w:rPr>
        <w:t>Fence Cipher dan Route Cipher”,</w:t>
      </w:r>
      <w:r w:rsidR="00656128">
        <w:rPr>
          <w:rFonts w:ascii="Times New Roman" w:hAnsi="Times New Roman"/>
          <w:noProof/>
          <w:sz w:val="24"/>
          <w:szCs w:val="24"/>
          <w:lang w:val="en-US"/>
        </w:rPr>
        <w:t xml:space="preserve"> </w:t>
      </w:r>
      <w:r w:rsidR="00656128" w:rsidRPr="00656128">
        <w:rPr>
          <w:rFonts w:ascii="Times New Roman" w:hAnsi="Times New Roman"/>
          <w:sz w:val="24"/>
        </w:rPr>
        <w:t>Prosiding Seminar Nasional Teknologi Informatika</w:t>
      </w:r>
      <w:r w:rsidR="00656128">
        <w:rPr>
          <w:rFonts w:ascii="Times New Roman" w:hAnsi="Times New Roman"/>
          <w:sz w:val="24"/>
          <w:lang w:val="en-US"/>
        </w:rPr>
        <w:t>,</w:t>
      </w:r>
      <w:r w:rsidR="00656128" w:rsidRPr="00656128">
        <w:rPr>
          <w:rFonts w:ascii="Times New Roman" w:hAnsi="Times New Roman"/>
          <w:noProof/>
          <w:sz w:val="28"/>
          <w:szCs w:val="24"/>
        </w:rPr>
        <w:t xml:space="preserve"> </w:t>
      </w:r>
      <w:r w:rsidRPr="00C316EB">
        <w:rPr>
          <w:rFonts w:ascii="Times New Roman" w:hAnsi="Times New Roman"/>
          <w:noProof/>
          <w:sz w:val="24"/>
          <w:szCs w:val="24"/>
        </w:rPr>
        <w:t>vol. 2, no. November, pp. 58–62, 2019.</w:t>
      </w:r>
    </w:p>
    <w:p w14:paraId="6465C7BD" w14:textId="620130E9"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[7]</w:t>
      </w:r>
      <w:r w:rsidRPr="00C316EB">
        <w:rPr>
          <w:rFonts w:ascii="Times New Roman" w:hAnsi="Times New Roman"/>
          <w:noProof/>
          <w:sz w:val="24"/>
          <w:szCs w:val="24"/>
        </w:rPr>
        <w:tab/>
        <w:t xml:space="preserve">E. E. Awal </w:t>
      </w:r>
      <w:r w:rsidRPr="00C316EB">
        <w:rPr>
          <w:rFonts w:ascii="Times New Roman" w:hAnsi="Times New Roman"/>
          <w:i/>
          <w:iCs/>
          <w:noProof/>
          <w:sz w:val="24"/>
          <w:szCs w:val="24"/>
        </w:rPr>
        <w:t>et al.</w:t>
      </w:r>
      <w:r w:rsidRPr="00C316EB">
        <w:rPr>
          <w:rFonts w:ascii="Times New Roman" w:hAnsi="Times New Roman"/>
          <w:noProof/>
          <w:sz w:val="24"/>
          <w:szCs w:val="24"/>
        </w:rPr>
        <w:t xml:space="preserve">, </w:t>
      </w:r>
      <w:r w:rsidR="00357D39" w:rsidRPr="00357D39">
        <w:rPr>
          <w:rFonts w:ascii="Times New Roman" w:hAnsi="Times New Roman"/>
          <w:noProof/>
          <w:sz w:val="28"/>
          <w:szCs w:val="24"/>
          <w:lang w:val="en-US"/>
        </w:rPr>
        <w:t>"</w:t>
      </w:r>
      <w:r w:rsidR="00357D39" w:rsidRPr="00357D39">
        <w:rPr>
          <w:rFonts w:ascii="Times New Roman" w:hAnsi="Times New Roman"/>
          <w:sz w:val="24"/>
        </w:rPr>
        <w:t>Analisis Perbandingan Hasil Enkripsi Dan Dekripsi Algoritma Kriptografi Rijndael Dan Twofish Untuk Penyandian Data</w:t>
      </w:r>
      <w:r w:rsidR="00357D39" w:rsidRPr="00357D39">
        <w:rPr>
          <w:rFonts w:ascii="Times New Roman" w:hAnsi="Times New Roman"/>
          <w:noProof/>
          <w:sz w:val="28"/>
          <w:szCs w:val="24"/>
        </w:rPr>
        <w:t xml:space="preserve"> </w:t>
      </w:r>
      <w:r w:rsidR="00357D39" w:rsidRPr="00357D39">
        <w:rPr>
          <w:rFonts w:ascii="Times New Roman" w:hAnsi="Times New Roman"/>
          <w:noProof/>
          <w:sz w:val="28"/>
          <w:szCs w:val="24"/>
          <w:lang w:val="en-US"/>
        </w:rPr>
        <w:t>"</w:t>
      </w:r>
      <w:r w:rsidR="00357D39">
        <w:rPr>
          <w:rFonts w:ascii="Times New Roman" w:hAnsi="Times New Roman"/>
          <w:noProof/>
          <w:sz w:val="24"/>
          <w:szCs w:val="24"/>
          <w:lang w:val="en-US"/>
        </w:rPr>
        <w:t>,</w:t>
      </w:r>
      <w:r w:rsidRPr="00C316EB">
        <w:rPr>
          <w:rFonts w:ascii="Times New Roman" w:hAnsi="Times New Roman"/>
          <w:noProof/>
          <w:sz w:val="24"/>
          <w:szCs w:val="24"/>
        </w:rPr>
        <w:t xml:space="preserve"> Jurnal Mahasiswa Ilmu Komputer ( JMIK ),” vol. 03, no. 01, pp. 1–6, 2022.</w:t>
      </w:r>
    </w:p>
    <w:p w14:paraId="2FAC898F"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[8]</w:t>
      </w:r>
      <w:r w:rsidRPr="00C316EB">
        <w:rPr>
          <w:rFonts w:ascii="Times New Roman" w:hAnsi="Times New Roman"/>
          <w:noProof/>
          <w:sz w:val="24"/>
          <w:szCs w:val="24"/>
        </w:rPr>
        <w:tab/>
        <w:t xml:space="preserve">D. Febriani, D. F. Purba, and R. Puspasari, “Penerapan Algoritma Rail Fence </w:t>
      </w:r>
      <w:r w:rsidRPr="00C316EB">
        <w:rPr>
          <w:rFonts w:ascii="Times New Roman" w:hAnsi="Times New Roman"/>
          <w:noProof/>
          <w:sz w:val="24"/>
          <w:szCs w:val="24"/>
        </w:rPr>
        <w:lastRenderedPageBreak/>
        <w:t xml:space="preserve">Untuk Penghasil Pesan Rahasia Berbasis Android,” </w:t>
      </w:r>
      <w:r w:rsidRPr="00C316EB">
        <w:rPr>
          <w:rFonts w:ascii="Times New Roman" w:hAnsi="Times New Roman"/>
          <w:i/>
          <w:iCs/>
          <w:noProof/>
          <w:sz w:val="24"/>
          <w:szCs w:val="24"/>
        </w:rPr>
        <w:t>E-Journal.Potensi-Utama.Ac.Id</w:t>
      </w:r>
      <w:r w:rsidRPr="00C316EB">
        <w:rPr>
          <w:rFonts w:ascii="Times New Roman" w:hAnsi="Times New Roman"/>
          <w:noProof/>
          <w:sz w:val="24"/>
          <w:szCs w:val="24"/>
        </w:rPr>
        <w:t>, pp. 745–756, 2020, [Online]. Available: http://e-journal.potensi-utama.ac.id/ojs/index.php/FTIK/article/view/921.</w:t>
      </w:r>
    </w:p>
    <w:p w14:paraId="0925FC02" w14:textId="45B6B073"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[9]</w:t>
      </w:r>
      <w:r w:rsidRPr="00C316EB">
        <w:rPr>
          <w:rFonts w:ascii="Times New Roman" w:hAnsi="Times New Roman"/>
          <w:noProof/>
          <w:sz w:val="24"/>
          <w:szCs w:val="24"/>
        </w:rPr>
        <w:tab/>
        <w:t xml:space="preserve">D. Ratna, “Implementasi Algoritma Rail Fence Chiper dalam Keamanan Data Gambar 2 Dimensi,” </w:t>
      </w:r>
      <w:r w:rsidRPr="00C316EB">
        <w:rPr>
          <w:rFonts w:ascii="Times New Roman" w:hAnsi="Times New Roman"/>
          <w:i/>
          <w:iCs/>
          <w:noProof/>
          <w:sz w:val="24"/>
          <w:szCs w:val="24"/>
        </w:rPr>
        <w:t>Pelita Inform. Inf. dan …</w:t>
      </w:r>
      <w:r w:rsidRPr="00C316EB">
        <w:rPr>
          <w:rFonts w:ascii="Times New Roman" w:hAnsi="Times New Roman"/>
          <w:noProof/>
          <w:sz w:val="24"/>
          <w:szCs w:val="24"/>
        </w:rPr>
        <w:t>, vol</w:t>
      </w:r>
      <w:r w:rsidR="00FC38B4">
        <w:rPr>
          <w:rFonts w:ascii="Times New Roman" w:hAnsi="Times New Roman"/>
          <w:noProof/>
          <w:sz w:val="24"/>
          <w:szCs w:val="24"/>
        </w:rPr>
        <w:t>. 7, pp. 38–42, 2018, [Online].Available:https://ejurnal.stmik</w:t>
      </w:r>
      <w:r w:rsidRPr="00C316EB">
        <w:rPr>
          <w:rFonts w:ascii="Times New Roman" w:hAnsi="Times New Roman"/>
          <w:noProof/>
          <w:sz w:val="24"/>
          <w:szCs w:val="24"/>
        </w:rPr>
        <w:t>budidarma.ac.id/index.php/pelita/article/view/881.</w:t>
      </w:r>
    </w:p>
    <w:p w14:paraId="11419007"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[10]</w:t>
      </w:r>
      <w:r w:rsidRPr="00C316EB">
        <w:rPr>
          <w:rFonts w:ascii="Times New Roman" w:hAnsi="Times New Roman"/>
          <w:noProof/>
          <w:sz w:val="24"/>
          <w:szCs w:val="24"/>
        </w:rPr>
        <w:tab/>
        <w:t>M. H. Jannah and H. Aspriyono, “Implementasi Algoritma Caesar Chiper dan Rail Fence untuk Peningkatan Keamanan Teks Berbasis Client Server Coding &amp; Testing Penerapan Pemeliharaan,” vol. 6, no. 2, 2021.</w:t>
      </w:r>
    </w:p>
    <w:p w14:paraId="1B3F11F8" w14:textId="5247B0F6"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[11]</w:t>
      </w:r>
      <w:r w:rsidRPr="00C316EB">
        <w:rPr>
          <w:rFonts w:ascii="Times New Roman" w:hAnsi="Times New Roman"/>
          <w:noProof/>
          <w:sz w:val="24"/>
          <w:szCs w:val="24"/>
        </w:rPr>
        <w:tab/>
        <w:t xml:space="preserve">A. P. Simamora </w:t>
      </w:r>
      <w:r w:rsidRPr="00C316EB">
        <w:rPr>
          <w:rFonts w:ascii="Times New Roman" w:hAnsi="Times New Roman"/>
          <w:i/>
          <w:iCs/>
          <w:noProof/>
          <w:sz w:val="24"/>
          <w:szCs w:val="24"/>
        </w:rPr>
        <w:t>et al.</w:t>
      </w:r>
      <w:r w:rsidRPr="00C316EB">
        <w:rPr>
          <w:rFonts w:ascii="Times New Roman" w:hAnsi="Times New Roman"/>
          <w:noProof/>
          <w:sz w:val="24"/>
          <w:szCs w:val="24"/>
        </w:rPr>
        <w:t>, “Perancangan Aplikasi Keamanan File PDF Dengan Algoritma Rail Fence + Xor Berbasis Android,” pp. 57–70</w:t>
      </w:r>
      <w:r w:rsidR="00D20A85">
        <w:rPr>
          <w:rFonts w:ascii="Times New Roman" w:hAnsi="Times New Roman"/>
          <w:noProof/>
          <w:sz w:val="24"/>
          <w:szCs w:val="24"/>
          <w:lang w:val="en-US"/>
        </w:rPr>
        <w:t>, 2022</w:t>
      </w:r>
    </w:p>
    <w:p w14:paraId="5DA11E20"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[12]</w:t>
      </w:r>
      <w:r w:rsidRPr="00C316EB">
        <w:rPr>
          <w:rFonts w:ascii="Times New Roman" w:hAnsi="Times New Roman"/>
          <w:noProof/>
          <w:sz w:val="24"/>
          <w:szCs w:val="24"/>
        </w:rPr>
        <w:tab/>
        <w:t xml:space="preserve">M. Fadlan, S. Sinawati, A. Indriani, and E. D. Bintari, “Pengamanan Data Teks Melalui Perpaduan Algoritma Beaufort Dan Caesar Cipher,” </w:t>
      </w:r>
      <w:r w:rsidRPr="00C316EB">
        <w:rPr>
          <w:rFonts w:ascii="Times New Roman" w:hAnsi="Times New Roman"/>
          <w:i/>
          <w:iCs/>
          <w:noProof/>
          <w:sz w:val="24"/>
          <w:szCs w:val="24"/>
        </w:rPr>
        <w:t>J. Tek. Inform.</w:t>
      </w:r>
      <w:r w:rsidRPr="00C316EB">
        <w:rPr>
          <w:rFonts w:ascii="Times New Roman" w:hAnsi="Times New Roman"/>
          <w:noProof/>
          <w:sz w:val="24"/>
          <w:szCs w:val="24"/>
        </w:rPr>
        <w:t>, vol. 12, no. 2, pp. 149–158, 2019, doi: 10.15408/jti.v12i2.12262.</w:t>
      </w:r>
    </w:p>
    <w:p w14:paraId="090D92F6"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[13]</w:t>
      </w:r>
      <w:r w:rsidRPr="00C316EB">
        <w:rPr>
          <w:rFonts w:ascii="Times New Roman" w:hAnsi="Times New Roman"/>
          <w:noProof/>
          <w:sz w:val="24"/>
          <w:szCs w:val="24"/>
        </w:rPr>
        <w:tab/>
        <w:t xml:space="preserve">Sinawati, Indrianti, and M. Hafid, “Analisa Kriptografi Block Cipher pada Pengamanan Teks Menggunakan Metode Triple Transposition Vigenere Cipher,” </w:t>
      </w:r>
      <w:r w:rsidRPr="00C316EB">
        <w:rPr>
          <w:rFonts w:ascii="Times New Roman" w:hAnsi="Times New Roman"/>
          <w:i/>
          <w:iCs/>
          <w:noProof/>
          <w:sz w:val="24"/>
          <w:szCs w:val="24"/>
        </w:rPr>
        <w:t>Pros. SNATIF ke-6 Tahun 2019</w:t>
      </w:r>
      <w:r w:rsidRPr="00C316EB">
        <w:rPr>
          <w:rFonts w:ascii="Times New Roman" w:hAnsi="Times New Roman"/>
          <w:noProof/>
          <w:sz w:val="24"/>
          <w:szCs w:val="24"/>
        </w:rPr>
        <w:t>, no. 2007, pp. 96–101, 2019.</w:t>
      </w:r>
    </w:p>
    <w:p w14:paraId="68CB98F8"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[14]</w:t>
      </w:r>
      <w:r w:rsidRPr="00C316EB">
        <w:rPr>
          <w:rFonts w:ascii="Times New Roman" w:hAnsi="Times New Roman"/>
          <w:noProof/>
          <w:sz w:val="24"/>
          <w:szCs w:val="24"/>
        </w:rPr>
        <w:tab/>
        <w:t>P. Kriptografi and C. Chiper, “APLIKASI CHATTING BERBASIS LOCAL AREA NETWORK,” vol. 4, no. 1, pp. 1–10, 2021.</w:t>
      </w:r>
    </w:p>
    <w:p w14:paraId="65B8455F"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[15]</w:t>
      </w:r>
      <w:r w:rsidRPr="00C316EB">
        <w:rPr>
          <w:rFonts w:ascii="Times New Roman" w:hAnsi="Times New Roman"/>
          <w:noProof/>
          <w:sz w:val="24"/>
          <w:szCs w:val="24"/>
        </w:rPr>
        <w:tab/>
        <w:t xml:space="preserve">M. Sari, H. D. Purnomo, and I. Sembiring, “Review : Algoritma Kriptografi Sistem Keamanan SMS di Android,” </w:t>
      </w:r>
      <w:r w:rsidRPr="00C316EB">
        <w:rPr>
          <w:rFonts w:ascii="Times New Roman" w:hAnsi="Times New Roman"/>
          <w:i/>
          <w:iCs/>
          <w:noProof/>
          <w:sz w:val="24"/>
          <w:szCs w:val="24"/>
        </w:rPr>
        <w:t>J. Inf. Technol.</w:t>
      </w:r>
      <w:r w:rsidRPr="00C316EB">
        <w:rPr>
          <w:rFonts w:ascii="Times New Roman" w:hAnsi="Times New Roman"/>
          <w:noProof/>
          <w:sz w:val="24"/>
          <w:szCs w:val="24"/>
        </w:rPr>
        <w:t>, vol. 2, no. 1, pp. 11–15, 2022, doi: 10.46229/jifotech.v2i1.292.</w:t>
      </w:r>
    </w:p>
    <w:p w14:paraId="694A4133"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[16]</w:t>
      </w:r>
      <w:r w:rsidRPr="00C316EB">
        <w:rPr>
          <w:rFonts w:ascii="Times New Roman" w:hAnsi="Times New Roman"/>
          <w:noProof/>
          <w:sz w:val="24"/>
          <w:szCs w:val="24"/>
        </w:rPr>
        <w:tab/>
        <w:t xml:space="preserve">Istiqomah, “Exact Papers in Compilation,” </w:t>
      </w:r>
      <w:r w:rsidRPr="00C316EB">
        <w:rPr>
          <w:rFonts w:ascii="Times New Roman" w:hAnsi="Times New Roman"/>
          <w:i/>
          <w:iCs/>
          <w:noProof/>
          <w:sz w:val="24"/>
          <w:szCs w:val="24"/>
        </w:rPr>
        <w:t>Exact Pap. Compil.</w:t>
      </w:r>
      <w:r w:rsidRPr="00C316EB">
        <w:rPr>
          <w:rFonts w:ascii="Times New Roman" w:hAnsi="Times New Roman"/>
          <w:noProof/>
          <w:sz w:val="24"/>
          <w:szCs w:val="24"/>
        </w:rPr>
        <w:t>, vol. 2, no. 1, pp. 211–218, 2020.</w:t>
      </w:r>
    </w:p>
    <w:p w14:paraId="60B42CC0"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[17]</w:t>
      </w:r>
      <w:r w:rsidRPr="00C316EB">
        <w:rPr>
          <w:rFonts w:ascii="Times New Roman" w:hAnsi="Times New Roman"/>
          <w:noProof/>
          <w:sz w:val="24"/>
          <w:szCs w:val="24"/>
        </w:rPr>
        <w:tab/>
        <w:t xml:space="preserve">D. Syariati, U. Ludigdo, and A. Djamhuri, “Jurnal Akuntansi Aktual,” </w:t>
      </w:r>
      <w:r w:rsidRPr="00C316EB">
        <w:rPr>
          <w:rFonts w:ascii="Times New Roman" w:hAnsi="Times New Roman"/>
          <w:i/>
          <w:iCs/>
          <w:noProof/>
          <w:sz w:val="24"/>
          <w:szCs w:val="24"/>
        </w:rPr>
        <w:t>J. Akunt. Aktual</w:t>
      </w:r>
      <w:r w:rsidRPr="00C316EB">
        <w:rPr>
          <w:rFonts w:ascii="Times New Roman" w:hAnsi="Times New Roman"/>
          <w:noProof/>
          <w:sz w:val="24"/>
          <w:szCs w:val="24"/>
        </w:rPr>
        <w:t>, vol. 7, no. 2004, pp. 57–66, 2020.</w:t>
      </w:r>
    </w:p>
    <w:p w14:paraId="7B2598D0" w14:textId="636B592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lastRenderedPageBreak/>
        <w:t>[18]</w:t>
      </w:r>
      <w:r w:rsidRPr="00C316EB">
        <w:rPr>
          <w:rFonts w:ascii="Times New Roman" w:hAnsi="Times New Roman"/>
          <w:noProof/>
          <w:sz w:val="24"/>
          <w:szCs w:val="24"/>
        </w:rPr>
        <w:tab/>
        <w:t>P. T. B. J. Mandiri, U. Padjadjaran, and U. Padjadjaran, “Pertukaran Informasi Oleh Mahasiswa Jurusan Ilmu,</w:t>
      </w:r>
      <w:r w:rsidR="00D20A85">
        <w:rPr>
          <w:rFonts w:ascii="Times New Roman" w:hAnsi="Times New Roman"/>
          <w:noProof/>
          <w:sz w:val="24"/>
          <w:szCs w:val="24"/>
        </w:rPr>
        <w:t>” vol. 3, no. 1, pp. 71–80, 2018</w:t>
      </w:r>
      <w:r w:rsidRPr="00C316EB">
        <w:rPr>
          <w:rFonts w:ascii="Times New Roman" w:hAnsi="Times New Roman"/>
          <w:noProof/>
          <w:sz w:val="24"/>
          <w:szCs w:val="24"/>
        </w:rPr>
        <w:t>.</w:t>
      </w:r>
    </w:p>
    <w:p w14:paraId="6C64664F"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[19]</w:t>
      </w:r>
      <w:r w:rsidRPr="00C316EB">
        <w:rPr>
          <w:rFonts w:ascii="Times New Roman" w:hAnsi="Times New Roman"/>
          <w:noProof/>
          <w:sz w:val="24"/>
          <w:szCs w:val="24"/>
        </w:rPr>
        <w:tab/>
        <w:t xml:space="preserve">E. M. Safitri, Z. Ameilindra, and R. Yulianti, “Analisis Teknik Social Engineering Sebagai Ancaman Dalam Keamanan Sistem Informasi: Studi Literatur,” </w:t>
      </w:r>
      <w:r w:rsidRPr="00C316EB">
        <w:rPr>
          <w:rFonts w:ascii="Times New Roman" w:hAnsi="Times New Roman"/>
          <w:i/>
          <w:iCs/>
          <w:noProof/>
          <w:sz w:val="24"/>
          <w:szCs w:val="24"/>
        </w:rPr>
        <w:t>J. Ilm. Teknol. Inf. dan Robot.</w:t>
      </w:r>
      <w:r w:rsidRPr="00C316EB">
        <w:rPr>
          <w:rFonts w:ascii="Times New Roman" w:hAnsi="Times New Roman"/>
          <w:noProof/>
          <w:sz w:val="24"/>
          <w:szCs w:val="24"/>
        </w:rPr>
        <w:t>, vol. 2, pp. 21–26, 2020, [Online]. Available: http://jifti.upnjatim.ac.id/index.php/jifti/article/view/26.</w:t>
      </w:r>
    </w:p>
    <w:p w14:paraId="62B5E38D" w14:textId="5408014A"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[20]</w:t>
      </w:r>
      <w:r w:rsidRPr="00C316EB">
        <w:rPr>
          <w:rFonts w:ascii="Times New Roman" w:hAnsi="Times New Roman"/>
          <w:noProof/>
          <w:sz w:val="24"/>
          <w:szCs w:val="24"/>
        </w:rPr>
        <w:tab/>
        <w:t xml:space="preserve">E. P. Rahayu and H. Zakaria, “Analisis Keamanan Jaringan Komputer Menggunakan Sistem Firewall Untuk Mencegah Serangan Jaringan Internet Dengan Metode …,” </w:t>
      </w:r>
      <w:r w:rsidRPr="00C316EB">
        <w:rPr>
          <w:rFonts w:ascii="Times New Roman" w:hAnsi="Times New Roman"/>
          <w:i/>
          <w:iCs/>
          <w:noProof/>
          <w:sz w:val="24"/>
          <w:szCs w:val="24"/>
        </w:rPr>
        <w:t>… Semin. Inform. Dan …</w:t>
      </w:r>
      <w:r w:rsidRPr="00C316EB">
        <w:rPr>
          <w:rFonts w:ascii="Times New Roman" w:hAnsi="Times New Roman"/>
          <w:noProof/>
          <w:sz w:val="24"/>
          <w:szCs w:val="24"/>
        </w:rPr>
        <w:t xml:space="preserve">, vol. </w:t>
      </w:r>
      <w:r w:rsidR="00D20A85">
        <w:rPr>
          <w:rFonts w:ascii="Times New Roman" w:hAnsi="Times New Roman"/>
          <w:noProof/>
          <w:sz w:val="24"/>
          <w:szCs w:val="24"/>
        </w:rPr>
        <w:t>6, pp. 155–160, 2022,</w:t>
      </w:r>
    </w:p>
    <w:p w14:paraId="76E785FD"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[21]</w:t>
      </w:r>
      <w:r w:rsidRPr="00C316EB">
        <w:rPr>
          <w:rFonts w:ascii="Times New Roman" w:hAnsi="Times New Roman"/>
          <w:noProof/>
          <w:sz w:val="24"/>
          <w:szCs w:val="24"/>
        </w:rPr>
        <w:tab/>
        <w:t xml:space="preserve">T. S. Alasi, R. Wanto, and V. H. Sitanggang, “Implementasi Kriptografi Algoritma Idea Pada Keamanan Data Teks Berbasis Android,” </w:t>
      </w:r>
      <w:r w:rsidRPr="00C316EB">
        <w:rPr>
          <w:rFonts w:ascii="Times New Roman" w:hAnsi="Times New Roman"/>
          <w:i/>
          <w:iCs/>
          <w:noProof/>
          <w:sz w:val="24"/>
          <w:szCs w:val="24"/>
        </w:rPr>
        <w:t>J. Inf. Komput. Log.</w:t>
      </w:r>
      <w:r w:rsidRPr="00C316EB">
        <w:rPr>
          <w:rFonts w:ascii="Times New Roman" w:hAnsi="Times New Roman"/>
          <w:noProof/>
          <w:sz w:val="24"/>
          <w:szCs w:val="24"/>
        </w:rPr>
        <w:t>, vol. 2, no. 1, pp. 1–4, 2021.</w:t>
      </w:r>
    </w:p>
    <w:p w14:paraId="2B0C3F16"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[22]</w:t>
      </w:r>
      <w:r w:rsidRPr="00C316EB">
        <w:rPr>
          <w:rFonts w:ascii="Times New Roman" w:hAnsi="Times New Roman"/>
          <w:noProof/>
          <w:sz w:val="24"/>
          <w:szCs w:val="24"/>
        </w:rPr>
        <w:tab/>
        <w:t xml:space="preserve">Imam Riadi, Abdul Fadlil, and Fahmi Auliya Tsani, “Pengamanan Citra Digital Berbasis Kriptografi Menggunakan Algoritma Vigenere Cipher,” </w:t>
      </w:r>
      <w:r w:rsidRPr="00C316EB">
        <w:rPr>
          <w:rFonts w:ascii="Times New Roman" w:hAnsi="Times New Roman"/>
          <w:i/>
          <w:iCs/>
          <w:noProof/>
          <w:sz w:val="24"/>
          <w:szCs w:val="24"/>
        </w:rPr>
        <w:t>JISKA (Jurnal Inform. Sunan Kalijaga)</w:t>
      </w:r>
      <w:r w:rsidRPr="00C316EB">
        <w:rPr>
          <w:rFonts w:ascii="Times New Roman" w:hAnsi="Times New Roman"/>
          <w:noProof/>
          <w:sz w:val="24"/>
          <w:szCs w:val="24"/>
        </w:rPr>
        <w:t>, vol. 7, no. 1, pp. 33–45, 2022, doi: 10.14421/jiska.2022.7.1.33-45.</w:t>
      </w:r>
    </w:p>
    <w:p w14:paraId="0FDCF25B" w14:textId="77777777" w:rsidR="00C316EB" w:rsidRP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[23]</w:t>
      </w:r>
      <w:r w:rsidRPr="00C316EB">
        <w:rPr>
          <w:rFonts w:ascii="Times New Roman" w:hAnsi="Times New Roman"/>
          <w:noProof/>
          <w:sz w:val="24"/>
          <w:szCs w:val="24"/>
        </w:rPr>
        <w:tab/>
        <w:t xml:space="preserve">M. Ziaurrahman, E. Utami, and F. W. Wibowo, “Modifikasi Kriptografi Klasik Vigenere Cipher Menggunakan One Time Pad Dengan Enkripsi Berlanjut,” </w:t>
      </w:r>
      <w:r w:rsidRPr="00C316EB">
        <w:rPr>
          <w:rFonts w:ascii="Times New Roman" w:hAnsi="Times New Roman"/>
          <w:i/>
          <w:iCs/>
          <w:noProof/>
          <w:sz w:val="24"/>
          <w:szCs w:val="24"/>
        </w:rPr>
        <w:t>J. Inform. dan Teknol. Inf.</w:t>
      </w:r>
      <w:r w:rsidRPr="00C316EB">
        <w:rPr>
          <w:rFonts w:ascii="Times New Roman" w:hAnsi="Times New Roman"/>
          <w:noProof/>
          <w:sz w:val="24"/>
          <w:szCs w:val="24"/>
        </w:rPr>
        <w:t>, vol. 4, no. 1, pp. 63–68, 2019.</w:t>
      </w:r>
    </w:p>
    <w:p w14:paraId="2A4A4BDA" w14:textId="1E96116C" w:rsidR="00C316EB" w:rsidRDefault="00C316EB" w:rsidP="00872956">
      <w:pPr>
        <w:widowControl w:val="0"/>
        <w:autoSpaceDE w:val="0"/>
        <w:autoSpaceDN w:val="0"/>
        <w:adjustRightInd w:val="0"/>
        <w:spacing w:line="360" w:lineRule="auto"/>
        <w:ind w:left="640" w:hanging="640"/>
        <w:jc w:val="both"/>
        <w:rPr>
          <w:rFonts w:ascii="Times New Roman" w:hAnsi="Times New Roman"/>
          <w:noProof/>
          <w:sz w:val="24"/>
          <w:szCs w:val="24"/>
        </w:rPr>
      </w:pPr>
      <w:r w:rsidRPr="00C316EB">
        <w:rPr>
          <w:rFonts w:ascii="Times New Roman" w:hAnsi="Times New Roman"/>
          <w:noProof/>
          <w:sz w:val="24"/>
          <w:szCs w:val="24"/>
        </w:rPr>
        <w:t>[24]</w:t>
      </w:r>
      <w:r w:rsidRPr="00C316EB">
        <w:rPr>
          <w:rFonts w:ascii="Times New Roman" w:hAnsi="Times New Roman"/>
          <w:noProof/>
          <w:sz w:val="24"/>
          <w:szCs w:val="24"/>
        </w:rPr>
        <w:tab/>
        <w:t xml:space="preserve">D. Elgamal </w:t>
      </w:r>
      <w:r w:rsidRPr="00C316EB">
        <w:rPr>
          <w:rFonts w:ascii="Times New Roman" w:hAnsi="Times New Roman"/>
          <w:i/>
          <w:iCs/>
          <w:noProof/>
          <w:sz w:val="24"/>
          <w:szCs w:val="24"/>
        </w:rPr>
        <w:t>et al.</w:t>
      </w:r>
      <w:r w:rsidRPr="00C316EB">
        <w:rPr>
          <w:rFonts w:ascii="Times New Roman" w:hAnsi="Times New Roman"/>
          <w:noProof/>
          <w:sz w:val="24"/>
          <w:szCs w:val="24"/>
        </w:rPr>
        <w:t>, “Aplikasi Pengamanan File Gambar Menggunakan Rail Fence Cipher Dan Image File Security Application Using Rail Fence Cipher,” vol. 8, no. 2, pp. 132–140, 2020.</w:t>
      </w:r>
    </w:p>
    <w:p w14:paraId="7E270FEE" w14:textId="586D84C1" w:rsidR="00602658" w:rsidRPr="00602658" w:rsidRDefault="00602658" w:rsidP="00872956">
      <w:pPr>
        <w:widowControl w:val="0"/>
        <w:autoSpaceDE w:val="0"/>
        <w:autoSpaceDN w:val="0"/>
        <w:adjustRightInd w:val="0"/>
        <w:spacing w:line="360" w:lineRule="auto"/>
        <w:ind w:left="640" w:hanging="640"/>
        <w:jc w:val="both"/>
        <w:rPr>
          <w:rFonts w:ascii="Times New Roman" w:hAnsi="Times New Roman"/>
          <w:noProof/>
          <w:sz w:val="24"/>
          <w:lang w:val="en-US"/>
        </w:rPr>
      </w:pPr>
      <w:r>
        <w:rPr>
          <w:rFonts w:ascii="Times New Roman" w:hAnsi="Times New Roman"/>
          <w:noProof/>
          <w:sz w:val="24"/>
          <w:szCs w:val="24"/>
          <w:lang w:val="en-US"/>
        </w:rPr>
        <w:t>[25]</w:t>
      </w:r>
      <w:r>
        <w:rPr>
          <w:rFonts w:ascii="Times New Roman" w:hAnsi="Times New Roman"/>
          <w:noProof/>
          <w:sz w:val="24"/>
          <w:szCs w:val="24"/>
          <w:lang w:val="en-US"/>
        </w:rPr>
        <w:tab/>
      </w:r>
      <w:r w:rsidRPr="00602658">
        <w:rPr>
          <w:rFonts w:ascii="Times New Roman" w:hAnsi="Times New Roman"/>
          <w:noProof/>
          <w:sz w:val="24"/>
          <w:szCs w:val="24"/>
          <w:lang w:val="en-US"/>
        </w:rPr>
        <w:t>Findy Dharma Putra</w:t>
      </w:r>
      <w:r>
        <w:rPr>
          <w:rFonts w:ascii="Times New Roman" w:hAnsi="Times New Roman"/>
          <w:noProof/>
          <w:sz w:val="24"/>
          <w:szCs w:val="24"/>
          <w:lang w:val="en-US"/>
        </w:rPr>
        <w:t>, "</w:t>
      </w:r>
      <w:r w:rsidRPr="00602658">
        <w:rPr>
          <w:rFonts w:ascii="Times New Roman" w:hAnsi="Times New Roman"/>
          <w:noProof/>
          <w:sz w:val="24"/>
          <w:szCs w:val="24"/>
          <w:lang w:val="en-US"/>
        </w:rPr>
        <w:t>Rancang Bangun Aplikasi Sistem Pengaman Data Menggunakan Algoritma Kriptografi Kombinasi Affine Cipher Dengan Rail Fence Cipher Dan Steganografi Gifshuffle Pada Citra Berformat Gif</w:t>
      </w:r>
      <w:r>
        <w:rPr>
          <w:rFonts w:ascii="Times New Roman" w:hAnsi="Times New Roman"/>
          <w:noProof/>
          <w:sz w:val="24"/>
          <w:szCs w:val="24"/>
          <w:lang w:val="en-US"/>
        </w:rPr>
        <w:t xml:space="preserve">", </w:t>
      </w:r>
      <w:r w:rsidRPr="00602658">
        <w:rPr>
          <w:rFonts w:ascii="Times New Roman" w:hAnsi="Times New Roman"/>
          <w:i/>
          <w:noProof/>
          <w:sz w:val="24"/>
          <w:szCs w:val="24"/>
          <w:lang w:val="en-US"/>
        </w:rPr>
        <w:t>Jurnal Teknik Elektro Universitas Udayana,</w:t>
      </w:r>
      <w:r>
        <w:rPr>
          <w:rFonts w:ascii="Times New Roman" w:hAnsi="Times New Roman"/>
          <w:i/>
          <w:noProof/>
          <w:sz w:val="24"/>
          <w:szCs w:val="24"/>
          <w:lang w:val="en-US"/>
        </w:rPr>
        <w:t xml:space="preserve"> </w:t>
      </w:r>
      <w:r>
        <w:rPr>
          <w:rFonts w:ascii="Times New Roman" w:hAnsi="Times New Roman"/>
          <w:noProof/>
          <w:sz w:val="24"/>
          <w:szCs w:val="24"/>
          <w:lang w:val="en-US"/>
        </w:rPr>
        <w:t>vol. 7, no.4, pp. 25-30, 2019.</w:t>
      </w:r>
    </w:p>
    <w:p w14:paraId="7F4CA5E9" w14:textId="77777777" w:rsidR="004C211B" w:rsidRPr="004C211B" w:rsidRDefault="008F0849" w:rsidP="000D6BEB">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5"/>
      <w:footerReference w:type="default" r:id="rId26"/>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66AAD" w14:textId="77777777" w:rsidR="003B6D36" w:rsidRDefault="003B6D36" w:rsidP="00EF5F4F">
      <w:pPr>
        <w:spacing w:after="0" w:line="240" w:lineRule="auto"/>
      </w:pPr>
      <w:r>
        <w:separator/>
      </w:r>
    </w:p>
  </w:endnote>
  <w:endnote w:type="continuationSeparator" w:id="0">
    <w:p w14:paraId="5626EABC" w14:textId="77777777" w:rsidR="003B6D36" w:rsidRDefault="003B6D36"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54902"/>
      <w:docPartObj>
        <w:docPartGallery w:val="Page Numbers (Bottom of Page)"/>
        <w:docPartUnique/>
      </w:docPartObj>
    </w:sdtPr>
    <w:sdtEndPr>
      <w:rPr>
        <w:noProof/>
      </w:rPr>
    </w:sdtEndPr>
    <w:sdtContent>
      <w:p w14:paraId="51B93119" w14:textId="202DB8F0" w:rsidR="001C22C6" w:rsidRDefault="001C22C6">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sidR="00AD5FCC">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1C22C6" w:rsidRDefault="001C2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751479"/>
      <w:docPartObj>
        <w:docPartGallery w:val="Page Numbers (Bottom of Page)"/>
        <w:docPartUnique/>
      </w:docPartObj>
    </w:sdtPr>
    <w:sdtEndPr>
      <w:rPr>
        <w:noProof/>
      </w:rPr>
    </w:sdtEndPr>
    <w:sdtContent>
      <w:p w14:paraId="7C57CE73" w14:textId="032675EA" w:rsidR="001C22C6" w:rsidRDefault="001C22C6">
        <w:pPr>
          <w:pStyle w:val="Footer"/>
          <w:jc w:val="center"/>
        </w:pPr>
        <w:r>
          <w:fldChar w:fldCharType="begin"/>
        </w:r>
        <w:r>
          <w:instrText xml:space="preserve"> PAGE   \* MERGEFORMAT </w:instrText>
        </w:r>
        <w:r>
          <w:fldChar w:fldCharType="separate"/>
        </w:r>
        <w:r w:rsidR="00AD5FCC">
          <w:rPr>
            <w:noProof/>
          </w:rPr>
          <w:t>1</w:t>
        </w:r>
        <w:r>
          <w:rPr>
            <w:noProof/>
          </w:rPr>
          <w:fldChar w:fldCharType="end"/>
        </w:r>
      </w:p>
    </w:sdtContent>
  </w:sdt>
  <w:p w14:paraId="1A7AC05C" w14:textId="77777777" w:rsidR="001C22C6" w:rsidRDefault="001C2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91BA2" w14:textId="5CAF4D06" w:rsidR="001C22C6" w:rsidRDefault="001C22C6">
    <w:pPr>
      <w:pStyle w:val="Footer"/>
      <w:jc w:val="center"/>
    </w:pPr>
  </w:p>
  <w:p w14:paraId="3C03A247" w14:textId="77777777" w:rsidR="001C22C6" w:rsidRDefault="001C22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070671"/>
      <w:docPartObj>
        <w:docPartGallery w:val="Page Numbers (Bottom of Page)"/>
        <w:docPartUnique/>
      </w:docPartObj>
    </w:sdtPr>
    <w:sdtEndPr>
      <w:rPr>
        <w:noProof/>
      </w:rPr>
    </w:sdtEndPr>
    <w:sdtContent>
      <w:p w14:paraId="4C2AD484" w14:textId="45559B49" w:rsidR="001C22C6" w:rsidRDefault="001C22C6">
        <w:pPr>
          <w:pStyle w:val="Footer"/>
          <w:jc w:val="center"/>
        </w:pPr>
        <w:r>
          <w:rPr>
            <w:lang w:val="en-US"/>
          </w:rPr>
          <w:t>7</w:t>
        </w:r>
      </w:p>
    </w:sdtContent>
  </w:sdt>
  <w:p w14:paraId="2F624D0D" w14:textId="77777777" w:rsidR="001C22C6" w:rsidRDefault="001C22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70BA2" w14:textId="5185E978" w:rsidR="001C22C6" w:rsidRDefault="001C22C6">
    <w:pPr>
      <w:pStyle w:val="Footer"/>
      <w:jc w:val="center"/>
    </w:pPr>
  </w:p>
  <w:p w14:paraId="74C62E39" w14:textId="77777777" w:rsidR="001C22C6" w:rsidRDefault="001C2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220078"/>
      <w:docPartObj>
        <w:docPartGallery w:val="Page Numbers (Bottom of Page)"/>
        <w:docPartUnique/>
      </w:docPartObj>
    </w:sdtPr>
    <w:sdtEndPr>
      <w:rPr>
        <w:noProof/>
      </w:rPr>
    </w:sdtEndPr>
    <w:sdtContent>
      <w:p w14:paraId="4FD47541" w14:textId="58236297" w:rsidR="001C22C6" w:rsidRDefault="001C22C6">
        <w:pPr>
          <w:pStyle w:val="Footer"/>
          <w:jc w:val="center"/>
        </w:pPr>
        <w:r>
          <w:fldChar w:fldCharType="begin"/>
        </w:r>
        <w:r>
          <w:instrText xml:space="preserve"> PAGE   \* MERGEFORMAT </w:instrText>
        </w:r>
        <w:r>
          <w:fldChar w:fldCharType="separate"/>
        </w:r>
        <w:r w:rsidR="00AD5FCC">
          <w:rPr>
            <w:noProof/>
          </w:rPr>
          <w:t>21</w:t>
        </w:r>
        <w:r>
          <w:rPr>
            <w:noProof/>
          </w:rPr>
          <w:fldChar w:fldCharType="end"/>
        </w:r>
      </w:p>
    </w:sdtContent>
  </w:sdt>
  <w:p w14:paraId="6F1A44F8" w14:textId="77777777" w:rsidR="001C22C6" w:rsidRDefault="001C22C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C210" w14:textId="7ACD6801" w:rsidR="001C22C6" w:rsidRDefault="001C22C6">
    <w:pPr>
      <w:pStyle w:val="Footer"/>
      <w:jc w:val="center"/>
    </w:pPr>
  </w:p>
  <w:p w14:paraId="654CBEBF" w14:textId="77777777" w:rsidR="001C22C6" w:rsidRDefault="001C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4C1A3" w14:textId="77777777" w:rsidR="003B6D36" w:rsidRDefault="003B6D36" w:rsidP="00EF5F4F">
      <w:pPr>
        <w:spacing w:after="0" w:line="240" w:lineRule="auto"/>
      </w:pPr>
      <w:r>
        <w:separator/>
      </w:r>
    </w:p>
  </w:footnote>
  <w:footnote w:type="continuationSeparator" w:id="0">
    <w:p w14:paraId="75CC0498" w14:textId="77777777" w:rsidR="003B6D36" w:rsidRDefault="003B6D36"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A5A4C" w14:textId="77777777" w:rsidR="001C22C6" w:rsidRDefault="001C22C6">
    <w:pPr>
      <w:pStyle w:val="Header"/>
      <w:jc w:val="right"/>
    </w:pPr>
  </w:p>
  <w:p w14:paraId="2986ECE7" w14:textId="77777777" w:rsidR="001C22C6" w:rsidRDefault="001C2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545107"/>
      <w:docPartObj>
        <w:docPartGallery w:val="Page Numbers (Top of Page)"/>
        <w:docPartUnique/>
      </w:docPartObj>
    </w:sdtPr>
    <w:sdtEndPr>
      <w:rPr>
        <w:noProof/>
      </w:rPr>
    </w:sdtEndPr>
    <w:sdtContent>
      <w:p w14:paraId="3FA173BB" w14:textId="74552A4A" w:rsidR="001C22C6" w:rsidRDefault="001C22C6" w:rsidP="00590E0C">
        <w:pPr>
          <w:pStyle w:val="Header"/>
          <w:tabs>
            <w:tab w:val="center" w:pos="3968"/>
            <w:tab w:val="right" w:pos="7937"/>
          </w:tabs>
        </w:pPr>
        <w:r>
          <w:tab/>
        </w:r>
        <w:r>
          <w:tab/>
        </w:r>
      </w:p>
    </w:sdtContent>
  </w:sdt>
  <w:p w14:paraId="0DCA0CFA" w14:textId="77777777" w:rsidR="001C22C6" w:rsidRDefault="001C2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487264"/>
      <w:docPartObj>
        <w:docPartGallery w:val="Page Numbers (Top of Page)"/>
        <w:docPartUnique/>
      </w:docPartObj>
    </w:sdtPr>
    <w:sdtEndPr>
      <w:rPr>
        <w:noProof/>
      </w:rPr>
    </w:sdtEndPr>
    <w:sdtContent>
      <w:p w14:paraId="7A0F0402" w14:textId="673CD33B" w:rsidR="001C22C6" w:rsidRDefault="001C22C6">
        <w:pPr>
          <w:pStyle w:val="Header"/>
          <w:jc w:val="right"/>
        </w:pPr>
        <w:r>
          <w:fldChar w:fldCharType="begin"/>
        </w:r>
        <w:r>
          <w:instrText xml:space="preserve"> PAGE   \* MERGEFORMAT </w:instrText>
        </w:r>
        <w:r>
          <w:fldChar w:fldCharType="separate"/>
        </w:r>
        <w:r w:rsidR="00AD5FCC">
          <w:rPr>
            <w:noProof/>
          </w:rPr>
          <w:t>6</w:t>
        </w:r>
        <w:r>
          <w:rPr>
            <w:noProof/>
          </w:rPr>
          <w:fldChar w:fldCharType="end"/>
        </w:r>
      </w:p>
    </w:sdtContent>
  </w:sdt>
  <w:p w14:paraId="7A2F0CE7" w14:textId="77777777" w:rsidR="001C22C6" w:rsidRDefault="001C22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A629B" w14:textId="50EB9A32" w:rsidR="001C22C6" w:rsidRDefault="001C22C6">
    <w:pPr>
      <w:pStyle w:val="Header"/>
      <w:jc w:val="right"/>
    </w:pPr>
  </w:p>
  <w:p w14:paraId="7115B124" w14:textId="77777777" w:rsidR="001C22C6" w:rsidRDefault="001C22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123122"/>
      <w:docPartObj>
        <w:docPartGallery w:val="Page Numbers (Top of Page)"/>
        <w:docPartUnique/>
      </w:docPartObj>
    </w:sdtPr>
    <w:sdtEndPr>
      <w:rPr>
        <w:noProof/>
      </w:rPr>
    </w:sdtEndPr>
    <w:sdtContent>
      <w:p w14:paraId="195A7ABC" w14:textId="511482BD" w:rsidR="001C22C6" w:rsidRDefault="001C22C6">
        <w:pPr>
          <w:pStyle w:val="Header"/>
          <w:jc w:val="right"/>
        </w:pPr>
        <w:r>
          <w:fldChar w:fldCharType="begin"/>
        </w:r>
        <w:r>
          <w:instrText xml:space="preserve"> PAGE   \* MERGEFORMAT </w:instrText>
        </w:r>
        <w:r>
          <w:fldChar w:fldCharType="separate"/>
        </w:r>
        <w:r w:rsidR="00AD5FCC">
          <w:rPr>
            <w:noProof/>
          </w:rPr>
          <w:t>20</w:t>
        </w:r>
        <w:r>
          <w:rPr>
            <w:noProof/>
          </w:rPr>
          <w:fldChar w:fldCharType="end"/>
        </w:r>
      </w:p>
    </w:sdtContent>
  </w:sdt>
  <w:p w14:paraId="77CF506D" w14:textId="77777777" w:rsidR="001C22C6" w:rsidRDefault="001C22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85462" w14:textId="7E6864C0" w:rsidR="001C22C6" w:rsidRDefault="001C22C6">
    <w:pPr>
      <w:pStyle w:val="Header"/>
      <w:jc w:val="right"/>
    </w:pPr>
  </w:p>
  <w:p w14:paraId="2E6A1D2D" w14:textId="77777777" w:rsidR="001C22C6" w:rsidRDefault="001C2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315032"/>
      <w:docPartObj>
        <w:docPartGallery w:val="Page Numbers (Top of Page)"/>
        <w:docPartUnique/>
      </w:docPartObj>
    </w:sdtPr>
    <w:sdtEndPr>
      <w:rPr>
        <w:noProof/>
      </w:rPr>
    </w:sdtEndPr>
    <w:sdtContent>
      <w:p w14:paraId="351BFAEE" w14:textId="20A9FDCC" w:rsidR="001C22C6" w:rsidRDefault="001C22C6">
        <w:pPr>
          <w:pStyle w:val="Header"/>
          <w:jc w:val="right"/>
        </w:pPr>
        <w:r>
          <w:fldChar w:fldCharType="begin"/>
        </w:r>
        <w:r>
          <w:instrText xml:space="preserve"> PAGE   \* MERGEFORMAT </w:instrText>
        </w:r>
        <w:r>
          <w:fldChar w:fldCharType="separate"/>
        </w:r>
        <w:r w:rsidR="00AD5FCC">
          <w:rPr>
            <w:noProof/>
          </w:rPr>
          <w:t>22</w:t>
        </w:r>
        <w:r>
          <w:rPr>
            <w:noProof/>
          </w:rPr>
          <w:fldChar w:fldCharType="end"/>
        </w:r>
      </w:p>
    </w:sdtContent>
  </w:sdt>
  <w:p w14:paraId="680A283F" w14:textId="77777777" w:rsidR="001C22C6" w:rsidRDefault="001C2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52ED199B"/>
    <w:multiLevelType w:val="hybridMultilevel"/>
    <w:tmpl w:val="E0AA9AA8"/>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5DDA4CB0"/>
    <w:multiLevelType w:val="hybridMultilevel"/>
    <w:tmpl w:val="F15E5E16"/>
    <w:lvl w:ilvl="0" w:tplc="29A063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3"/>
  </w:num>
  <w:num w:numId="3">
    <w:abstractNumId w:val="13"/>
  </w:num>
  <w:num w:numId="4">
    <w:abstractNumId w:val="14"/>
  </w:num>
  <w:num w:numId="5">
    <w:abstractNumId w:val="6"/>
  </w:num>
  <w:num w:numId="6">
    <w:abstractNumId w:val="1"/>
  </w:num>
  <w:num w:numId="7">
    <w:abstractNumId w:val="0"/>
  </w:num>
  <w:num w:numId="8">
    <w:abstractNumId w:val="5"/>
  </w:num>
  <w:num w:numId="9">
    <w:abstractNumId w:val="4"/>
  </w:num>
  <w:num w:numId="10">
    <w:abstractNumId w:val="8"/>
  </w:num>
  <w:num w:numId="11">
    <w:abstractNumId w:val="2"/>
  </w:num>
  <w:num w:numId="12">
    <w:abstractNumId w:val="11"/>
  </w:num>
  <w:num w:numId="13">
    <w:abstractNumId w:val="7"/>
  </w:num>
  <w:num w:numId="14">
    <w:abstractNumId w:val="10"/>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D5"/>
    <w:rsid w:val="00002C88"/>
    <w:rsid w:val="00020519"/>
    <w:rsid w:val="00031C2B"/>
    <w:rsid w:val="000401F6"/>
    <w:rsid w:val="00041F6D"/>
    <w:rsid w:val="000420F5"/>
    <w:rsid w:val="00045504"/>
    <w:rsid w:val="0004565C"/>
    <w:rsid w:val="000654A5"/>
    <w:rsid w:val="00070FE4"/>
    <w:rsid w:val="000735D7"/>
    <w:rsid w:val="000757FD"/>
    <w:rsid w:val="00075FB4"/>
    <w:rsid w:val="00082631"/>
    <w:rsid w:val="000A78EE"/>
    <w:rsid w:val="000B0F3E"/>
    <w:rsid w:val="000B2CE9"/>
    <w:rsid w:val="000B5DC7"/>
    <w:rsid w:val="000C363C"/>
    <w:rsid w:val="000C6AB2"/>
    <w:rsid w:val="000C71E2"/>
    <w:rsid w:val="000D6579"/>
    <w:rsid w:val="000D688C"/>
    <w:rsid w:val="000D6BEB"/>
    <w:rsid w:val="000E3834"/>
    <w:rsid w:val="000F01CC"/>
    <w:rsid w:val="000F312E"/>
    <w:rsid w:val="000F4436"/>
    <w:rsid w:val="00116B5F"/>
    <w:rsid w:val="001208DE"/>
    <w:rsid w:val="0013178D"/>
    <w:rsid w:val="0013374A"/>
    <w:rsid w:val="00135A2B"/>
    <w:rsid w:val="00141F12"/>
    <w:rsid w:val="00145599"/>
    <w:rsid w:val="00153F2F"/>
    <w:rsid w:val="001748EB"/>
    <w:rsid w:val="001758F6"/>
    <w:rsid w:val="001807F8"/>
    <w:rsid w:val="00187C59"/>
    <w:rsid w:val="00190BCA"/>
    <w:rsid w:val="00196D77"/>
    <w:rsid w:val="001C22C6"/>
    <w:rsid w:val="001D1731"/>
    <w:rsid w:val="001D4CC3"/>
    <w:rsid w:val="001D5DD4"/>
    <w:rsid w:val="001E2E45"/>
    <w:rsid w:val="001E72AC"/>
    <w:rsid w:val="001E7620"/>
    <w:rsid w:val="001F13E2"/>
    <w:rsid w:val="002028C4"/>
    <w:rsid w:val="002061BF"/>
    <w:rsid w:val="002067E8"/>
    <w:rsid w:val="00207911"/>
    <w:rsid w:val="00210D8A"/>
    <w:rsid w:val="002202C9"/>
    <w:rsid w:val="00233A48"/>
    <w:rsid w:val="00247003"/>
    <w:rsid w:val="00270120"/>
    <w:rsid w:val="002779BA"/>
    <w:rsid w:val="0028485D"/>
    <w:rsid w:val="002879BB"/>
    <w:rsid w:val="002A254D"/>
    <w:rsid w:val="002A493E"/>
    <w:rsid w:val="002C58A9"/>
    <w:rsid w:val="002D019A"/>
    <w:rsid w:val="002D2475"/>
    <w:rsid w:val="002E2242"/>
    <w:rsid w:val="002F0C50"/>
    <w:rsid w:val="002F0CF2"/>
    <w:rsid w:val="002F1BF3"/>
    <w:rsid w:val="002F1D00"/>
    <w:rsid w:val="002F4E0D"/>
    <w:rsid w:val="002F745C"/>
    <w:rsid w:val="0030775B"/>
    <w:rsid w:val="00311438"/>
    <w:rsid w:val="00330FDF"/>
    <w:rsid w:val="00356126"/>
    <w:rsid w:val="00357D39"/>
    <w:rsid w:val="0036524F"/>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73D5B"/>
    <w:rsid w:val="00474875"/>
    <w:rsid w:val="004B2111"/>
    <w:rsid w:val="004B3CB2"/>
    <w:rsid w:val="004C211B"/>
    <w:rsid w:val="004D0C9E"/>
    <w:rsid w:val="004D6DBB"/>
    <w:rsid w:val="004D7C50"/>
    <w:rsid w:val="004E2A3E"/>
    <w:rsid w:val="00504392"/>
    <w:rsid w:val="00517226"/>
    <w:rsid w:val="00523F36"/>
    <w:rsid w:val="00536A2F"/>
    <w:rsid w:val="00537486"/>
    <w:rsid w:val="0054446A"/>
    <w:rsid w:val="00547E7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1CB"/>
    <w:rsid w:val="005E4AD8"/>
    <w:rsid w:val="005F04B6"/>
    <w:rsid w:val="005F679E"/>
    <w:rsid w:val="00602658"/>
    <w:rsid w:val="00615E68"/>
    <w:rsid w:val="0063057E"/>
    <w:rsid w:val="00633195"/>
    <w:rsid w:val="00635031"/>
    <w:rsid w:val="006405BA"/>
    <w:rsid w:val="006416A7"/>
    <w:rsid w:val="00641E62"/>
    <w:rsid w:val="006445CF"/>
    <w:rsid w:val="006469C4"/>
    <w:rsid w:val="00650D12"/>
    <w:rsid w:val="006524E2"/>
    <w:rsid w:val="006541D8"/>
    <w:rsid w:val="00656128"/>
    <w:rsid w:val="006578D9"/>
    <w:rsid w:val="0066453C"/>
    <w:rsid w:val="00666ED5"/>
    <w:rsid w:val="00674AE5"/>
    <w:rsid w:val="00684E51"/>
    <w:rsid w:val="00690C37"/>
    <w:rsid w:val="006B1FFE"/>
    <w:rsid w:val="006B7C5C"/>
    <w:rsid w:val="006C488E"/>
    <w:rsid w:val="006C646A"/>
    <w:rsid w:val="006C7540"/>
    <w:rsid w:val="006D5106"/>
    <w:rsid w:val="006D732F"/>
    <w:rsid w:val="006E426A"/>
    <w:rsid w:val="006E5A3B"/>
    <w:rsid w:val="006E7525"/>
    <w:rsid w:val="006F161C"/>
    <w:rsid w:val="006F1683"/>
    <w:rsid w:val="006F2A69"/>
    <w:rsid w:val="006F2CBA"/>
    <w:rsid w:val="006F48A4"/>
    <w:rsid w:val="006F5D89"/>
    <w:rsid w:val="00720F18"/>
    <w:rsid w:val="00722FB7"/>
    <w:rsid w:val="00733213"/>
    <w:rsid w:val="00733971"/>
    <w:rsid w:val="007373C5"/>
    <w:rsid w:val="00740755"/>
    <w:rsid w:val="00755D8A"/>
    <w:rsid w:val="0075672A"/>
    <w:rsid w:val="00761C24"/>
    <w:rsid w:val="007657EE"/>
    <w:rsid w:val="00771E25"/>
    <w:rsid w:val="00794246"/>
    <w:rsid w:val="00794F63"/>
    <w:rsid w:val="007974B0"/>
    <w:rsid w:val="007A2F25"/>
    <w:rsid w:val="007A6BBA"/>
    <w:rsid w:val="007C0CE8"/>
    <w:rsid w:val="007C5B12"/>
    <w:rsid w:val="007C5FC1"/>
    <w:rsid w:val="007D1831"/>
    <w:rsid w:val="0080227C"/>
    <w:rsid w:val="00814FBF"/>
    <w:rsid w:val="00820384"/>
    <w:rsid w:val="0083504F"/>
    <w:rsid w:val="00843FEB"/>
    <w:rsid w:val="00845AAA"/>
    <w:rsid w:val="008464C4"/>
    <w:rsid w:val="00847EF7"/>
    <w:rsid w:val="008514F4"/>
    <w:rsid w:val="0085698E"/>
    <w:rsid w:val="00862B3C"/>
    <w:rsid w:val="00867C47"/>
    <w:rsid w:val="00870702"/>
    <w:rsid w:val="00872956"/>
    <w:rsid w:val="008732AE"/>
    <w:rsid w:val="00876350"/>
    <w:rsid w:val="00885375"/>
    <w:rsid w:val="008873F2"/>
    <w:rsid w:val="008933CB"/>
    <w:rsid w:val="00897F7E"/>
    <w:rsid w:val="008A4C79"/>
    <w:rsid w:val="008C0D59"/>
    <w:rsid w:val="008C5140"/>
    <w:rsid w:val="008C6C88"/>
    <w:rsid w:val="008D761C"/>
    <w:rsid w:val="008E6640"/>
    <w:rsid w:val="008F0849"/>
    <w:rsid w:val="009062BA"/>
    <w:rsid w:val="009063EB"/>
    <w:rsid w:val="009111C0"/>
    <w:rsid w:val="00914C9A"/>
    <w:rsid w:val="00917093"/>
    <w:rsid w:val="00924B4A"/>
    <w:rsid w:val="00926BBD"/>
    <w:rsid w:val="00930DD6"/>
    <w:rsid w:val="0093179F"/>
    <w:rsid w:val="00944858"/>
    <w:rsid w:val="009469FD"/>
    <w:rsid w:val="00953218"/>
    <w:rsid w:val="009541E8"/>
    <w:rsid w:val="009624C4"/>
    <w:rsid w:val="009671C2"/>
    <w:rsid w:val="00971CA0"/>
    <w:rsid w:val="00975362"/>
    <w:rsid w:val="00991F06"/>
    <w:rsid w:val="00995837"/>
    <w:rsid w:val="009B0715"/>
    <w:rsid w:val="009B6B12"/>
    <w:rsid w:val="009C1917"/>
    <w:rsid w:val="009D3A5D"/>
    <w:rsid w:val="009D3B2C"/>
    <w:rsid w:val="009E646D"/>
    <w:rsid w:val="009F207F"/>
    <w:rsid w:val="009F6C25"/>
    <w:rsid w:val="009F6D15"/>
    <w:rsid w:val="009F78D4"/>
    <w:rsid w:val="00A16B96"/>
    <w:rsid w:val="00A24B30"/>
    <w:rsid w:val="00A25B56"/>
    <w:rsid w:val="00A322A7"/>
    <w:rsid w:val="00A324C0"/>
    <w:rsid w:val="00A3389F"/>
    <w:rsid w:val="00A35269"/>
    <w:rsid w:val="00A41F78"/>
    <w:rsid w:val="00A46EE2"/>
    <w:rsid w:val="00A515BE"/>
    <w:rsid w:val="00A55D2A"/>
    <w:rsid w:val="00A57299"/>
    <w:rsid w:val="00A63BC3"/>
    <w:rsid w:val="00A71700"/>
    <w:rsid w:val="00A71F1B"/>
    <w:rsid w:val="00A8189D"/>
    <w:rsid w:val="00A81C90"/>
    <w:rsid w:val="00A86C34"/>
    <w:rsid w:val="00A92817"/>
    <w:rsid w:val="00AA5510"/>
    <w:rsid w:val="00AB30BB"/>
    <w:rsid w:val="00AB52DC"/>
    <w:rsid w:val="00AC2AE1"/>
    <w:rsid w:val="00AD5FCC"/>
    <w:rsid w:val="00AE50F3"/>
    <w:rsid w:val="00AF04AC"/>
    <w:rsid w:val="00B01F72"/>
    <w:rsid w:val="00B15E66"/>
    <w:rsid w:val="00B20CB9"/>
    <w:rsid w:val="00B4199E"/>
    <w:rsid w:val="00B42C67"/>
    <w:rsid w:val="00B42E49"/>
    <w:rsid w:val="00B44E9A"/>
    <w:rsid w:val="00B53569"/>
    <w:rsid w:val="00B852FC"/>
    <w:rsid w:val="00B86AAE"/>
    <w:rsid w:val="00B8786A"/>
    <w:rsid w:val="00BA3584"/>
    <w:rsid w:val="00BA4223"/>
    <w:rsid w:val="00BA4B40"/>
    <w:rsid w:val="00BA7F09"/>
    <w:rsid w:val="00BB2151"/>
    <w:rsid w:val="00BC308D"/>
    <w:rsid w:val="00BD5C76"/>
    <w:rsid w:val="00BE25A8"/>
    <w:rsid w:val="00BE2999"/>
    <w:rsid w:val="00BE2BAD"/>
    <w:rsid w:val="00BE6D57"/>
    <w:rsid w:val="00BE7B9A"/>
    <w:rsid w:val="00BF0C26"/>
    <w:rsid w:val="00BF7238"/>
    <w:rsid w:val="00C008FB"/>
    <w:rsid w:val="00C04DCC"/>
    <w:rsid w:val="00C1056A"/>
    <w:rsid w:val="00C17E24"/>
    <w:rsid w:val="00C316EB"/>
    <w:rsid w:val="00C3522F"/>
    <w:rsid w:val="00C50807"/>
    <w:rsid w:val="00C512BD"/>
    <w:rsid w:val="00C6296C"/>
    <w:rsid w:val="00C84596"/>
    <w:rsid w:val="00C935E5"/>
    <w:rsid w:val="00CA6506"/>
    <w:rsid w:val="00CB1F50"/>
    <w:rsid w:val="00CC3154"/>
    <w:rsid w:val="00CD1A4C"/>
    <w:rsid w:val="00CD2352"/>
    <w:rsid w:val="00CD34DE"/>
    <w:rsid w:val="00CD7A25"/>
    <w:rsid w:val="00CE04F2"/>
    <w:rsid w:val="00CE05BA"/>
    <w:rsid w:val="00CE2CDF"/>
    <w:rsid w:val="00CE7216"/>
    <w:rsid w:val="00CF1691"/>
    <w:rsid w:val="00CF7358"/>
    <w:rsid w:val="00D008D3"/>
    <w:rsid w:val="00D03ED5"/>
    <w:rsid w:val="00D13524"/>
    <w:rsid w:val="00D20A85"/>
    <w:rsid w:val="00D3256A"/>
    <w:rsid w:val="00D371FB"/>
    <w:rsid w:val="00D5014C"/>
    <w:rsid w:val="00D51B40"/>
    <w:rsid w:val="00D548D8"/>
    <w:rsid w:val="00D854C2"/>
    <w:rsid w:val="00D9371C"/>
    <w:rsid w:val="00DA40F3"/>
    <w:rsid w:val="00DA666C"/>
    <w:rsid w:val="00DB0C79"/>
    <w:rsid w:val="00DB4341"/>
    <w:rsid w:val="00DB5525"/>
    <w:rsid w:val="00DC35D0"/>
    <w:rsid w:val="00DD7B4D"/>
    <w:rsid w:val="00DF1CB5"/>
    <w:rsid w:val="00E05866"/>
    <w:rsid w:val="00E0632A"/>
    <w:rsid w:val="00E43715"/>
    <w:rsid w:val="00E45E21"/>
    <w:rsid w:val="00E51293"/>
    <w:rsid w:val="00E51656"/>
    <w:rsid w:val="00E53934"/>
    <w:rsid w:val="00E54FEC"/>
    <w:rsid w:val="00E57760"/>
    <w:rsid w:val="00E61852"/>
    <w:rsid w:val="00E83D88"/>
    <w:rsid w:val="00E86164"/>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62A9"/>
    <w:rsid w:val="00F42A48"/>
    <w:rsid w:val="00F5171E"/>
    <w:rsid w:val="00F62A6A"/>
    <w:rsid w:val="00F63C15"/>
    <w:rsid w:val="00F64A32"/>
    <w:rsid w:val="00F6682F"/>
    <w:rsid w:val="00F80744"/>
    <w:rsid w:val="00F85D33"/>
    <w:rsid w:val="00F86916"/>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3C008B-9DD0-417D-9D4D-76A1808F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Template>
  <TotalTime>5944</TotalTime>
  <Pages>1</Pages>
  <Words>11841</Words>
  <Characters>67496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OHMYD44P</cp:lastModifiedBy>
  <cp:revision>175</cp:revision>
  <cp:lastPrinted>2022-06-16T13:00:00Z</cp:lastPrinted>
  <dcterms:created xsi:type="dcterms:W3CDTF">2022-06-06T23:35:00Z</dcterms:created>
  <dcterms:modified xsi:type="dcterms:W3CDTF">2022-06-25T16:01:00Z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aacbd35a-db97-37be-9ac8-7d846c7bbee8</vt:lpwstr>
  </property>
  <property fmtid="{D5CDD505-2E9C-101B-9397-08002B2CF9AE}" pid="24" name="Mendeley Citation Style_1">
    <vt:lpwstr>http://www.zotero.org/styles/ieee</vt:lpwstr>
  </property>
</Properties>
</file>